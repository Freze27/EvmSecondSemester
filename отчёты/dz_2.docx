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1DE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06AE97C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301E550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2AC73276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36E7B135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71861E02" w14:textId="0CD8F538" w:rsidR="001315DD" w:rsidRPr="006F2E32" w:rsidRDefault="001F514C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</w:t>
      </w:r>
      <w:r w:rsidR="000B2925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413A382D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7189DD27" w14:textId="211FFCF7" w:rsidR="002C7D8E" w:rsidRPr="006F2E32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1F514C">
        <w:rPr>
          <w:rFonts w:ascii="Times New Roman" w:hAnsi="Times New Roman" w:cs="Times New Roman"/>
          <w:sz w:val="24"/>
          <w:szCs w:val="24"/>
        </w:rPr>
        <w:t>3</w:t>
      </w:r>
    </w:p>
    <w:p w14:paraId="50F613F5" w14:textId="4E0DE6AD" w:rsidR="001315DD" w:rsidRPr="009C63C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C63C6">
        <w:rPr>
          <w:rFonts w:ascii="Times New Roman" w:hAnsi="Times New Roman" w:cs="Times New Roman"/>
        </w:rPr>
        <w:t>М3115</w:t>
      </w:r>
    </w:p>
    <w:p w14:paraId="0B688256" w14:textId="1309D442" w:rsidR="001315DD" w:rsidRPr="00860FD2" w:rsidRDefault="009C63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Рагулин Антон Витальевич</w:t>
      </w:r>
    </w:p>
    <w:p w14:paraId="5BFF0629" w14:textId="5B6AB23C" w:rsidR="001315DD" w:rsidRDefault="001315DD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  <w:r w:rsidRPr="00D628A8">
        <w:rPr>
          <w:rFonts w:ascii="Times New Roman" w:hAnsi="Times New Roman" w:cs="Times New Roman"/>
        </w:rPr>
        <w:t>Провери</w:t>
      </w:r>
      <w:r w:rsidR="009C63C6">
        <w:rPr>
          <w:rFonts w:ascii="Times New Roman" w:hAnsi="Times New Roman" w:cs="Times New Roman"/>
        </w:rPr>
        <w:t>л</w:t>
      </w:r>
      <w:r w:rsidR="009C63C6">
        <w:rPr>
          <w:rFonts w:ascii="Times New Roman" w:hAnsi="Times New Roman" w:cs="Times New Roman"/>
        </w:rPr>
        <w:br/>
      </w:r>
      <w:r w:rsidR="009C63C6" w:rsidRPr="009C63C6">
        <w:rPr>
          <w:rFonts w:ascii="Times New Roman" w:hAnsi="Times New Roman" w:cs="Times New Roman"/>
          <w:i/>
          <w:iCs/>
        </w:rPr>
        <w:t>Повышев Владислав Вячеславович</w:t>
      </w:r>
    </w:p>
    <w:p w14:paraId="27449FFC" w14:textId="0EBA4783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1B563293" w14:textId="54DEFDE7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09BF7238" w14:textId="108D8605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205B1FB9" w14:textId="62DCAEA2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4724600E" w14:textId="5985E5CE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57097554" w14:textId="77777777" w:rsidR="009C63C6" w:rsidRPr="009C63C6" w:rsidRDefault="009C63C6" w:rsidP="009C63C6">
      <w:pPr>
        <w:spacing w:after="80"/>
        <w:ind w:left="5670"/>
        <w:rPr>
          <w:rFonts w:ascii="Times New Roman" w:hAnsi="Times New Roman" w:cs="Times New Roman"/>
        </w:rPr>
      </w:pPr>
    </w:p>
    <w:p w14:paraId="619C2F34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C20EF6" wp14:editId="03C4EBB5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3B5D" w14:textId="0D036E30" w:rsidR="00C84347" w:rsidRPr="001F514C" w:rsidRDefault="001315DD" w:rsidP="00375CBE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D628A8">
        <w:rPr>
          <w:rFonts w:ascii="Times New Roman" w:hAnsi="Times New Roman" w:cs="Times New Roman"/>
        </w:rPr>
        <w:t>Санкт</w:t>
      </w:r>
      <w:r w:rsidRPr="001F514C">
        <w:rPr>
          <w:rFonts w:ascii="Times New Roman" w:hAnsi="Times New Roman" w:cs="Times New Roman"/>
          <w:lang w:val="en-US"/>
        </w:rPr>
        <w:t>-</w:t>
      </w:r>
      <w:r w:rsidRPr="00D628A8">
        <w:rPr>
          <w:rFonts w:ascii="Times New Roman" w:hAnsi="Times New Roman" w:cs="Times New Roman"/>
        </w:rPr>
        <w:t>Петербург</w:t>
      </w:r>
      <w:r w:rsidR="001F514C" w:rsidRPr="001F514C">
        <w:rPr>
          <w:rFonts w:ascii="Times New Roman" w:hAnsi="Times New Roman" w:cs="Times New Roman"/>
          <w:lang w:val="en-US"/>
        </w:rPr>
        <w:br/>
      </w:r>
      <w:r w:rsidR="001F514C">
        <w:rPr>
          <w:rFonts w:ascii="Times New Roman" w:hAnsi="Times New Roman" w:cs="Times New Roman"/>
          <w:lang w:val="en-US"/>
        </w:rPr>
        <w:t>2024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624"/>
        <w:gridCol w:w="624"/>
        <w:gridCol w:w="624"/>
        <w:gridCol w:w="624"/>
        <w:gridCol w:w="690"/>
        <w:gridCol w:w="690"/>
        <w:gridCol w:w="264"/>
        <w:gridCol w:w="732"/>
        <w:gridCol w:w="1307"/>
      </w:tblGrid>
      <w:tr w:rsidR="001F514C" w:rsidRPr="001F514C" w14:paraId="49A79EE4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5B60B" w14:textId="50EAAF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5A2A2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CE423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8F0E7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8DC2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11C06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CF622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B5C2E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C24DB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EBEB9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1F514C" w:rsidRPr="001F514C" w14:paraId="01BD1A39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7690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4B6A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F728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A048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D8F0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5F34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23B3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679B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27EE9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F90EE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7FEC5F63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3A49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D40C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B8EB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F4D7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B842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AAA2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EAB7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462B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B338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4E5B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000D</w:t>
            </w:r>
          </w:p>
        </w:tc>
      </w:tr>
      <w:tr w:rsidR="001F514C" w:rsidRPr="001F514C" w14:paraId="2CCB6040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4451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B3B0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453C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004F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C411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AE24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6C6F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B873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8E49C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DB03AC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1356519A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8321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5A69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F43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C151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278B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DB80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9E38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472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48B9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BE82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</w:tr>
      <w:tr w:rsidR="001F514C" w:rsidRPr="001F514C" w14:paraId="3204AB53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5393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0DCA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CEAD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96E6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E3A4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276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A9F6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28F3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FDAF9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C45EF9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6A1408B9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D6F9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E9E9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5E8D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20A2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C2B6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9A87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1CBB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0A1B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19B85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C18B9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41F76A1D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F934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0C34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F9FF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9345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953A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C30E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CB69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6240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1245D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0F172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2647AAE6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EB08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7FF2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3F3D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DC72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D494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01DA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E5DB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F263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96D1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BAB4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</w:tr>
      <w:tr w:rsidR="001F514C" w:rsidRPr="001F514C" w14:paraId="4955EC18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4120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51DB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0E62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E0E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6A28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5613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E7A5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C72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FFE67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38CE7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71DD059E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F436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911A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7ABC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5033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9821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F904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EE65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826D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731F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5AAF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FFFC</w:t>
            </w:r>
          </w:p>
        </w:tc>
      </w:tr>
      <w:tr w:rsidR="001F514C" w:rsidRPr="001F514C" w14:paraId="3116C9B1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D859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9FF9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F1D9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0277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6DDB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58FE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D53A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EFEE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3546C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E8DA9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0D85A724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4684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1A25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CE98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7DD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B29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3017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C8F3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E3DE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B92DA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919CAC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3F31F1DC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9B7F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644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ED05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A6DF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8C86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E3D4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1259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C853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FB45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6A69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000E</w:t>
            </w:r>
          </w:p>
        </w:tc>
      </w:tr>
      <w:tr w:rsidR="001F514C" w:rsidRPr="001F514C" w14:paraId="579F8FA3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8534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0644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4A1C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F5E4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FD35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B370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B90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60A2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B02E1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EE523E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6103D29E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652E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51D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7CB9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9513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CA4A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4C0E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946E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1850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991C1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D82B5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5B7E3CAC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3D6B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0B96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510C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1D89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F166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C8AA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FD28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D59A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5C4E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0565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</w:tr>
      <w:tr w:rsidR="001F514C" w:rsidRPr="001F514C" w14:paraId="2EB12185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A7B3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6841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6314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D899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3A4E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9AC8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678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C472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D2D4A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35B01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7578C75E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FC9E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0790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0F06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3122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C5C9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9522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112E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E3FD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640FD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7C0AB4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361EC715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560E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34C3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FD31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0FB0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B432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C734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E6C0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2A26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D383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3486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000F</w:t>
            </w:r>
          </w:p>
        </w:tc>
      </w:tr>
      <w:tr w:rsidR="001F514C" w:rsidRPr="001F514C" w14:paraId="0C9E9747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834B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C14C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5A8C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9953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E498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7A51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6716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844E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B8CB6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E610F8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1F69C092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E265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2474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6316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34EB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F585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D9CC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3A86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317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C29FB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75AC8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4C4C14E7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D539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D9F2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065D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F3FC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D520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1005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6874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0BD2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4585D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2D636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6248DD4C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AC6A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2A06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02C5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1E3C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CA29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6250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7D49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642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06B21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EC035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4FF33D6C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E8B8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C32A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024B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E01A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18CA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EA71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DA3F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8A09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96650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AAD932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62EE6DD5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8348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4B04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C8B2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464A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6986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0E48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B213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5706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6E9B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06BA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</w:tr>
      <w:tr w:rsidR="001F514C" w:rsidRPr="001F514C" w14:paraId="3D9A10FC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87CD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B071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D0C3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9D58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0423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983C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1924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4B87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B5291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5F6F17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1D960143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A7A9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D29E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C535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6DA3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E827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FED3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B423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955B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AE7E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EBA1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</w:tr>
      <w:tr w:rsidR="001F514C" w:rsidRPr="001F514C" w14:paraId="0A326B57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B395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280F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A417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E8C3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5B18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7BA6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76DD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CC7B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357FD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75E08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1BBBDDE5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C9E1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A3FC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EC56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8257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2E5C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705E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B12C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AF7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88106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EADA0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0BA0BDFD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C646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3639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11C0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C456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E6D1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CA0F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7FCB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7FD2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6ED3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7096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</w:tr>
      <w:tr w:rsidR="001F514C" w:rsidRPr="001F514C" w14:paraId="35A5328D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5594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E8C0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F406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71D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D7CE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D997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615A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92E7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89393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63E71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429734F8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112D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D27E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0F30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753A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0922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4627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38B0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9BD7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E79A3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512F03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65C286D6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7DBA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22B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A447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11A0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FD94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054B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A52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4978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5631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755C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</w:tr>
      <w:tr w:rsidR="001F514C" w:rsidRPr="001F514C" w14:paraId="498DD669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BADE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AB7C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83C4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E6A5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20B3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5B3C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F590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712B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D5168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DCCEC3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6A811FB3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7665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DFC8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DE0F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B813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860D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7CD6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EE1B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5533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67226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D9EA73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1E675AEF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9FD8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F11C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A104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F5FE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F71F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4086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2C13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C23F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D912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662C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</w:tr>
      <w:tr w:rsidR="001F514C" w:rsidRPr="001F514C" w14:paraId="61747F34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84DF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50C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BBDE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232E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84AF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FFD2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EC55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4753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22839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C1E4CC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14509079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D31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00EF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A4D1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BD91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7B7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3EAE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90F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1F11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799A4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214B4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34FE9262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32A9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63C1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B6E8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D2CA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5FDA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1799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261F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5C90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5CF7B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9804D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03DBDF49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2913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8EB9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54E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BFEB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7E7E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7996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5D0A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2594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27E4F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88A2D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4E06D4B5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1AA7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4905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2F50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01FE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4F0D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8D8C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10E4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CA3C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643D7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98050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5DC6F878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B0FC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A027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D64B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DF0B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8585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22D3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C88F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04A1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7620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92C5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</w:tr>
      <w:tr w:rsidR="001F514C" w:rsidRPr="001F514C" w14:paraId="501D0BC3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6FEE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D4ED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74C8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960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7D44D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2DF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84C1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B572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CA923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E57F9F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14C" w:rsidRPr="001F514C" w14:paraId="2BEA11A9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16E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148D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3D8D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2723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3A39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7668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5AD0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CA6C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654EA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47931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1F514C" w:rsidRPr="001F514C" w14:paraId="4B43EA08" w14:textId="77777777" w:rsidTr="001F51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4577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264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4640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E4744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0FD0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7E329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2922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CEDF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A18E0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D3251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61609F0" w14:textId="77777777" w:rsidR="001F514C" w:rsidRDefault="001F514C" w:rsidP="002144C1">
      <w:pPr>
        <w:spacing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</w:p>
    <w:tbl>
      <w:tblPr>
        <w:tblW w:w="9776" w:type="dxa"/>
        <w:tblInd w:w="-431" w:type="dxa"/>
        <w:tblLook w:val="04A0" w:firstRow="1" w:lastRow="0" w:firstColumn="1" w:lastColumn="0" w:noHBand="0" w:noVBand="1"/>
      </w:tblPr>
      <w:tblGrid>
        <w:gridCol w:w="850"/>
        <w:gridCol w:w="1405"/>
        <w:gridCol w:w="1573"/>
        <w:gridCol w:w="5948"/>
      </w:tblGrid>
      <w:tr w:rsidR="001F514C" w:rsidRPr="001F514C" w14:paraId="3D0567C6" w14:textId="77777777" w:rsidTr="001F514C">
        <w:trPr>
          <w:trHeight w:val="63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8046B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E5A9C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команды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6CF10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5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28217" w14:textId="77777777" w:rsidR="001F514C" w:rsidRPr="001F514C" w:rsidRDefault="001F514C" w:rsidP="001F5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1F514C" w:rsidRPr="001F514C" w14:paraId="7FD3CD46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F258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E487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B842" w14:textId="76AF9D60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00C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6BB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F514C" w:rsidRPr="001F514C" w14:paraId="541C5CF2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046A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5ECE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FFFB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C7E7" w14:textId="4A35670F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HZF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8BD5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F514C" w:rsidRPr="001F514C" w14:paraId="67827BF9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7F56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00C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EFF4C2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B39C" w14:textId="7DBF7599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283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F514C" w:rsidRPr="001F514C" w14:paraId="426D29D5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E4B0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3F6A0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24EE" w14:textId="350F75E7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707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78E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F514C" w:rsidRPr="001F514C" w14:paraId="450E40CF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AA24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8E1824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2106" w14:textId="13653EA4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DE7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F514C" w:rsidRPr="001F514C" w14:paraId="3A78327E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2209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FB8F21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C0AE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D95B" w14:textId="5DDEF6E5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 0AE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2EFC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F514C" w:rsidRPr="001F514C" w14:paraId="04EB1FBC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E769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FB869B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AB85" w14:textId="2E20CACF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E48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F514C" w:rsidRPr="001F514C" w14:paraId="1DDED5D3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191B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0849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AC70" w14:textId="10D9ECFC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2F4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F514C" w:rsidRPr="001F514C" w14:paraId="0F7418F0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B741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E38B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4EC5" w14:textId="4451C523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BE66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0 -&gt; A</w:t>
            </w:r>
          </w:p>
        </w:tc>
      </w:tr>
      <w:tr w:rsidR="001F514C" w:rsidRPr="001F514C" w14:paraId="2D8131CF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6668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9EF6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34E3" w14:textId="6883DBCD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 (00A)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A321" w14:textId="0E6C7E40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Записываем</w:t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аккумулятор значение ячейки</w:t>
            </w:r>
            <w:r w:rsidR="000974A6"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которой равен значению ячейки 00</w:t>
            </w:r>
            <w:r w:rsid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0974A6"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  <w:r w:rsid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+ 1 -&gt; 00A</w:t>
            </w:r>
          </w:p>
        </w:tc>
      </w:tr>
      <w:tr w:rsidR="001F514C" w:rsidRPr="001F514C" w14:paraId="5BAED058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9FC0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6284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B016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2CA8" w14:textId="491C29D7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BEQ 016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068B" w14:textId="4C5F877E" w:rsidR="001F514C" w:rsidRPr="001F514C" w:rsidRDefault="000974A6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 </w:t>
            </w:r>
            <w:r w:rsidR="001F514C"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1F514C"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1F514C"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1F514C"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016 -&gt; CK</w:t>
            </w:r>
          </w:p>
        </w:tc>
      </w:tr>
      <w:tr w:rsidR="001F514C" w:rsidRPr="001F514C" w14:paraId="00974798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B59B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DBE5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98D6" w14:textId="32F39F8A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 017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2FDE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017 -&gt; CK</w:t>
            </w:r>
          </w:p>
        </w:tc>
      </w:tr>
      <w:tr w:rsidR="001F514C" w:rsidRPr="001F514C" w14:paraId="34D0A323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5415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7681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261A" w14:textId="51B0237F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JSR 025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9B39" w14:textId="07DDBADA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CK -&gt; 025 </w:t>
            </w:r>
            <w:r w:rsid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025 + 1 -&gt; CK</w:t>
            </w:r>
          </w:p>
        </w:tc>
      </w:tr>
      <w:tr w:rsidR="001F514C" w:rsidRPr="001F514C" w14:paraId="2C19C11B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4FDB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4BBE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80EE" w14:textId="2A408CA2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00B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FA2F" w14:textId="263B5DE1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00B + 1 -&gt; 00B </w:t>
            </w:r>
            <w:r w:rsid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IF </w:t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(00B</w:t>
            </w:r>
            <w:r w:rsid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&gt;=</w:t>
            </w:r>
            <w:r w:rsid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0) CK++</w:t>
            </w:r>
          </w:p>
        </w:tc>
      </w:tr>
      <w:tr w:rsidR="001F514C" w:rsidRPr="001F514C" w14:paraId="352418CE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EF17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2DBC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39D2" w14:textId="05B08506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 012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13CB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012 -&gt; CK</w:t>
            </w:r>
          </w:p>
        </w:tc>
      </w:tr>
      <w:tr w:rsidR="001F514C" w:rsidRPr="001F514C" w14:paraId="5B166492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6A4E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1983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9501" w14:textId="78B74AAA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HLT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F5BF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Остановка</w:t>
            </w:r>
          </w:p>
        </w:tc>
      </w:tr>
      <w:tr w:rsidR="000974A6" w:rsidRPr="001F514C" w14:paraId="0A34223F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2F57" w14:textId="274BD800" w:rsidR="000974A6" w:rsidRPr="000974A6" w:rsidRDefault="000974A6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…..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CE12B" w14:textId="7B3EF58A" w:rsidR="000974A6" w:rsidRPr="000974A6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…..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6E9D0" w14:textId="75C91EBB" w:rsidR="000974A6" w:rsidRPr="000974A6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….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4BD6E" w14:textId="77777777" w:rsidR="000974A6" w:rsidRPr="001F514C" w:rsidRDefault="000974A6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F514C" w:rsidRPr="001F514C" w14:paraId="44E82CBD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1A1F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CC03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6422" w14:textId="031C1513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4C68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F514C" w:rsidRPr="001F514C" w14:paraId="565EBF97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2B46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E362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2754" w14:textId="19B35FBA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9DC0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0 -&gt; A</w:t>
            </w:r>
          </w:p>
        </w:tc>
      </w:tr>
      <w:tr w:rsidR="001F514C" w:rsidRPr="001F514C" w14:paraId="17114028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F2D4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62DF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ACCC" w14:textId="2852CAEC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F943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+ 1 -&gt; A</w:t>
            </w:r>
          </w:p>
        </w:tc>
      </w:tr>
      <w:tr w:rsidR="001F514C" w:rsidRPr="001F514C" w14:paraId="4BC201D7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F695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6082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45C7" w14:textId="0B755241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 011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A202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+ 011 -&gt; A</w:t>
            </w:r>
          </w:p>
        </w:tc>
      </w:tr>
      <w:tr w:rsidR="001F514C" w:rsidRPr="001F514C" w14:paraId="57463C6F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6A26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13DD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DA07" w14:textId="337B79BB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MOV 011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2917" w14:textId="77777777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-&gt; 011</w:t>
            </w:r>
          </w:p>
        </w:tc>
      </w:tr>
      <w:tr w:rsidR="001F514C" w:rsidRPr="001F514C" w14:paraId="4A032380" w14:textId="77777777" w:rsidTr="001F514C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4983" w14:textId="77777777" w:rsidR="001F514C" w:rsidRPr="001F514C" w:rsidRDefault="001F514C" w:rsidP="00097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0299" w14:textId="77777777" w:rsidR="001F514C" w:rsidRPr="001F514C" w:rsidRDefault="001F514C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C825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A9E2" w14:textId="484B6D45" w:rsidR="001F514C" w:rsidRPr="001F514C" w:rsidRDefault="000974A6" w:rsidP="00097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7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 (025)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1824" w14:textId="28CB7686" w:rsidR="001F514C" w:rsidRPr="001F514C" w:rsidRDefault="001F514C" w:rsidP="001F5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Счётчик </w:t>
            </w:r>
            <w:r w:rsidR="000974A6"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</w:t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974A6"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устанавливается</w:t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ячейку</w:t>
            </w:r>
            <w:r w:rsidR="00F17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r w:rsidR="000974A6"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которой</w:t>
            </w:r>
            <w:r w:rsidRPr="001F5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равен значению ячейки 025</w:t>
            </w:r>
          </w:p>
        </w:tc>
      </w:tr>
    </w:tbl>
    <w:p w14:paraId="5DF3ECEF" w14:textId="686B37F5" w:rsidR="00CA26A3" w:rsidRPr="006D035B" w:rsidRDefault="001F514C" w:rsidP="00972B6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F514C">
        <w:rPr>
          <w:rFonts w:ascii="Times New Roman" w:hAnsi="Times New Roman" w:cs="Times New Roman"/>
        </w:rPr>
        <w:br/>
      </w:r>
      <w:r w:rsidR="000974A6" w:rsidRPr="006D035B">
        <w:rPr>
          <w:rFonts w:ascii="Times New Roman" w:hAnsi="Times New Roman" w:cs="Times New Roman"/>
          <w:sz w:val="24"/>
          <w:szCs w:val="24"/>
        </w:rPr>
        <w:t xml:space="preserve">Описание программы: </w:t>
      </w:r>
      <w:r w:rsidR="000974A6" w:rsidRPr="006D035B">
        <w:rPr>
          <w:rFonts w:ascii="Times New Roman" w:hAnsi="Times New Roman" w:cs="Times New Roman"/>
          <w:sz w:val="24"/>
          <w:szCs w:val="24"/>
        </w:rPr>
        <w:br/>
        <w:t xml:space="preserve">Программа считает количество нулевых чисел </w:t>
      </w:r>
      <w:r w:rsidR="00F170B7" w:rsidRPr="006D035B">
        <w:rPr>
          <w:rFonts w:ascii="Times New Roman" w:hAnsi="Times New Roman" w:cs="Times New Roman"/>
          <w:sz w:val="24"/>
          <w:szCs w:val="24"/>
        </w:rPr>
        <w:t>среди чисел,</w:t>
      </w:r>
      <w:r w:rsidR="000974A6" w:rsidRPr="006D035B">
        <w:rPr>
          <w:rFonts w:ascii="Times New Roman" w:hAnsi="Times New Roman" w:cs="Times New Roman"/>
          <w:sz w:val="24"/>
          <w:szCs w:val="24"/>
        </w:rPr>
        <w:t xml:space="preserve"> содержащихся в ячейк</w:t>
      </w:r>
      <w:r w:rsidR="00F170B7" w:rsidRPr="006D035B">
        <w:rPr>
          <w:rFonts w:ascii="Times New Roman" w:hAnsi="Times New Roman" w:cs="Times New Roman"/>
          <w:sz w:val="24"/>
          <w:szCs w:val="24"/>
        </w:rPr>
        <w:t>ах 00С – 01</w:t>
      </w:r>
      <w:r w:rsidR="006D035B" w:rsidRPr="006D035B">
        <w:rPr>
          <w:rFonts w:ascii="Times New Roman" w:hAnsi="Times New Roman" w:cs="Times New Roman"/>
          <w:sz w:val="24"/>
          <w:szCs w:val="24"/>
        </w:rPr>
        <w:t>0</w:t>
      </w:r>
      <w:r w:rsidR="00F170B7" w:rsidRPr="006D035B">
        <w:rPr>
          <w:rFonts w:ascii="Times New Roman" w:hAnsi="Times New Roman" w:cs="Times New Roman"/>
          <w:sz w:val="24"/>
          <w:szCs w:val="24"/>
        </w:rPr>
        <w:t>. Ответ записывается в ячейку 01</w:t>
      </w:r>
      <w:r w:rsidR="00972B64" w:rsidRPr="006D035B">
        <w:rPr>
          <w:rFonts w:ascii="Times New Roman" w:hAnsi="Times New Roman" w:cs="Times New Roman"/>
          <w:sz w:val="24"/>
          <w:szCs w:val="24"/>
        </w:rPr>
        <w:t>1.</w:t>
      </w:r>
    </w:p>
    <w:sectPr w:rsidR="00CA26A3" w:rsidRPr="006D035B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CCE0" w14:textId="77777777" w:rsidR="00CB5D87" w:rsidRDefault="00CB5D87" w:rsidP="008B4CCB">
      <w:pPr>
        <w:spacing w:after="0" w:line="240" w:lineRule="auto"/>
      </w:pPr>
      <w:r>
        <w:separator/>
      </w:r>
    </w:p>
  </w:endnote>
  <w:endnote w:type="continuationSeparator" w:id="0">
    <w:p w14:paraId="77052F66" w14:textId="77777777" w:rsidR="00CB5D87" w:rsidRDefault="00CB5D87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6789F4EA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5AFF7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26BF" w14:textId="77777777" w:rsidR="00CB5D87" w:rsidRDefault="00CB5D87" w:rsidP="008B4CCB">
      <w:pPr>
        <w:spacing w:after="0" w:line="240" w:lineRule="auto"/>
      </w:pPr>
      <w:r>
        <w:separator/>
      </w:r>
    </w:p>
  </w:footnote>
  <w:footnote w:type="continuationSeparator" w:id="0">
    <w:p w14:paraId="3E10F9C5" w14:textId="77777777" w:rsidR="00CB5D87" w:rsidRDefault="00CB5D87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6"/>
    <w:rsid w:val="0001090D"/>
    <w:rsid w:val="00082BD1"/>
    <w:rsid w:val="000974A6"/>
    <w:rsid w:val="000B2925"/>
    <w:rsid w:val="00101C64"/>
    <w:rsid w:val="001315DD"/>
    <w:rsid w:val="00150E57"/>
    <w:rsid w:val="00174439"/>
    <w:rsid w:val="001F514C"/>
    <w:rsid w:val="002144C1"/>
    <w:rsid w:val="00226A77"/>
    <w:rsid w:val="002724D7"/>
    <w:rsid w:val="002C7D8E"/>
    <w:rsid w:val="00375CBE"/>
    <w:rsid w:val="00383316"/>
    <w:rsid w:val="005B46F6"/>
    <w:rsid w:val="00641AA8"/>
    <w:rsid w:val="006D035B"/>
    <w:rsid w:val="006F2E32"/>
    <w:rsid w:val="007659DF"/>
    <w:rsid w:val="00817854"/>
    <w:rsid w:val="0085778C"/>
    <w:rsid w:val="00860FD2"/>
    <w:rsid w:val="008B4CCB"/>
    <w:rsid w:val="008F5805"/>
    <w:rsid w:val="00942970"/>
    <w:rsid w:val="00972B64"/>
    <w:rsid w:val="009C63C6"/>
    <w:rsid w:val="00AC1B7A"/>
    <w:rsid w:val="00AF30C2"/>
    <w:rsid w:val="00B444C0"/>
    <w:rsid w:val="00B830D5"/>
    <w:rsid w:val="00BF6CCD"/>
    <w:rsid w:val="00C43A83"/>
    <w:rsid w:val="00C84347"/>
    <w:rsid w:val="00CA26A3"/>
    <w:rsid w:val="00CB5D87"/>
    <w:rsid w:val="00DD5517"/>
    <w:rsid w:val="00F170B7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15F5"/>
  <w15:chartTrackingRefBased/>
  <w15:docId w15:val="{C4824822-EE4A-4C0F-A021-0C1B11D2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817854"/>
    <w:pPr>
      <w:keepLines/>
      <w:spacing w:after="80" w:line="240" w:lineRule="auto"/>
      <w:ind w:right="567"/>
      <w:jc w:val="both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ze\Desktop\Labs_EVM\&#1096;&#1072;&#1073;&#1083;&#1086;&#1085;_&#1072;&#1086;&#1074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шаблон_аовм.dotx</Template>
  <TotalTime>8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4</cp:revision>
  <dcterms:created xsi:type="dcterms:W3CDTF">2024-03-27T18:17:00Z</dcterms:created>
  <dcterms:modified xsi:type="dcterms:W3CDTF">2024-03-27T18:22:00Z</dcterms:modified>
</cp:coreProperties>
</file>