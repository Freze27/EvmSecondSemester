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1DE" w14:textId="77777777"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06AE97CA" w14:textId="77777777"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7301E550" w14:textId="77777777"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14:paraId="2AC73276" w14:textId="77777777"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14:paraId="36E7B135" w14:textId="77777777"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71861E02" w14:textId="6305A341" w:rsidR="001315DD" w:rsidRPr="006F2E32" w:rsidRDefault="00626184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FC13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2925">
        <w:rPr>
          <w:rFonts w:ascii="Times New Roman" w:hAnsi="Times New Roman" w:cs="Times New Roman"/>
          <w:b/>
          <w:sz w:val="28"/>
          <w:szCs w:val="28"/>
        </w:rPr>
        <w:t>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413A382D" w14:textId="77777777"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14:paraId="7189DD27" w14:textId="0CB6CF86" w:rsidR="002C7D8E" w:rsidRPr="006F2E32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FC1363">
        <w:rPr>
          <w:rFonts w:ascii="Times New Roman" w:hAnsi="Times New Roman" w:cs="Times New Roman"/>
          <w:sz w:val="24"/>
          <w:szCs w:val="24"/>
        </w:rPr>
        <w:t>2</w:t>
      </w:r>
    </w:p>
    <w:p w14:paraId="50F613F5" w14:textId="4E0DE6AD" w:rsidR="001315DD" w:rsidRPr="009C63C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9C63C6">
        <w:rPr>
          <w:rFonts w:ascii="Times New Roman" w:hAnsi="Times New Roman" w:cs="Times New Roman"/>
        </w:rPr>
        <w:t>М3115</w:t>
      </w:r>
    </w:p>
    <w:p w14:paraId="0B688256" w14:textId="1309D442" w:rsidR="001315DD" w:rsidRPr="00860FD2" w:rsidRDefault="009C63C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Рагулин Антон Витальевич</w:t>
      </w:r>
    </w:p>
    <w:p w14:paraId="5BFF0629" w14:textId="5B6AB23C" w:rsidR="001315DD" w:rsidRDefault="001315DD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  <w:r w:rsidRPr="00D628A8">
        <w:rPr>
          <w:rFonts w:ascii="Times New Roman" w:hAnsi="Times New Roman" w:cs="Times New Roman"/>
        </w:rPr>
        <w:t>Провери</w:t>
      </w:r>
      <w:r w:rsidR="009C63C6">
        <w:rPr>
          <w:rFonts w:ascii="Times New Roman" w:hAnsi="Times New Roman" w:cs="Times New Roman"/>
        </w:rPr>
        <w:t>л</w:t>
      </w:r>
      <w:r w:rsidR="009C63C6">
        <w:rPr>
          <w:rFonts w:ascii="Times New Roman" w:hAnsi="Times New Roman" w:cs="Times New Roman"/>
        </w:rPr>
        <w:br/>
      </w:r>
      <w:r w:rsidR="009C63C6" w:rsidRPr="009C63C6">
        <w:rPr>
          <w:rFonts w:ascii="Times New Roman" w:hAnsi="Times New Roman" w:cs="Times New Roman"/>
          <w:i/>
          <w:iCs/>
        </w:rPr>
        <w:t>Повышев Владислав Вячеславович</w:t>
      </w:r>
    </w:p>
    <w:p w14:paraId="27449FFC" w14:textId="0EBA4783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1B563293" w14:textId="54DEFDE7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09BF7238" w14:textId="108D8605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205B1FB9" w14:textId="62DCAEA2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4724600E" w14:textId="5985E5CE" w:rsidR="009C63C6" w:rsidRDefault="009C63C6" w:rsidP="009C63C6">
      <w:pPr>
        <w:spacing w:after="80"/>
        <w:ind w:left="5670"/>
        <w:rPr>
          <w:rFonts w:ascii="Times New Roman" w:hAnsi="Times New Roman" w:cs="Times New Roman"/>
          <w:i/>
          <w:iCs/>
        </w:rPr>
      </w:pPr>
    </w:p>
    <w:p w14:paraId="57097554" w14:textId="77777777" w:rsidR="009C63C6" w:rsidRPr="009C63C6" w:rsidRDefault="009C63C6" w:rsidP="009C63C6">
      <w:pPr>
        <w:spacing w:after="80"/>
        <w:ind w:left="5670"/>
        <w:rPr>
          <w:rFonts w:ascii="Times New Roman" w:hAnsi="Times New Roman" w:cs="Times New Roman"/>
        </w:rPr>
      </w:pPr>
    </w:p>
    <w:p w14:paraId="619C2F34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C20EF6" wp14:editId="03C4EBB5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3B5D" w14:textId="4E7FC090" w:rsidR="00C84347" w:rsidRDefault="001315DD" w:rsidP="00375CBE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14:paraId="41DD4497" w14:textId="05C27083" w:rsidR="002144C1" w:rsidRDefault="00980A79" w:rsidP="00D9334E">
      <w:pPr>
        <w:spacing w:after="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</w:t>
      </w:r>
    </w:p>
    <w:p w14:paraId="748E1240" w14:textId="160D729D" w:rsidR="00FC1363" w:rsidRPr="00980A79" w:rsidRDefault="00FC1363" w:rsidP="00FC1363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134195">
        <w:rPr>
          <w:rFonts w:ascii="Times New Roman" w:hAnsi="Times New Roman" w:cs="Times New Roman"/>
          <w:b/>
          <w:bCs/>
          <w:sz w:val="24"/>
          <w:szCs w:val="24"/>
        </w:rPr>
        <w:lastRenderedPageBreak/>
        <w:t>Часть 1</w:t>
      </w:r>
      <w:r w:rsidRPr="00FC1363">
        <w:rPr>
          <w:rFonts w:ascii="Times New Roman" w:hAnsi="Times New Roman" w:cs="Times New Roman"/>
          <w:sz w:val="24"/>
          <w:szCs w:val="24"/>
        </w:rPr>
        <w:br/>
      </w:r>
      <w:r w:rsidRPr="00451742">
        <w:rPr>
          <w:rFonts w:ascii="Times New Roman" w:hAnsi="Times New Roman" w:cs="Times New Roman"/>
          <w:sz w:val="24"/>
          <w:szCs w:val="24"/>
        </w:rPr>
        <w:br/>
        <w:t>Фрагмент программы</w:t>
      </w:r>
      <w:r w:rsidRPr="00980A7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2263" w:type="dxa"/>
        <w:tblLook w:val="04A0" w:firstRow="1" w:lastRow="0" w:firstColumn="1" w:lastColumn="0" w:noHBand="0" w:noVBand="1"/>
      </w:tblPr>
      <w:tblGrid>
        <w:gridCol w:w="960"/>
        <w:gridCol w:w="1303"/>
      </w:tblGrid>
      <w:tr w:rsidR="00FC1363" w:rsidRPr="00FC1363" w14:paraId="63D0C17D" w14:textId="77777777" w:rsidTr="00FC136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F2248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CF8B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</w:tr>
      <w:tr w:rsidR="00FC1363" w:rsidRPr="00FC1363" w14:paraId="417DAC1B" w14:textId="77777777" w:rsidTr="00FC13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C8E0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62BDE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</w:tr>
      <w:tr w:rsidR="00FC1363" w:rsidRPr="00FC1363" w14:paraId="6689E7FF" w14:textId="77777777" w:rsidTr="00FC13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5417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6A662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</w:t>
            </w:r>
          </w:p>
        </w:tc>
      </w:tr>
      <w:tr w:rsidR="00FC1363" w:rsidRPr="00FC1363" w14:paraId="3E32F59E" w14:textId="77777777" w:rsidTr="00FC13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1F24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8B6F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BPL 05</w:t>
            </w:r>
          </w:p>
        </w:tc>
      </w:tr>
      <w:tr w:rsidR="00FC1363" w:rsidRPr="00FC1363" w14:paraId="68F3C46A" w14:textId="77777777" w:rsidTr="00FC13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9580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526F1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NOP</w:t>
            </w:r>
          </w:p>
        </w:tc>
      </w:tr>
      <w:tr w:rsidR="00FC1363" w:rsidRPr="00FC1363" w14:paraId="0BB223EC" w14:textId="77777777" w:rsidTr="00FC136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300AE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DFBCF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 01 +</w:t>
            </w:r>
          </w:p>
        </w:tc>
      </w:tr>
    </w:tbl>
    <w:p w14:paraId="340D0A89" w14:textId="25316F78" w:rsidR="002144C1" w:rsidRPr="00451742" w:rsidRDefault="002144C1" w:rsidP="00FC136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5DFEB837" w14:textId="77777777" w:rsidR="002144C1" w:rsidRPr="00451742" w:rsidRDefault="002144C1" w:rsidP="00375CBE">
      <w:pPr>
        <w:spacing w:after="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34"/>
        <w:tblW w:w="11472" w:type="dxa"/>
        <w:tblLook w:val="04A0" w:firstRow="1" w:lastRow="0" w:firstColumn="1" w:lastColumn="0" w:noHBand="0" w:noVBand="1"/>
      </w:tblPr>
      <w:tblGrid>
        <w:gridCol w:w="1610"/>
        <w:gridCol w:w="2260"/>
        <w:gridCol w:w="4846"/>
        <w:gridCol w:w="2756"/>
      </w:tblGrid>
      <w:tr w:rsidR="00FC1363" w:rsidRPr="00FC1363" w14:paraId="3018BC29" w14:textId="77777777" w:rsidTr="00FC1363">
        <w:trPr>
          <w:gridAfter w:val="1"/>
          <w:wAfter w:w="2756" w:type="dxa"/>
          <w:trHeight w:val="315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D9613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32713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Машинный цикл</w:t>
            </w:r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EEB61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Последовательность адресов микрокоманд</w:t>
            </w:r>
          </w:p>
        </w:tc>
      </w:tr>
      <w:tr w:rsidR="00FC1363" w:rsidRPr="00FC1363" w14:paraId="7B7E56DF" w14:textId="77777777" w:rsidTr="00FC1363">
        <w:trPr>
          <w:gridAfter w:val="1"/>
          <w:wAfter w:w="2756" w:type="dxa"/>
          <w:trHeight w:val="315"/>
        </w:trPr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73528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 (F800)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F0538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7E5FA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</w:tr>
      <w:tr w:rsidR="00FC1363" w:rsidRPr="00FC1363" w14:paraId="14BC9DE0" w14:textId="77777777" w:rsidTr="00FC1363">
        <w:trPr>
          <w:gridAfter w:val="1"/>
          <w:wAfter w:w="2756" w:type="dxa"/>
          <w:trHeight w:val="458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D7ABEA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FE75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Выборка Команды</w:t>
            </w:r>
          </w:p>
        </w:tc>
        <w:tc>
          <w:tcPr>
            <w:tcW w:w="484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0AF2A" w14:textId="61F2A2E9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01, 02, 03, 04, 05, 06, 07, 08, 09, 0A, 5E, 5F, 6C, 6F, 73, 74, 75</w:t>
            </w:r>
            <w:r w:rsidR="00236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8F</w:t>
            </w: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C1363" w:rsidRPr="00FC1363" w14:paraId="257346E6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015605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4DC7C6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84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F5B520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36F5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C1363" w:rsidRPr="00FC1363" w14:paraId="166ED7F2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739CA0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935F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76E8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2756" w:type="dxa"/>
            <w:vAlign w:val="center"/>
            <w:hideMark/>
          </w:tcPr>
          <w:p w14:paraId="61E4827D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6DFB2466" w14:textId="77777777" w:rsidTr="00FC1363">
        <w:trPr>
          <w:trHeight w:val="315"/>
        </w:trPr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F0CEC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BPL 005 (9005)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8172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9F5F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2756" w:type="dxa"/>
            <w:vAlign w:val="center"/>
            <w:hideMark/>
          </w:tcPr>
          <w:p w14:paraId="0F0FD8C1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5360B100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05769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648D0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Выборка Команды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1C17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01, 02, 03, 04, 05, 06, 07,08, 0C</w:t>
            </w:r>
          </w:p>
        </w:tc>
        <w:tc>
          <w:tcPr>
            <w:tcW w:w="2756" w:type="dxa"/>
            <w:vAlign w:val="center"/>
            <w:hideMark/>
          </w:tcPr>
          <w:p w14:paraId="32E697F7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0A55A69F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7337C6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F7A8D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Исполнение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41F9" w14:textId="7B6E8EDC" w:rsidR="00FC1363" w:rsidRPr="002364AE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1D, 2D, 30, 33, 34, 4A, 4B, 47, 48, 49</w:t>
            </w:r>
            <w:r w:rsidR="00236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8F</w:t>
            </w:r>
          </w:p>
        </w:tc>
        <w:tc>
          <w:tcPr>
            <w:tcW w:w="2756" w:type="dxa"/>
            <w:vAlign w:val="center"/>
            <w:hideMark/>
          </w:tcPr>
          <w:p w14:paraId="0A58C3A1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5BEF7719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E5DEE8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52627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5EAA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2756" w:type="dxa"/>
            <w:vAlign w:val="center"/>
            <w:hideMark/>
          </w:tcPr>
          <w:p w14:paraId="09FD77F4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1D14B4CB" w14:textId="77777777" w:rsidTr="00FC1363">
        <w:trPr>
          <w:trHeight w:val="315"/>
        </w:trPr>
        <w:tc>
          <w:tcPr>
            <w:tcW w:w="16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8E169" w14:textId="279DEF2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</w:t>
            </w:r>
            <w:r w:rsidR="000172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001</w:t>
            </w:r>
            <w:r w:rsidR="000172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(4001)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C3F21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EA17E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2756" w:type="dxa"/>
            <w:vAlign w:val="center"/>
            <w:hideMark/>
          </w:tcPr>
          <w:p w14:paraId="088623B6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70E1B48E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881A6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29618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Выборка Команды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F9EC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01, 02, </w:t>
            </w:r>
            <w:r w:rsidRPr="004517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03,</w:t>
            </w: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04, 05, 06, 07, 0C </w:t>
            </w:r>
          </w:p>
        </w:tc>
        <w:tc>
          <w:tcPr>
            <w:tcW w:w="2756" w:type="dxa"/>
            <w:vAlign w:val="center"/>
            <w:hideMark/>
          </w:tcPr>
          <w:p w14:paraId="4374BF75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523A5CD6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8AF9D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CF9D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Исполнение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A68A4" w14:textId="4B7B72CC" w:rsidR="00FC1363" w:rsidRPr="002364AE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1D, 1E, 1F, 20, 27, 28, 2B, 3C, 3D, 3E</w:t>
            </w:r>
            <w:r w:rsidR="00236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8F</w:t>
            </w:r>
          </w:p>
        </w:tc>
        <w:tc>
          <w:tcPr>
            <w:tcW w:w="2756" w:type="dxa"/>
            <w:vAlign w:val="center"/>
            <w:hideMark/>
          </w:tcPr>
          <w:p w14:paraId="45DD34AB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1363" w:rsidRPr="00FC1363" w14:paraId="6F9E8E05" w14:textId="77777777" w:rsidTr="00FC1363">
        <w:trPr>
          <w:trHeight w:val="315"/>
        </w:trPr>
        <w:tc>
          <w:tcPr>
            <w:tcW w:w="16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859FB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BCA9" w14:textId="77777777" w:rsidR="00FC1363" w:rsidRPr="00FC1363" w:rsidRDefault="00FC1363" w:rsidP="00FC13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8E5D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3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2756" w:type="dxa"/>
            <w:vAlign w:val="center"/>
            <w:hideMark/>
          </w:tcPr>
          <w:p w14:paraId="241C6013" w14:textId="77777777" w:rsidR="00FC1363" w:rsidRPr="00FC1363" w:rsidRDefault="00FC1363" w:rsidP="00FC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29F7EEE" w14:textId="5564CA7A" w:rsidR="00F41F2F" w:rsidRPr="00451742" w:rsidRDefault="00F41F2F" w:rsidP="00FC1363">
      <w:pPr>
        <w:spacing w:after="8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BEFB39" w14:textId="77777777" w:rsidR="00097B55" w:rsidRDefault="00AA093A" w:rsidP="00097B5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>Микрокоманда: IF BIT(13,PK) = 0 THEN СУМ(2B)</w:t>
      </w:r>
    </w:p>
    <w:p w14:paraId="4201F3B6" w14:textId="7E3A2589" w:rsidR="00AA093A" w:rsidRPr="00097B55" w:rsidRDefault="002144C1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br/>
      </w:r>
      <w:r w:rsidR="00AA093A" w:rsidRPr="00097B55">
        <w:rPr>
          <w:rFonts w:ascii="Times New Roman" w:hAnsi="Times New Roman" w:cs="Times New Roman"/>
          <w:sz w:val="24"/>
          <w:szCs w:val="24"/>
          <w:u w:val="single"/>
        </w:rPr>
        <w:t>Горизонтальная: 882B 2000</w:t>
      </w:r>
      <w:r w:rsidRPr="00097B55">
        <w:rPr>
          <w:rFonts w:ascii="Times New Roman" w:hAnsi="Times New Roman" w:cs="Times New Roman"/>
          <w:sz w:val="24"/>
          <w:szCs w:val="24"/>
          <w:u w:val="single"/>
        </w:rPr>
        <w:br/>
      </w:r>
      <w:r w:rsidR="00097B55" w:rsidRPr="00097B5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24A77C" wp14:editId="73828CD9">
            <wp:extent cx="5940425" cy="2331720"/>
            <wp:effectExtent l="0" t="0" r="3175" b="0"/>
            <wp:docPr id="393960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60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9957" w14:textId="66E30F30" w:rsidR="00AA093A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>Вертикальная: AD2B</w:t>
      </w:r>
    </w:p>
    <w:p w14:paraId="5787D0F6" w14:textId="5C6460BD" w:rsidR="00097B55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E94B2A" wp14:editId="0365C5D3">
            <wp:extent cx="5940425" cy="2214245"/>
            <wp:effectExtent l="0" t="0" r="3175" b="0"/>
            <wp:docPr id="573616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160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D4ECF" w14:textId="3BC78541" w:rsidR="00AA093A" w:rsidRPr="00097B55" w:rsidRDefault="00AA093A" w:rsidP="00097B55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>Микрокоманда</w:t>
      </w:r>
      <w:r w:rsidRPr="00097B55">
        <w:rPr>
          <w:rFonts w:ascii="Times New Roman" w:hAnsi="Times New Roman" w:cs="Times New Roman"/>
          <w:sz w:val="24"/>
          <w:szCs w:val="24"/>
          <w:u w:val="single"/>
          <w:lang w:val="en-US"/>
        </w:rPr>
        <w:t>: IF BIT(12,PK) = 0 THEN ADD(3C)</w:t>
      </w:r>
    </w:p>
    <w:p w14:paraId="29AC2EA5" w14:textId="4E5F5037" w:rsidR="00AA093A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  <w:lang w:val="en-US"/>
        </w:rPr>
        <w:br/>
      </w:r>
      <w:r w:rsidRPr="00097B55">
        <w:rPr>
          <w:rFonts w:ascii="Times New Roman" w:hAnsi="Times New Roman" w:cs="Times New Roman"/>
          <w:sz w:val="24"/>
          <w:szCs w:val="24"/>
          <w:u w:val="single"/>
        </w:rPr>
        <w:t xml:space="preserve">Горизонтальная: </w:t>
      </w:r>
      <w:r w:rsidRPr="00097B55">
        <w:rPr>
          <w:rFonts w:ascii="Times New Roman" w:hAnsi="Times New Roman" w:cs="Times New Roman"/>
          <w:sz w:val="24"/>
          <w:szCs w:val="24"/>
          <w:u w:val="single"/>
          <w:lang w:eastAsia="ru-RU"/>
        </w:rPr>
        <w:t>883C 1000</w:t>
      </w:r>
    </w:p>
    <w:p w14:paraId="72B068D5" w14:textId="0959B0DE" w:rsidR="00097B55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2F6BC" wp14:editId="157CBDC8">
            <wp:extent cx="5940425" cy="2333625"/>
            <wp:effectExtent l="0" t="0" r="3175" b="9525"/>
            <wp:docPr id="2114382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82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4941" w14:textId="2EEF3544" w:rsidR="00AA093A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>Вертикальная: AC3C</w:t>
      </w:r>
    </w:p>
    <w:p w14:paraId="02927BA4" w14:textId="4E5D6F17" w:rsidR="00097B55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B960D" wp14:editId="09E7C181">
            <wp:extent cx="5940425" cy="2244725"/>
            <wp:effectExtent l="0" t="0" r="3175" b="3175"/>
            <wp:docPr id="1874336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36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303C" w14:textId="2C336F20" w:rsidR="00AA093A" w:rsidRPr="00097B55" w:rsidRDefault="00AA093A" w:rsidP="00097B5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>Микрокоманда: A + РД ==&gt; БР</w:t>
      </w:r>
    </w:p>
    <w:p w14:paraId="7DD935E7" w14:textId="3FFC5540" w:rsidR="00AA093A" w:rsidRPr="00097B55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br/>
        <w:t>Горизонтальная:</w:t>
      </w:r>
      <w:r w:rsidR="008B4A6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097B55">
        <w:rPr>
          <w:rFonts w:ascii="Times New Roman" w:hAnsi="Times New Roman" w:cs="Times New Roman"/>
          <w:sz w:val="24"/>
          <w:szCs w:val="24"/>
          <w:u w:val="single"/>
          <w:lang w:eastAsia="ru-RU"/>
        </w:rPr>
        <w:t>0000 0012</w:t>
      </w:r>
    </w:p>
    <w:p w14:paraId="5C32BB16" w14:textId="1EEFC445" w:rsidR="00AA093A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79066" wp14:editId="692DD921">
            <wp:extent cx="5940425" cy="1137920"/>
            <wp:effectExtent l="0" t="0" r="3175" b="5080"/>
            <wp:docPr id="2082314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14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93A" w:rsidRPr="00097B5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21401F66" w14:textId="5C6A51D7" w:rsidR="00AA093A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 xml:space="preserve">Вертикальная: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</w:rPr>
        <w:t>1100</w:t>
      </w:r>
    </w:p>
    <w:p w14:paraId="5B78D2B6" w14:textId="4B6ED0ED" w:rsidR="00097B55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A73B2" wp14:editId="7283F1F4">
            <wp:extent cx="5940425" cy="1948180"/>
            <wp:effectExtent l="0" t="0" r="3175" b="0"/>
            <wp:docPr id="823772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72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4ED1" w14:textId="4ED70709" w:rsidR="00AA093A" w:rsidRPr="00097B55" w:rsidRDefault="00AA093A" w:rsidP="00097B5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 xml:space="preserve">Микрокоманда: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</w:rPr>
        <w:t>БР ==&gt; A, C, N, Z</w:t>
      </w:r>
    </w:p>
    <w:p w14:paraId="31397BB2" w14:textId="3FC3D419" w:rsidR="00AA093A" w:rsidRPr="00097B55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br/>
        <w:t xml:space="preserve">Горизонтальная: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</w:rPr>
        <w:t>0040 E000</w:t>
      </w:r>
    </w:p>
    <w:p w14:paraId="054B385B" w14:textId="1215FDD4" w:rsidR="00AA093A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7647C" wp14:editId="12B3131C">
            <wp:extent cx="5940425" cy="2133600"/>
            <wp:effectExtent l="0" t="0" r="3175" b="0"/>
            <wp:docPr id="1945992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92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93A" w:rsidRPr="00097B55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31BDA29F" w14:textId="32AFE9A1" w:rsidR="00AA093A" w:rsidRPr="00097B55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Вертикальная: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</w:rPr>
        <w:t>4075</w:t>
      </w:r>
      <w:r w:rsidR="00097B55">
        <w:rPr>
          <w:rFonts w:ascii="Times New Roman" w:hAnsi="Times New Roman" w:cs="Times New Roman"/>
          <w:sz w:val="24"/>
          <w:szCs w:val="24"/>
          <w:u w:val="single"/>
        </w:rPr>
        <w:br/>
      </w:r>
      <w:r w:rsidR="00097B55" w:rsidRPr="000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A29D28" wp14:editId="387AC893">
            <wp:extent cx="5940425" cy="2157730"/>
            <wp:effectExtent l="0" t="0" r="3175" b="0"/>
            <wp:docPr id="596593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935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8401" w14:textId="193EF128" w:rsidR="00AA093A" w:rsidRPr="00097B55" w:rsidRDefault="00AA093A" w:rsidP="00097B5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 xml:space="preserve">Микрокоманда: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</w:rPr>
        <w:t>GOTO ПРЕ(8F)</w:t>
      </w:r>
    </w:p>
    <w:p w14:paraId="586F4641" w14:textId="243F9216" w:rsidR="00097B55" w:rsidRPr="00097B55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br/>
        <w:t xml:space="preserve">Горизонтальная: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  <w:lang w:eastAsia="ru-RU"/>
        </w:rPr>
        <w:t>828F 0008</w:t>
      </w:r>
    </w:p>
    <w:p w14:paraId="5518F6D3" w14:textId="228A7D30" w:rsidR="00AA093A" w:rsidRPr="00097B55" w:rsidRDefault="00097B55" w:rsidP="00097B5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16C7C" wp14:editId="73454F49">
            <wp:extent cx="5940425" cy="2380615"/>
            <wp:effectExtent l="0" t="0" r="3175" b="635"/>
            <wp:docPr id="1053905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055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DC09" w14:textId="44FF9077" w:rsidR="00AA093A" w:rsidRPr="00097B55" w:rsidRDefault="00AA093A" w:rsidP="00097B5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A4AA408" w14:textId="77777777" w:rsidR="0045097B" w:rsidRDefault="00AA093A" w:rsidP="001341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 xml:space="preserve">Вертикальная: </w:t>
      </w:r>
      <w:r w:rsidR="00097B55" w:rsidRPr="00097B55">
        <w:rPr>
          <w:rFonts w:ascii="Times New Roman" w:hAnsi="Times New Roman" w:cs="Times New Roman"/>
          <w:sz w:val="24"/>
          <w:szCs w:val="24"/>
          <w:u w:val="single"/>
        </w:rPr>
        <w:t>838F</w:t>
      </w:r>
      <w:r w:rsidR="002144C1" w:rsidRPr="002364AE">
        <w:rPr>
          <w:rFonts w:ascii="Times New Roman" w:hAnsi="Times New Roman" w:cs="Times New Roman"/>
          <w:sz w:val="24"/>
          <w:szCs w:val="24"/>
          <w:u w:val="single"/>
        </w:rPr>
        <w:br/>
      </w:r>
      <w:r w:rsidR="002144C1" w:rsidRPr="002364AE">
        <w:rPr>
          <w:rFonts w:ascii="Times New Roman" w:hAnsi="Times New Roman" w:cs="Times New Roman"/>
          <w:sz w:val="24"/>
          <w:szCs w:val="24"/>
          <w:u w:val="single"/>
        </w:rPr>
        <w:br/>
      </w:r>
      <w:r w:rsidR="00097B55" w:rsidRPr="00097B5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8D6680" wp14:editId="58027D32">
            <wp:extent cx="5940425" cy="2421890"/>
            <wp:effectExtent l="0" t="0" r="3175" b="0"/>
            <wp:docPr id="453486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863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4C1" w:rsidRPr="002364AE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64C8425F" w14:textId="77777777" w:rsidR="0045097B" w:rsidRDefault="0045097B" w:rsidP="00134195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1F48DCE" w14:textId="11962594" w:rsidR="0045097B" w:rsidRPr="00626184" w:rsidRDefault="0045097B" w:rsidP="0045097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>Микрокоманда</w:t>
      </w:r>
      <w:r w:rsidRPr="00626184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Pr="0045097B">
        <w:rPr>
          <w:rFonts w:ascii="Times New Roman" w:hAnsi="Times New Roman" w:cs="Times New Roman"/>
          <w:sz w:val="24"/>
          <w:szCs w:val="24"/>
          <w:u w:val="single"/>
          <w:lang w:val="en-US"/>
        </w:rPr>
        <w:t>IF</w:t>
      </w:r>
      <w:r w:rsidRPr="0062618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5097B">
        <w:rPr>
          <w:rFonts w:ascii="Times New Roman" w:hAnsi="Times New Roman" w:cs="Times New Roman"/>
          <w:sz w:val="24"/>
          <w:szCs w:val="24"/>
          <w:u w:val="single"/>
          <w:lang w:val="en-US"/>
        </w:rPr>
        <w:t>BIT</w:t>
      </w:r>
      <w:r w:rsidRPr="00626184">
        <w:rPr>
          <w:rFonts w:ascii="Times New Roman" w:hAnsi="Times New Roman" w:cs="Times New Roman"/>
          <w:sz w:val="24"/>
          <w:szCs w:val="24"/>
          <w:u w:val="single"/>
        </w:rPr>
        <w:t>(7,</w:t>
      </w:r>
      <w:r w:rsidRPr="0045097B">
        <w:rPr>
          <w:rFonts w:ascii="Times New Roman" w:hAnsi="Times New Roman" w:cs="Times New Roman"/>
          <w:sz w:val="24"/>
          <w:szCs w:val="24"/>
          <w:u w:val="single"/>
          <w:lang w:val="en-US"/>
        </w:rPr>
        <w:t>PC</w:t>
      </w:r>
      <w:r w:rsidRPr="00626184">
        <w:rPr>
          <w:rFonts w:ascii="Times New Roman" w:hAnsi="Times New Roman" w:cs="Times New Roman"/>
          <w:sz w:val="24"/>
          <w:szCs w:val="24"/>
          <w:u w:val="single"/>
        </w:rPr>
        <w:t xml:space="preserve">) = 0 </w:t>
      </w:r>
      <w:r w:rsidRPr="0045097B">
        <w:rPr>
          <w:rFonts w:ascii="Times New Roman" w:hAnsi="Times New Roman" w:cs="Times New Roman"/>
          <w:sz w:val="24"/>
          <w:szCs w:val="24"/>
          <w:u w:val="single"/>
          <w:lang w:val="en-US"/>
        </w:rPr>
        <w:t>THEN</w:t>
      </w:r>
      <w:r w:rsidRPr="0062618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5097B">
        <w:rPr>
          <w:rFonts w:ascii="Times New Roman" w:hAnsi="Times New Roman" w:cs="Times New Roman"/>
          <w:sz w:val="24"/>
          <w:szCs w:val="24"/>
          <w:u w:val="single"/>
          <w:lang w:val="en-US"/>
        </w:rPr>
        <w:t>HTL</w:t>
      </w:r>
      <w:r w:rsidRPr="00626184">
        <w:rPr>
          <w:rFonts w:ascii="Times New Roman" w:hAnsi="Times New Roman" w:cs="Times New Roman"/>
          <w:sz w:val="24"/>
          <w:szCs w:val="24"/>
          <w:u w:val="single"/>
        </w:rPr>
        <w:t>(88)</w:t>
      </w:r>
    </w:p>
    <w:p w14:paraId="152F4082" w14:textId="2A33E75D" w:rsidR="0045097B" w:rsidRDefault="002144C1" w:rsidP="001341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626184">
        <w:rPr>
          <w:rFonts w:ascii="Times New Roman" w:hAnsi="Times New Roman" w:cs="Times New Roman"/>
          <w:sz w:val="24"/>
          <w:szCs w:val="24"/>
          <w:u w:val="single"/>
        </w:rPr>
        <w:br/>
      </w:r>
      <w:r w:rsidR="0045097B" w:rsidRPr="00097B55">
        <w:rPr>
          <w:rFonts w:ascii="Times New Roman" w:hAnsi="Times New Roman" w:cs="Times New Roman"/>
          <w:sz w:val="24"/>
          <w:szCs w:val="24"/>
          <w:u w:val="single"/>
        </w:rPr>
        <w:t>Горизонтальная:</w:t>
      </w:r>
      <w:r w:rsidR="008B4A6A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45097B" w:rsidRPr="0045097B">
        <w:rPr>
          <w:rFonts w:ascii="Times New Roman" w:hAnsi="Times New Roman" w:cs="Times New Roman"/>
          <w:sz w:val="24"/>
          <w:szCs w:val="24"/>
          <w:u w:val="single"/>
        </w:rPr>
        <w:t>8288 0080</w:t>
      </w:r>
      <w:r w:rsidR="0045097B">
        <w:rPr>
          <w:rFonts w:ascii="Times New Roman" w:hAnsi="Times New Roman" w:cs="Times New Roman"/>
          <w:sz w:val="24"/>
          <w:szCs w:val="24"/>
          <w:u w:val="single"/>
        </w:rPr>
        <w:br/>
      </w:r>
      <w:r w:rsidR="0045097B" w:rsidRPr="0045097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211E35" wp14:editId="1264C2A8">
            <wp:extent cx="5940425" cy="1869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E26B" w14:textId="15DC0EC7" w:rsidR="0045097B" w:rsidRDefault="0045097B" w:rsidP="00134195">
      <w:pPr>
        <w:rPr>
          <w:rFonts w:ascii="Times New Roman" w:hAnsi="Times New Roman" w:cs="Times New Roman"/>
          <w:sz w:val="24"/>
          <w:szCs w:val="24"/>
          <w:u w:val="single"/>
        </w:rPr>
      </w:pPr>
      <w:r w:rsidRPr="00097B55">
        <w:rPr>
          <w:rFonts w:ascii="Times New Roman" w:hAnsi="Times New Roman" w:cs="Times New Roman"/>
          <w:sz w:val="24"/>
          <w:szCs w:val="24"/>
          <w:u w:val="single"/>
        </w:rPr>
        <w:t xml:space="preserve">Вертикальная: </w:t>
      </w:r>
      <w:r w:rsidRPr="0045097B">
        <w:rPr>
          <w:rFonts w:ascii="Times New Roman" w:hAnsi="Times New Roman" w:cs="Times New Roman"/>
          <w:sz w:val="24"/>
          <w:szCs w:val="24"/>
          <w:u w:val="single"/>
        </w:rPr>
        <w:t>8788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4509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0122B" wp14:editId="3EDDC004">
            <wp:extent cx="5940425" cy="2437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9C98" w14:textId="6A54CFF3" w:rsidR="00626184" w:rsidRDefault="00626184" w:rsidP="0013419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W w:w="3140" w:type="dxa"/>
        <w:tblLook w:val="04A0" w:firstRow="1" w:lastRow="0" w:firstColumn="1" w:lastColumn="0" w:noHBand="0" w:noVBand="1"/>
      </w:tblPr>
      <w:tblGrid>
        <w:gridCol w:w="1120"/>
        <w:gridCol w:w="2020"/>
      </w:tblGrid>
      <w:tr w:rsidR="00626184" w:rsidRPr="00626184" w14:paraId="6E9C4884" w14:textId="77777777" w:rsidTr="00626184">
        <w:trPr>
          <w:trHeight w:val="315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02341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Команда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54F33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Микрокоманды</w:t>
            </w:r>
          </w:p>
        </w:tc>
      </w:tr>
      <w:tr w:rsidR="00626184" w:rsidRPr="00626184" w14:paraId="1965510A" w14:textId="77777777" w:rsidTr="00626184">
        <w:trPr>
          <w:trHeight w:val="31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ECDB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INC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985F8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8301</w:t>
            </w:r>
          </w:p>
        </w:tc>
      </w:tr>
      <w:tr w:rsidR="00626184" w:rsidRPr="00626184" w14:paraId="08FF51BA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2AD38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2D36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0300</w:t>
            </w:r>
          </w:p>
        </w:tc>
      </w:tr>
      <w:tr w:rsidR="00626184" w:rsidRPr="00626184" w14:paraId="0FAE7B8F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EF0FA2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8321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4001</w:t>
            </w:r>
          </w:p>
        </w:tc>
      </w:tr>
      <w:tr w:rsidR="00626184" w:rsidRPr="00626184" w14:paraId="752C968B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C6C616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A091D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0311</w:t>
            </w:r>
          </w:p>
        </w:tc>
      </w:tr>
      <w:tr w:rsidR="00626184" w:rsidRPr="00626184" w14:paraId="0BBA2E97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839D2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19B6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4004</w:t>
            </w:r>
          </w:p>
        </w:tc>
      </w:tr>
      <w:tr w:rsidR="00626184" w:rsidRPr="00626184" w14:paraId="13C80B28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9A17AC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D988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</w:t>
            </w:r>
          </w:p>
        </w:tc>
      </w:tr>
      <w:tr w:rsidR="00626184" w:rsidRPr="00626184" w14:paraId="1CA6F560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60A6DA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ECED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4003</w:t>
            </w:r>
          </w:p>
        </w:tc>
      </w:tr>
      <w:tr w:rsidR="00626184" w:rsidRPr="00626184" w14:paraId="490B5A56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201CF8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3FAC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AF0C</w:t>
            </w:r>
          </w:p>
        </w:tc>
      </w:tr>
      <w:tr w:rsidR="00626184" w:rsidRPr="00626184" w14:paraId="5759454F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957F91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ADDA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AE0C</w:t>
            </w:r>
          </w:p>
        </w:tc>
      </w:tr>
      <w:tr w:rsidR="00626184" w:rsidRPr="00626184" w14:paraId="096EB6DE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C4BB9F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E8706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AD0C</w:t>
            </w:r>
          </w:p>
        </w:tc>
      </w:tr>
      <w:tr w:rsidR="00626184" w:rsidRPr="00626184" w14:paraId="2DE1D428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6A1346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6036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EC5E</w:t>
            </w:r>
          </w:p>
        </w:tc>
      </w:tr>
      <w:tr w:rsidR="00626184" w:rsidRPr="00626184" w14:paraId="3D64022F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94C285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746CE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AB61</w:t>
            </w:r>
          </w:p>
        </w:tc>
      </w:tr>
      <w:tr w:rsidR="00626184" w:rsidRPr="00626184" w14:paraId="7DC3923A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4AB80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432F3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AA6C</w:t>
            </w:r>
          </w:p>
        </w:tc>
      </w:tr>
      <w:tr w:rsidR="00626184" w:rsidRPr="00626184" w14:paraId="47B81DAE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DC84F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67AD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A96F</w:t>
            </w:r>
          </w:p>
        </w:tc>
      </w:tr>
      <w:tr w:rsidR="00626184" w:rsidRPr="00626184" w14:paraId="67100E0C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78123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20F42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A873</w:t>
            </w:r>
          </w:p>
        </w:tc>
      </w:tr>
      <w:tr w:rsidR="00626184" w:rsidRPr="00626184" w14:paraId="0D9319AD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F7CF9A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440B4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1010</w:t>
            </w:r>
          </w:p>
        </w:tc>
      </w:tr>
      <w:tr w:rsidR="00626184" w:rsidRPr="00626184" w14:paraId="3A56A531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4CC4FB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C7CC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4075</w:t>
            </w:r>
          </w:p>
        </w:tc>
      </w:tr>
      <w:tr w:rsidR="00626184" w:rsidRPr="00626184" w14:paraId="596F664A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0C189A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9094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838F</w:t>
            </w:r>
          </w:p>
        </w:tc>
      </w:tr>
      <w:tr w:rsidR="00626184" w:rsidRPr="00626184" w14:paraId="10F9715F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B40DA2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BD725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8788</w:t>
            </w:r>
          </w:p>
        </w:tc>
      </w:tr>
      <w:tr w:rsidR="00626184" w:rsidRPr="00626184" w14:paraId="224AA4A8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7F1590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1D2A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4008</w:t>
            </w:r>
          </w:p>
        </w:tc>
      </w:tr>
      <w:tr w:rsidR="00626184" w:rsidRPr="00626184" w14:paraId="64B1B08A" w14:textId="77777777" w:rsidTr="00626184">
        <w:trPr>
          <w:trHeight w:val="31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B970D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BPL 05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E9547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8301</w:t>
            </w:r>
          </w:p>
        </w:tc>
      </w:tr>
      <w:tr w:rsidR="00626184" w:rsidRPr="00626184" w14:paraId="59E59901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E7FC5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4FAF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0300</w:t>
            </w:r>
          </w:p>
        </w:tc>
      </w:tr>
      <w:tr w:rsidR="00626184" w:rsidRPr="00626184" w14:paraId="4F703942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BB08D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FBFF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4001</w:t>
            </w:r>
          </w:p>
        </w:tc>
      </w:tr>
      <w:tr w:rsidR="00626184" w:rsidRPr="00626184" w14:paraId="0CC5C828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167BB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520BE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0311</w:t>
            </w:r>
          </w:p>
        </w:tc>
      </w:tr>
      <w:tr w:rsidR="00626184" w:rsidRPr="00626184" w14:paraId="6C040E56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C63AD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89FB6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4004</w:t>
            </w:r>
          </w:p>
        </w:tc>
      </w:tr>
      <w:tr w:rsidR="00626184" w:rsidRPr="00626184" w14:paraId="59A82B83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6F7F1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DEC0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</w:t>
            </w:r>
          </w:p>
        </w:tc>
      </w:tr>
      <w:tr w:rsidR="00626184" w:rsidRPr="00626184" w14:paraId="008C88FE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A3089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4B97B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4003</w:t>
            </w:r>
          </w:p>
        </w:tc>
      </w:tr>
      <w:tr w:rsidR="00626184" w:rsidRPr="00626184" w14:paraId="510A59BE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1B91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E525C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AF0C</w:t>
            </w:r>
          </w:p>
        </w:tc>
      </w:tr>
      <w:tr w:rsidR="00626184" w:rsidRPr="00626184" w14:paraId="27CDA928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1A6B4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50CED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AE0C</w:t>
            </w:r>
          </w:p>
        </w:tc>
      </w:tr>
      <w:tr w:rsidR="00626184" w:rsidRPr="00626184" w14:paraId="747F2FDD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F1AD5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512CD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AB1D</w:t>
            </w:r>
          </w:p>
        </w:tc>
      </w:tr>
      <w:tr w:rsidR="00626184" w:rsidRPr="00626184" w14:paraId="5D87EDF4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C38FB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CD39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EF2D</w:t>
            </w:r>
          </w:p>
        </w:tc>
      </w:tr>
      <w:tr w:rsidR="00626184" w:rsidRPr="00626184" w14:paraId="4B968BBD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C09936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71D9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AE30</w:t>
            </w:r>
          </w:p>
        </w:tc>
      </w:tr>
      <w:tr w:rsidR="00626184" w:rsidRPr="00626184" w14:paraId="14DC36A3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BBFE1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FBFF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AD33</w:t>
            </w:r>
          </w:p>
        </w:tc>
      </w:tr>
      <w:tr w:rsidR="00626184" w:rsidRPr="00626184" w14:paraId="5472D10E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CC40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0A691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AC46</w:t>
            </w:r>
          </w:p>
        </w:tc>
      </w:tr>
      <w:tr w:rsidR="00626184" w:rsidRPr="00626184" w14:paraId="1FB9C8F0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F1C2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79FE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834A</w:t>
            </w:r>
          </w:p>
        </w:tc>
      </w:tr>
      <w:tr w:rsidR="00626184" w:rsidRPr="00626184" w14:paraId="1BC78326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E537D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5B401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C28F</w:t>
            </w:r>
          </w:p>
        </w:tc>
      </w:tr>
      <w:tr w:rsidR="00626184" w:rsidRPr="00626184" w14:paraId="0054345D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F1B26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728D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8347</w:t>
            </w:r>
          </w:p>
        </w:tc>
      </w:tr>
      <w:tr w:rsidR="00626184" w:rsidRPr="00626184" w14:paraId="73341F7F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97C8C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D982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</w:t>
            </w:r>
          </w:p>
        </w:tc>
      </w:tr>
      <w:tr w:rsidR="00626184" w:rsidRPr="00626184" w14:paraId="7E0D0936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95215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CEB6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4004</w:t>
            </w:r>
          </w:p>
        </w:tc>
      </w:tr>
      <w:tr w:rsidR="00626184" w:rsidRPr="00626184" w14:paraId="7123D55D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74870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D936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838F</w:t>
            </w:r>
          </w:p>
        </w:tc>
      </w:tr>
      <w:tr w:rsidR="00626184" w:rsidRPr="00626184" w14:paraId="1DAFBC1C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D4E72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100E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8788</w:t>
            </w:r>
          </w:p>
        </w:tc>
      </w:tr>
      <w:tr w:rsidR="00626184" w:rsidRPr="00626184" w14:paraId="541BAFED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03B89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8EDE8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4008</w:t>
            </w:r>
          </w:p>
        </w:tc>
      </w:tr>
      <w:tr w:rsidR="00626184" w:rsidRPr="00626184" w14:paraId="47B6F3BD" w14:textId="77777777" w:rsidTr="00626184">
        <w:trPr>
          <w:trHeight w:val="315"/>
        </w:trPr>
        <w:tc>
          <w:tcPr>
            <w:tcW w:w="11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FE59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ADD 01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81B6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8301</w:t>
            </w:r>
          </w:p>
        </w:tc>
      </w:tr>
      <w:tr w:rsidR="00626184" w:rsidRPr="00626184" w14:paraId="16A40B73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18495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829B0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0300</w:t>
            </w:r>
          </w:p>
        </w:tc>
      </w:tr>
      <w:tr w:rsidR="00626184" w:rsidRPr="00626184" w14:paraId="5E89792C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7EB55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EA53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4001</w:t>
            </w:r>
          </w:p>
        </w:tc>
      </w:tr>
      <w:tr w:rsidR="00626184" w:rsidRPr="00626184" w14:paraId="1DE1E59D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A731C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E91D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0311</w:t>
            </w:r>
          </w:p>
        </w:tc>
      </w:tr>
      <w:tr w:rsidR="00626184" w:rsidRPr="00626184" w14:paraId="529CF713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276F9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B1E79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4004</w:t>
            </w:r>
          </w:p>
        </w:tc>
      </w:tr>
      <w:tr w:rsidR="00626184" w:rsidRPr="00626184" w14:paraId="45B86810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F7C20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CADD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</w:t>
            </w:r>
          </w:p>
        </w:tc>
      </w:tr>
      <w:tr w:rsidR="00626184" w:rsidRPr="00626184" w14:paraId="670243F0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CF73E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DFAA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4003</w:t>
            </w:r>
          </w:p>
        </w:tc>
      </w:tr>
      <w:tr w:rsidR="00626184" w:rsidRPr="00626184" w14:paraId="03C1721B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53D74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3813A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AF0C</w:t>
            </w:r>
          </w:p>
        </w:tc>
      </w:tr>
      <w:tr w:rsidR="00626184" w:rsidRPr="00626184" w14:paraId="53B7E6BA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315BB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68F2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AB1D</w:t>
            </w:r>
          </w:p>
        </w:tc>
      </w:tr>
      <w:tr w:rsidR="00626184" w:rsidRPr="00626184" w14:paraId="39369302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B4D1A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CEFD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EF2D</w:t>
            </w:r>
          </w:p>
        </w:tc>
      </w:tr>
      <w:tr w:rsidR="00626184" w:rsidRPr="00626184" w14:paraId="2CC80A2D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2780F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4CA77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0100</w:t>
            </w:r>
          </w:p>
        </w:tc>
      </w:tr>
      <w:tr w:rsidR="00626184" w:rsidRPr="00626184" w14:paraId="3DD4CE4C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B3D1D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3011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4001</w:t>
            </w:r>
          </w:p>
        </w:tc>
      </w:tr>
      <w:tr w:rsidR="00626184" w:rsidRPr="00626184" w14:paraId="142044CC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B1673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8EF46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EE27</w:t>
            </w:r>
          </w:p>
        </w:tc>
      </w:tr>
      <w:tr w:rsidR="00626184" w:rsidRPr="00626184" w14:paraId="7E39DEB9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BFCF5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1B58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0001</w:t>
            </w:r>
          </w:p>
        </w:tc>
      </w:tr>
      <w:tr w:rsidR="00626184" w:rsidRPr="00626184" w14:paraId="69DCCF88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264A8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C47D6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AD2B</w:t>
            </w:r>
          </w:p>
        </w:tc>
      </w:tr>
      <w:tr w:rsidR="00626184" w:rsidRPr="00626184" w14:paraId="19348809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278BC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EA673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AC3C</w:t>
            </w:r>
          </w:p>
        </w:tc>
      </w:tr>
      <w:tr w:rsidR="00626184" w:rsidRPr="00626184" w14:paraId="76674A1E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3774C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450AA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1100</w:t>
            </w:r>
          </w:p>
        </w:tc>
      </w:tr>
      <w:tr w:rsidR="00626184" w:rsidRPr="00626184" w14:paraId="4DC7F077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36239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C1253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4075</w:t>
            </w:r>
          </w:p>
        </w:tc>
      </w:tr>
      <w:tr w:rsidR="00626184" w:rsidRPr="00626184" w14:paraId="6E9A4680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0D7E1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93A0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838F</w:t>
            </w:r>
          </w:p>
        </w:tc>
      </w:tr>
      <w:tr w:rsidR="00626184" w:rsidRPr="00626184" w14:paraId="26BE99A7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F937D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9E6F9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8788</w:t>
            </w:r>
          </w:p>
        </w:tc>
      </w:tr>
      <w:tr w:rsidR="00626184" w:rsidRPr="00626184" w14:paraId="499A1227" w14:textId="77777777" w:rsidTr="00626184">
        <w:trPr>
          <w:trHeight w:val="315"/>
        </w:trPr>
        <w:tc>
          <w:tcPr>
            <w:tcW w:w="11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9622C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2F43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4008</w:t>
            </w:r>
          </w:p>
        </w:tc>
      </w:tr>
    </w:tbl>
    <w:p w14:paraId="52BA873A" w14:textId="117DA8EA" w:rsidR="00626184" w:rsidRDefault="00626184" w:rsidP="0013419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717"/>
        <w:gridCol w:w="450"/>
        <w:gridCol w:w="450"/>
        <w:gridCol w:w="570"/>
        <w:gridCol w:w="570"/>
        <w:gridCol w:w="570"/>
        <w:gridCol w:w="264"/>
        <w:gridCol w:w="570"/>
        <w:gridCol w:w="264"/>
        <w:gridCol w:w="251"/>
        <w:gridCol w:w="815"/>
      </w:tblGrid>
      <w:tr w:rsidR="00626184" w:rsidRPr="00626184" w14:paraId="0EF3A4AB" w14:textId="77777777" w:rsidTr="006261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762021" w14:textId="739FA20B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СчМК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r w:rsidRPr="0062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 выборки 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B762C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ВМК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123D8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B8CF3D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F332B9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EDBBB3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6895D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06544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9A92F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AC54DA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014E0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D9B82" w14:textId="77777777" w:rsidR="00626184" w:rsidRPr="00626184" w:rsidRDefault="00626184" w:rsidP="006261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СчМК</w:t>
            </w:r>
          </w:p>
        </w:tc>
      </w:tr>
      <w:tr w:rsidR="00626184" w:rsidRPr="00626184" w14:paraId="10482D20" w14:textId="77777777" w:rsidTr="006261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F2D3CA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3D355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BF53E5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02673D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F49FA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5EC37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3BF24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894A8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3BBCEE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BF6BE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5894D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1243D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02B</w:t>
            </w:r>
          </w:p>
        </w:tc>
      </w:tr>
      <w:tr w:rsidR="00626184" w:rsidRPr="00626184" w14:paraId="4F808311" w14:textId="77777777" w:rsidTr="006261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7ECEE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494B2A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568E4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5DC7B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81282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AC510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6EDBA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AC1C6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8B488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27296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2D2A4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79D0C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03C</w:t>
            </w:r>
          </w:p>
        </w:tc>
      </w:tr>
      <w:tr w:rsidR="00626184" w:rsidRPr="00626184" w14:paraId="54650389" w14:textId="77777777" w:rsidTr="006261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30F560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22151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4F82B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B157FF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89AB53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E793F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E6DE2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CA44A8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8946F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233107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CB70D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761EF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03D</w:t>
            </w:r>
          </w:p>
        </w:tc>
      </w:tr>
      <w:tr w:rsidR="00626184" w:rsidRPr="00626184" w14:paraId="6CF49437" w14:textId="77777777" w:rsidTr="006261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58665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1B28D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6B873D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01BF4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D6456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EF2B74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62F6DB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4F0BF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B4AA46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525EE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D07E1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E43C93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03E</w:t>
            </w:r>
          </w:p>
        </w:tc>
      </w:tr>
      <w:tr w:rsidR="00626184" w:rsidRPr="00626184" w14:paraId="2AB4584D" w14:textId="77777777" w:rsidTr="006261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E6E063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B3113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D66A2B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392F0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8FE8B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EA06EA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838D7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9776E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7A361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3BA12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62BDD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8DA9B5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08F</w:t>
            </w:r>
          </w:p>
        </w:tc>
      </w:tr>
      <w:tr w:rsidR="00626184" w:rsidRPr="00626184" w14:paraId="1C7C963A" w14:textId="77777777" w:rsidTr="0062618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7A01FD" w14:textId="59112039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5C309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B3056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A1C85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50CE2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5C0986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64834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6CA34C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15B1F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1A8A9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404F4F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2F638A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A76CE" w14:textId="77777777" w:rsidR="00626184" w:rsidRPr="00626184" w:rsidRDefault="00626184" w:rsidP="006261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61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088</w:t>
            </w:r>
          </w:p>
        </w:tc>
      </w:tr>
    </w:tbl>
    <w:p w14:paraId="1CC5C358" w14:textId="77777777" w:rsidR="00626184" w:rsidRPr="00626184" w:rsidRDefault="00626184" w:rsidP="00134195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sectPr w:rsidR="00626184" w:rsidRPr="00626184" w:rsidSect="002B1CC4">
      <w:footerReference w:type="default" r:id="rId21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218A2" w14:textId="77777777" w:rsidR="007D0EE1" w:rsidRDefault="007D0EE1" w:rsidP="008B4CCB">
      <w:pPr>
        <w:spacing w:after="0" w:line="240" w:lineRule="auto"/>
      </w:pPr>
      <w:r>
        <w:separator/>
      </w:r>
    </w:p>
  </w:endnote>
  <w:endnote w:type="continuationSeparator" w:id="0">
    <w:p w14:paraId="186C23F3" w14:textId="77777777" w:rsidR="007D0EE1" w:rsidRDefault="007D0EE1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EndPr/>
    <w:sdtContent>
      <w:p w14:paraId="6789F4EA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85AFF7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E30F6" w14:textId="77777777" w:rsidR="007D0EE1" w:rsidRDefault="007D0EE1" w:rsidP="008B4CCB">
      <w:pPr>
        <w:spacing w:after="0" w:line="240" w:lineRule="auto"/>
      </w:pPr>
      <w:r>
        <w:separator/>
      </w:r>
    </w:p>
  </w:footnote>
  <w:footnote w:type="continuationSeparator" w:id="0">
    <w:p w14:paraId="4222F13C" w14:textId="77777777" w:rsidR="007D0EE1" w:rsidRDefault="007D0EE1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2E6D5383"/>
    <w:multiLevelType w:val="hybridMultilevel"/>
    <w:tmpl w:val="A7A4B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2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3C6"/>
    <w:rsid w:val="0001090D"/>
    <w:rsid w:val="000172AE"/>
    <w:rsid w:val="00082BD1"/>
    <w:rsid w:val="00097B55"/>
    <w:rsid w:val="000B2925"/>
    <w:rsid w:val="00101C64"/>
    <w:rsid w:val="00124D6F"/>
    <w:rsid w:val="001315DD"/>
    <w:rsid w:val="00134195"/>
    <w:rsid w:val="00150E57"/>
    <w:rsid w:val="001703DA"/>
    <w:rsid w:val="00174439"/>
    <w:rsid w:val="001B4479"/>
    <w:rsid w:val="001D0885"/>
    <w:rsid w:val="002144C1"/>
    <w:rsid w:val="00226A77"/>
    <w:rsid w:val="002364AE"/>
    <w:rsid w:val="002724D7"/>
    <w:rsid w:val="002B1CC4"/>
    <w:rsid w:val="002C7D8E"/>
    <w:rsid w:val="0034270C"/>
    <w:rsid w:val="00375CBE"/>
    <w:rsid w:val="00383316"/>
    <w:rsid w:val="003D5DB5"/>
    <w:rsid w:val="0045097B"/>
    <w:rsid w:val="00451742"/>
    <w:rsid w:val="00595447"/>
    <w:rsid w:val="005A24A2"/>
    <w:rsid w:val="005A3A0C"/>
    <w:rsid w:val="005B46F6"/>
    <w:rsid w:val="005C309A"/>
    <w:rsid w:val="00626184"/>
    <w:rsid w:val="006361A0"/>
    <w:rsid w:val="00641AA8"/>
    <w:rsid w:val="006F2E32"/>
    <w:rsid w:val="007659DF"/>
    <w:rsid w:val="007D0EE1"/>
    <w:rsid w:val="00817854"/>
    <w:rsid w:val="0085778C"/>
    <w:rsid w:val="00860FD2"/>
    <w:rsid w:val="008B4A6A"/>
    <w:rsid w:val="008B4CCB"/>
    <w:rsid w:val="008F5805"/>
    <w:rsid w:val="00942970"/>
    <w:rsid w:val="00980A79"/>
    <w:rsid w:val="009C63C6"/>
    <w:rsid w:val="00A41D0A"/>
    <w:rsid w:val="00AA093A"/>
    <w:rsid w:val="00AC1B7A"/>
    <w:rsid w:val="00AF30C2"/>
    <w:rsid w:val="00B444C0"/>
    <w:rsid w:val="00B830D5"/>
    <w:rsid w:val="00BF6CCD"/>
    <w:rsid w:val="00C43A83"/>
    <w:rsid w:val="00C44EEA"/>
    <w:rsid w:val="00C7373E"/>
    <w:rsid w:val="00C84347"/>
    <w:rsid w:val="00CA26A3"/>
    <w:rsid w:val="00D9334E"/>
    <w:rsid w:val="00DD5517"/>
    <w:rsid w:val="00E87855"/>
    <w:rsid w:val="00F41F2F"/>
    <w:rsid w:val="00FC1363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15F5"/>
  <w15:chartTrackingRefBased/>
  <w15:docId w15:val="{C4824822-EE4A-4C0F-A021-0C1B11D2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AA093A"/>
    <w:pPr>
      <w:keepLines/>
      <w:spacing w:after="80" w:line="240" w:lineRule="auto"/>
      <w:ind w:right="567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paragraph" w:styleId="af0">
    <w:name w:val="List Paragraph"/>
    <w:basedOn w:val="a0"/>
    <w:uiPriority w:val="34"/>
    <w:rsid w:val="00134195"/>
    <w:pPr>
      <w:ind w:left="720"/>
      <w:contextualSpacing/>
    </w:pPr>
  </w:style>
  <w:style w:type="paragraph" w:customStyle="1" w:styleId="msonormal0">
    <w:name w:val="msonormal"/>
    <w:basedOn w:val="a0"/>
    <w:rsid w:val="0062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ze\Desktop\Labs_EVM\&#1096;&#1072;&#1073;&#1083;&#1086;&#1085;_&#1072;&#1086;&#1074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шаблон_аовм.dotx</Template>
  <TotalTime>1317</TotalTime>
  <Pages>8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᠌ ᠌ ᠌ ᠌ ᠌</dc:creator>
  <cp:keywords/>
  <dc:description/>
  <cp:lastModifiedBy>Freze ᠌ ᠌ ᠌ ᠌ ᠌</cp:lastModifiedBy>
  <cp:revision>16</cp:revision>
  <dcterms:created xsi:type="dcterms:W3CDTF">2024-04-24T18:59:00Z</dcterms:created>
  <dcterms:modified xsi:type="dcterms:W3CDTF">2024-05-01T17:16:00Z</dcterms:modified>
</cp:coreProperties>
</file>