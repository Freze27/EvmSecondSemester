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20CF361D" w14:textId="2C0D98F4" w:rsidR="000D7195" w:rsidRPr="006F2E32" w:rsidRDefault="000B2925" w:rsidP="000D7195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E5DFC">
        <w:rPr>
          <w:rFonts w:ascii="Times New Roman" w:hAnsi="Times New Roman" w:cs="Times New Roman"/>
          <w:b/>
          <w:sz w:val="28"/>
          <w:szCs w:val="28"/>
        </w:rPr>
        <w:t>6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4B796F57" w:rsidR="002C7D8E" w:rsidRPr="006F2E32" w:rsidRDefault="002C7D8E" w:rsidP="00CE178B">
      <w:pPr>
        <w:spacing w:after="2700"/>
        <w:rPr>
          <w:rFonts w:ascii="Times New Roman" w:hAnsi="Times New Roman" w:cs="Times New Roman"/>
          <w:sz w:val="24"/>
          <w:szCs w:val="24"/>
        </w:rPr>
      </w:pP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4E7FC090" w:rsidR="00C84347" w:rsidRDefault="001315DD" w:rsidP="00375CBE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160B3B91" w14:textId="47F8E8B1" w:rsidR="002144C1" w:rsidRDefault="002144C1" w:rsidP="00375CBE">
      <w:pPr>
        <w:spacing w:after="80"/>
        <w:jc w:val="center"/>
        <w:rPr>
          <w:rFonts w:ascii="Times New Roman" w:hAnsi="Times New Roman" w:cs="Times New Roman"/>
        </w:rPr>
      </w:pPr>
    </w:p>
    <w:tbl>
      <w:tblPr>
        <w:tblW w:w="8859" w:type="dxa"/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5679"/>
      </w:tblGrid>
      <w:tr w:rsidR="004002A1" w:rsidRPr="004002A1" w14:paraId="331E7841" w14:textId="77777777" w:rsidTr="004002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D197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582F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E41B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C244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4002A1" w:rsidRPr="004002A1" w14:paraId="19E9E109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2F6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66F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090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78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3E9A93D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D07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2A6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C02A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310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02A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969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02A -&gt; CK</w:t>
            </w:r>
          </w:p>
        </w:tc>
      </w:tr>
      <w:tr w:rsidR="004002A1" w:rsidRPr="004002A1" w14:paraId="32C721B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846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79C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762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97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6FFA5EA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A1B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4F8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207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5BB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5D48DFB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26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64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5A8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259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7384919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3BE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179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9DD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A5E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26BC346F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45A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75A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75C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007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CD1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312A4D0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5AB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265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DDD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0D9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6B6AEA7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BFB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C11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B77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279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7EBF48B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389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C74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224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FB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6D9DB2DF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7E6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5C0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5DF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D73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05A + A -&gt; A</w:t>
            </w:r>
          </w:p>
        </w:tc>
      </w:tr>
      <w:tr w:rsidR="004002A1" w:rsidRPr="004002A1" w14:paraId="7BEB30B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F6F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64F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941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75A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Разрешает прерывание.</w:t>
            </w:r>
          </w:p>
        </w:tc>
      </w:tr>
      <w:tr w:rsidR="004002A1" w:rsidRPr="004002A1" w14:paraId="217CDE7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3E1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F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9F0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F48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+ 1 -&gt; A</w:t>
            </w:r>
          </w:p>
        </w:tc>
      </w:tr>
      <w:tr w:rsidR="004002A1" w:rsidRPr="004002A1" w14:paraId="59B63DF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0C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D10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8F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D49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-&gt; 05A</w:t>
            </w:r>
          </w:p>
        </w:tc>
      </w:tr>
      <w:tr w:rsidR="004002A1" w:rsidRPr="004002A1" w14:paraId="663428A0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B41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0F1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15E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023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7D3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023 -&gt; CK</w:t>
            </w:r>
          </w:p>
        </w:tc>
      </w:tr>
      <w:tr w:rsidR="004002A1" w:rsidRPr="004002A1" w14:paraId="0D23D28B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822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E27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110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6D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04B0161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C70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620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FB00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DA5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DI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1FD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Запрет прерывания.</w:t>
            </w:r>
          </w:p>
        </w:tc>
      </w:tr>
      <w:tr w:rsidR="004002A1" w:rsidRPr="004002A1" w14:paraId="289F7FE4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0C2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430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9F2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010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BB6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А -&gt; 010</w:t>
            </w:r>
          </w:p>
        </w:tc>
      </w:tr>
      <w:tr w:rsidR="004002A1" w:rsidRPr="004002A1" w14:paraId="42D15CA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120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E22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66B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0F5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0B16E84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BA8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AB0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09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F38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&lt;&lt; 1</w:t>
            </w:r>
          </w:p>
        </w:tc>
      </w:tr>
      <w:tr w:rsidR="004002A1" w:rsidRPr="004002A1" w14:paraId="5EBAC3F9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8C6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B26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B2F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011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D1B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-&gt; 011</w:t>
            </w:r>
          </w:p>
        </w:tc>
      </w:tr>
      <w:tr w:rsidR="004002A1" w:rsidRPr="004002A1" w14:paraId="7C7E510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22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B8B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BEE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0C5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3C29C940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259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574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E102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3A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TSF 002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009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Если ВУ-2 Готово, то СК++.</w:t>
            </w:r>
          </w:p>
        </w:tc>
      </w:tr>
      <w:tr w:rsidR="004002A1" w:rsidRPr="004002A1" w14:paraId="1F81350E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6EE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2E7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8A6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033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6E9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033 -&gt; CK</w:t>
            </w:r>
          </w:p>
        </w:tc>
      </w:tr>
      <w:tr w:rsidR="004002A1" w:rsidRPr="004002A1" w14:paraId="355D445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154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3D2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59D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327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042 -&gt; CK</w:t>
            </w:r>
          </w:p>
        </w:tc>
      </w:tr>
      <w:tr w:rsidR="004002A1" w:rsidRPr="004002A1" w14:paraId="6BF6596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79E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350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E101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A67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TSF 001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D0E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Если ВУ-1 Готово, то СК++.</w:t>
            </w:r>
          </w:p>
        </w:tc>
      </w:tr>
      <w:tr w:rsidR="004002A1" w:rsidRPr="004002A1" w14:paraId="20B8440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E86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B58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A40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04F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86C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04F -&gt; CK</w:t>
            </w:r>
          </w:p>
        </w:tc>
      </w:tr>
      <w:tr w:rsidR="004002A1" w:rsidRPr="004002A1" w14:paraId="018024F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A22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65D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227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CLF 001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64A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Очистка флага готовности ВУ-1.</w:t>
            </w:r>
          </w:p>
        </w:tc>
      </w:tr>
      <w:tr w:rsidR="004002A1" w:rsidRPr="004002A1" w14:paraId="0624863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71E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1C1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385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66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796981B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0E6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D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B8D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BD2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1187E519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90C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4F7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9FF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997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79211DE3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994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A85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E02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399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5157FCA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963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5C2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E8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B8F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5332402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432E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10C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3A30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FE3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+ 013 -&gt; A</w:t>
            </w:r>
          </w:p>
        </w:tc>
      </w:tr>
      <w:tr w:rsidR="004002A1" w:rsidRPr="004002A1" w14:paraId="7F1060D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C64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53E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7A4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8F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C</w:t>
            </w:r>
          </w:p>
        </w:tc>
      </w:tr>
      <w:tr w:rsidR="004002A1" w:rsidRPr="004002A1" w14:paraId="2510DA6C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D77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F06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EA3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18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3A2CDF7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16D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D82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C2B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014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98E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-&gt; 014</w:t>
            </w:r>
          </w:p>
        </w:tc>
      </w:tr>
      <w:tr w:rsidR="004002A1" w:rsidRPr="004002A1" w14:paraId="681D9F0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84C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428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CB8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C02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37C1006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F49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BE5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6014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CAA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SUB 014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213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- 014 -&gt; A</w:t>
            </w:r>
          </w:p>
        </w:tc>
      </w:tr>
      <w:tr w:rsidR="004002A1" w:rsidRPr="004002A1" w14:paraId="2D8D9DB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8F75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6680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0B1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04B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E34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04B -&gt; CK</w:t>
            </w:r>
          </w:p>
        </w:tc>
      </w:tr>
      <w:tr w:rsidR="004002A1" w:rsidRPr="004002A1" w14:paraId="222B3B83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528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368E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E002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C278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CLF 002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50E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Очистка флага готовности ВУ-2.</w:t>
            </w:r>
          </w:p>
        </w:tc>
      </w:tr>
      <w:tr w:rsidR="004002A1" w:rsidRPr="004002A1" w14:paraId="22659AD4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D90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16D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7DCC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D07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50F4C4C1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82B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FABA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9CA7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F18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02195E0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F6B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23CE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282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44A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2E7EE4E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94EE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56A7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105B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B5D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+ 012 -&gt; A</w:t>
            </w:r>
          </w:p>
        </w:tc>
      </w:tr>
      <w:tr w:rsidR="004002A1" w:rsidRPr="004002A1" w14:paraId="15A978FE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86C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2172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CF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A15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C</w:t>
            </w:r>
          </w:p>
        </w:tc>
      </w:tr>
      <w:tr w:rsidR="004002A1" w:rsidRPr="004002A1" w14:paraId="7079A48C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769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8B82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C6B7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EF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3831D35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764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54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C6A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D3F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51FFCE70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6789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C2E1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0F2E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A43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4C84FD3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6D3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983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E103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646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TSF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BF9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Если ВУ-3 готов, то СК++.</w:t>
            </w:r>
          </w:p>
        </w:tc>
      </w:tr>
      <w:tr w:rsidR="004002A1" w:rsidRPr="004002A1" w14:paraId="0FF69AAE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371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261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BA1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04B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EDE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04B -&gt; CK</w:t>
            </w:r>
          </w:p>
        </w:tc>
      </w:tr>
      <w:tr w:rsidR="004002A1" w:rsidRPr="004002A1" w14:paraId="54FD73DC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C92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6D2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E303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7F0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OUT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5AA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Перенос значения из А в ВУ-3.</w:t>
            </w:r>
          </w:p>
        </w:tc>
      </w:tr>
      <w:tr w:rsidR="004002A1" w:rsidRPr="004002A1" w14:paraId="2339189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ABC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8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FD8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CLF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1F7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Очистка флага готовности ВУ-3.</w:t>
            </w:r>
          </w:p>
        </w:tc>
      </w:tr>
      <w:tr w:rsidR="004002A1" w:rsidRPr="004002A1" w14:paraId="6FAF579F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11F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A6F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66C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E55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41DA5E7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70F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680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F29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A7D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C</w:t>
            </w:r>
          </w:p>
        </w:tc>
      </w:tr>
      <w:tr w:rsidR="004002A1" w:rsidRPr="004002A1" w14:paraId="3663080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A4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F8C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ECA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11F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+ 011 -&gt; A</w:t>
            </w:r>
          </w:p>
        </w:tc>
      </w:tr>
      <w:tr w:rsidR="004002A1" w:rsidRPr="004002A1" w14:paraId="1677135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991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93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D98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13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7AB6384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2B4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220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54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58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1B7F2E6B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641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E3A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35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89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+ 010 -&gt; A</w:t>
            </w:r>
          </w:p>
        </w:tc>
      </w:tr>
      <w:tr w:rsidR="004002A1" w:rsidRPr="004002A1" w14:paraId="3C440C51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91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6AB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C8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FCB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Разрешает прерывание.</w:t>
            </w:r>
          </w:p>
        </w:tc>
      </w:tr>
      <w:tr w:rsidR="004002A1" w:rsidRPr="004002A1" w14:paraId="16085AC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415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77A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5C7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(000)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5AF" w14:textId="73CB7E1D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СК устанавливается на ячейку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номер которой записан в 000.</w:t>
            </w:r>
          </w:p>
        </w:tc>
      </w:tr>
      <w:tr w:rsidR="004002A1" w:rsidRPr="004002A1" w14:paraId="306F132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01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AE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70E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4E1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3D3FC8D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C0B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2ED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637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D42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Ячейка Х.</w:t>
            </w:r>
          </w:p>
        </w:tc>
      </w:tr>
    </w:tbl>
    <w:p w14:paraId="41DD4497" w14:textId="609D1B5D" w:rsidR="002144C1" w:rsidRPr="00A57DA7" w:rsidRDefault="002144C1" w:rsidP="00A57DA7">
      <w:pPr>
        <w:rPr>
          <w:rFonts w:ascii="Times New Roman" w:hAnsi="Times New Roman" w:cs="Times New Roman"/>
        </w:rPr>
      </w:pPr>
    </w:p>
    <w:p w14:paraId="67DFB70C" w14:textId="09B15BAA" w:rsidR="00E35EA2" w:rsidRDefault="00A57DA7" w:rsidP="00393EB9">
      <w:pPr>
        <w:rPr>
          <w:rFonts w:ascii="Times New Roman" w:hAnsi="Times New Roman" w:cs="Times New Roman"/>
        </w:rPr>
      </w:pPr>
      <w:r w:rsidRPr="00A57DA7">
        <w:rPr>
          <w:rFonts w:ascii="Times New Roman" w:hAnsi="Times New Roman" w:cs="Times New Roman"/>
        </w:rPr>
        <w:t>Методика проверки:</w:t>
      </w:r>
      <w:r w:rsidRPr="00A57DA7">
        <w:rPr>
          <w:rFonts w:ascii="Times New Roman" w:hAnsi="Times New Roman" w:cs="Times New Roman"/>
        </w:rPr>
        <w:br/>
        <w:t>1) Загрузить комплекс программ в память базовой ЭВМ.</w:t>
      </w:r>
      <w:r>
        <w:rPr>
          <w:rFonts w:ascii="Times New Roman" w:hAnsi="Times New Roman" w:cs="Times New Roman"/>
        </w:rPr>
        <w:br/>
      </w:r>
      <w:r w:rsidRPr="00A57DA7">
        <w:rPr>
          <w:rFonts w:ascii="Times New Roman" w:hAnsi="Times New Roman" w:cs="Times New Roman"/>
        </w:rPr>
        <w:t>2) Запустить основную программу в автоматическом режиме с адреса </w:t>
      </w:r>
      <w:r w:rsidR="00F96215" w:rsidRPr="00F96215">
        <w:rPr>
          <w:rFonts w:ascii="Times New Roman" w:hAnsi="Times New Roman" w:cs="Times New Roman"/>
        </w:rPr>
        <w:t>020.</w:t>
      </w:r>
      <w:r>
        <w:rPr>
          <w:rFonts w:ascii="Times New Roman" w:hAnsi="Times New Roman" w:cs="Times New Roman"/>
        </w:rPr>
        <w:br/>
      </w:r>
      <w:r w:rsidRPr="00A57DA7">
        <w:rPr>
          <w:rFonts w:ascii="Times New Roman" w:hAnsi="Times New Roman" w:cs="Times New Roman"/>
        </w:rPr>
        <w:t>3) Установить "Готовность ВУ-</w:t>
      </w:r>
      <w:r w:rsidR="00656E0C">
        <w:rPr>
          <w:rFonts w:ascii="Times New Roman" w:hAnsi="Times New Roman" w:cs="Times New Roman"/>
        </w:rPr>
        <w:t>2</w:t>
      </w:r>
      <w:r w:rsidRPr="00A57DA7">
        <w:rPr>
          <w:rFonts w:ascii="Times New Roman" w:hAnsi="Times New Roman" w:cs="Times New Roman"/>
        </w:rPr>
        <w:t>"</w:t>
      </w:r>
      <w:r w:rsidR="004002A1">
        <w:rPr>
          <w:rFonts w:ascii="Times New Roman" w:hAnsi="Times New Roman" w:cs="Times New Roman"/>
        </w:rPr>
        <w:t>.</w:t>
      </w:r>
      <w:r w:rsidR="00F74723">
        <w:rPr>
          <w:rFonts w:ascii="Times New Roman" w:hAnsi="Times New Roman" w:cs="Times New Roman"/>
        </w:rPr>
        <w:br/>
        <w:t xml:space="preserve">4) После сброса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ВУ-2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 xml:space="preserve">, что означает идёт обработка прерывания, программа ожидает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ВУ-3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.</w:t>
      </w:r>
      <w:r w:rsidR="00F74723">
        <w:rPr>
          <w:rFonts w:ascii="Times New Roman" w:hAnsi="Times New Roman" w:cs="Times New Roman"/>
        </w:rPr>
        <w:br/>
        <w:t>5) Зафиксировать значение ячейка 05А, которая хранит значение Х.</w:t>
      </w:r>
      <w:r w:rsidR="00D517F2">
        <w:rPr>
          <w:rFonts w:ascii="Times New Roman" w:hAnsi="Times New Roman" w:cs="Times New Roman"/>
        </w:rPr>
        <w:t xml:space="preserve"> Посчитать значение (3х+3)</w:t>
      </w:r>
      <w:r w:rsidR="00D517F2" w:rsidRPr="00D517F2">
        <w:rPr>
          <w:rFonts w:ascii="Times New Roman" w:hAnsi="Times New Roman" w:cs="Times New Roman"/>
        </w:rPr>
        <w:t>/8</w:t>
      </w:r>
      <w:r w:rsidR="00D517F2">
        <w:rPr>
          <w:rFonts w:ascii="Times New Roman" w:hAnsi="Times New Roman" w:cs="Times New Roman"/>
        </w:rPr>
        <w:t xml:space="preserve"> вручную для зафиксированного значения Х.</w:t>
      </w:r>
      <w:r w:rsidR="00F74723">
        <w:rPr>
          <w:rFonts w:ascii="Times New Roman" w:hAnsi="Times New Roman" w:cs="Times New Roman"/>
        </w:rPr>
        <w:br/>
        <w:t xml:space="preserve">5) Установить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ВУ-3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.</w:t>
      </w:r>
      <w:r w:rsidR="00F74723">
        <w:rPr>
          <w:rFonts w:ascii="Times New Roman" w:hAnsi="Times New Roman" w:cs="Times New Roman"/>
        </w:rPr>
        <w:br/>
        <w:t xml:space="preserve">6) После сброса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ВУ-3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, что означает на ВУ-3 выведены младшие восемь разрядов значения</w:t>
      </w:r>
      <w:r w:rsidR="00D517F2">
        <w:rPr>
          <w:rFonts w:ascii="Times New Roman" w:hAnsi="Times New Roman" w:cs="Times New Roman"/>
        </w:rPr>
        <w:t xml:space="preserve"> (3х+3)</w:t>
      </w:r>
      <w:r w:rsidR="00D517F2" w:rsidRPr="00D517F2">
        <w:rPr>
          <w:rFonts w:ascii="Times New Roman" w:hAnsi="Times New Roman" w:cs="Times New Roman"/>
        </w:rPr>
        <w:t>/8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>7) Сравнить значение на ВУ-3 с 8 младшими разрядами числа, полученного вручную.</w:t>
      </w:r>
      <w:r w:rsidR="00D517F2">
        <w:rPr>
          <w:rFonts w:ascii="Times New Roman" w:hAnsi="Times New Roman" w:cs="Times New Roman"/>
        </w:rPr>
        <w:br/>
        <w:t xml:space="preserve">8) </w:t>
      </w:r>
      <w:r w:rsidR="00D517F2" w:rsidRPr="00A57DA7">
        <w:rPr>
          <w:rFonts w:ascii="Times New Roman" w:hAnsi="Times New Roman" w:cs="Times New Roman"/>
        </w:rPr>
        <w:t>Установить "Готовность ВУ-</w:t>
      </w:r>
      <w:r w:rsidR="00D517F2">
        <w:rPr>
          <w:rFonts w:ascii="Times New Roman" w:hAnsi="Times New Roman" w:cs="Times New Roman"/>
        </w:rPr>
        <w:t>1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 xml:space="preserve">9) После сброса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ВУ-1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 xml:space="preserve">, что означает идёт обработка прерывания, программа ожидает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ВУ-3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 xml:space="preserve">10) Установить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ВУ-3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 xml:space="preserve">11) После сброса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ВУ-3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, что означает на ВУ-3 выведены младшие восемь разрядов значения -(5х+7)</w:t>
      </w:r>
      <w:r w:rsidR="00D517F2" w:rsidRPr="00D517F2">
        <w:rPr>
          <w:rFonts w:ascii="Times New Roman" w:hAnsi="Times New Roman" w:cs="Times New Roman"/>
        </w:rPr>
        <w:t>/</w:t>
      </w:r>
      <w:r w:rsidR="00D517F2">
        <w:rPr>
          <w:rFonts w:ascii="Times New Roman" w:hAnsi="Times New Roman" w:cs="Times New Roman"/>
        </w:rPr>
        <w:t>2.</w:t>
      </w:r>
      <w:r w:rsidR="00D517F2">
        <w:rPr>
          <w:rFonts w:ascii="Times New Roman" w:hAnsi="Times New Roman" w:cs="Times New Roman"/>
        </w:rPr>
        <w:br/>
        <w:t>12) Сравнить значение на ВУ-3 с 8 младшими разрядами числа, полученного вручную.</w:t>
      </w:r>
    </w:p>
    <w:p w14:paraId="5FAF5D79" w14:textId="77777777" w:rsidR="00E35EA2" w:rsidRDefault="00E35EA2" w:rsidP="00393EB9">
      <w:pPr>
        <w:rPr>
          <w:rFonts w:ascii="Times New Roman" w:hAnsi="Times New Roman" w:cs="Times New Roman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271"/>
        <w:gridCol w:w="2126"/>
        <w:gridCol w:w="1363"/>
      </w:tblGrid>
      <w:tr w:rsidR="00E35EA2" w:rsidRPr="00E35EA2" w14:paraId="40887A71" w14:textId="77777777" w:rsidTr="00EB19A0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94F2" w14:textId="77777777" w:rsidR="00E35EA2" w:rsidRPr="00E35EA2" w:rsidRDefault="00E35EA2" w:rsidP="00E35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Х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0592" w14:textId="77777777" w:rsidR="00E35EA2" w:rsidRPr="00E35EA2" w:rsidRDefault="00E35EA2" w:rsidP="00E35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Устройство запроса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93F8" w14:textId="77777777" w:rsidR="00E35EA2" w:rsidRPr="00E35EA2" w:rsidRDefault="00E35EA2" w:rsidP="00E35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</w:tr>
      <w:tr w:rsidR="00E35EA2" w:rsidRPr="00E35EA2" w14:paraId="4C27EA33" w14:textId="77777777" w:rsidTr="00EB19A0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29BA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94E4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ВУ-2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E43E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</w:tr>
      <w:tr w:rsidR="00E35EA2" w:rsidRPr="00E35EA2" w14:paraId="6F447CE1" w14:textId="77777777" w:rsidTr="00EB19A0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91E7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098F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ВУ-1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8718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</w:tr>
      <w:tr w:rsidR="00E35EA2" w:rsidRPr="00E35EA2" w14:paraId="19C23104" w14:textId="77777777" w:rsidTr="00EB19A0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C9C9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FC35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ВУ-2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7571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</w:tr>
      <w:tr w:rsidR="00E35EA2" w:rsidRPr="00E35EA2" w14:paraId="49960F55" w14:textId="77777777" w:rsidTr="00EB19A0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2C70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9131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ВУ-1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C9BB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DC</w:t>
            </w:r>
          </w:p>
        </w:tc>
      </w:tr>
      <w:tr w:rsidR="00E35EA2" w:rsidRPr="00E35EA2" w14:paraId="46A9E824" w14:textId="77777777" w:rsidTr="00EB19A0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0839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0074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2C1B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ВУ-2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C087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2B</w:t>
            </w:r>
          </w:p>
        </w:tc>
      </w:tr>
      <w:tr w:rsidR="00E35EA2" w:rsidRPr="00E35EA2" w14:paraId="039C25B7" w14:textId="77777777" w:rsidTr="00EB19A0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0EB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0119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C164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ВУ-1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E347" w14:textId="77777777" w:rsidR="00E35EA2" w:rsidRPr="00E35EA2" w:rsidRDefault="00E35EA2" w:rsidP="00E3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5EA2">
              <w:rPr>
                <w:rFonts w:ascii="Calibri" w:eastAsia="Times New Roman" w:hAnsi="Calibri" w:cs="Calibri"/>
                <w:color w:val="000000"/>
                <w:lang w:eastAsia="ru-RU"/>
              </w:rPr>
              <w:t>3E</w:t>
            </w:r>
          </w:p>
        </w:tc>
      </w:tr>
    </w:tbl>
    <w:p w14:paraId="56CD755A" w14:textId="77777777" w:rsidR="00E35EA2" w:rsidRPr="00393EB9" w:rsidRDefault="00E35EA2" w:rsidP="00393EB9">
      <w:pPr>
        <w:rPr>
          <w:rFonts w:ascii="Times New Roman" w:hAnsi="Times New Roman" w:cs="Times New Roman"/>
        </w:rPr>
      </w:pPr>
    </w:p>
    <w:sectPr w:rsidR="00E35EA2" w:rsidRPr="00393EB9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51A1" w14:textId="77777777" w:rsidR="00BE3B27" w:rsidRDefault="00BE3B27" w:rsidP="008B4CCB">
      <w:pPr>
        <w:spacing w:after="0" w:line="240" w:lineRule="auto"/>
      </w:pPr>
      <w:r>
        <w:separator/>
      </w:r>
    </w:p>
  </w:endnote>
  <w:endnote w:type="continuationSeparator" w:id="0">
    <w:p w14:paraId="5466C38E" w14:textId="77777777" w:rsidR="00BE3B27" w:rsidRDefault="00BE3B27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96A0" w14:textId="77777777" w:rsidR="00BE3B27" w:rsidRDefault="00BE3B27" w:rsidP="008B4CCB">
      <w:pPr>
        <w:spacing w:after="0" w:line="240" w:lineRule="auto"/>
      </w:pPr>
      <w:r>
        <w:separator/>
      </w:r>
    </w:p>
  </w:footnote>
  <w:footnote w:type="continuationSeparator" w:id="0">
    <w:p w14:paraId="0B1AE714" w14:textId="77777777" w:rsidR="00BE3B27" w:rsidRDefault="00BE3B27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BD3CE7"/>
    <w:multiLevelType w:val="multilevel"/>
    <w:tmpl w:val="5C4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82BD1"/>
    <w:rsid w:val="000B2925"/>
    <w:rsid w:val="000D7195"/>
    <w:rsid w:val="00101C64"/>
    <w:rsid w:val="001315DD"/>
    <w:rsid w:val="00150E57"/>
    <w:rsid w:val="00174439"/>
    <w:rsid w:val="001F6348"/>
    <w:rsid w:val="002144C1"/>
    <w:rsid w:val="00226A77"/>
    <w:rsid w:val="00257DB3"/>
    <w:rsid w:val="002724D7"/>
    <w:rsid w:val="002C7D8E"/>
    <w:rsid w:val="003669B5"/>
    <w:rsid w:val="00375CBE"/>
    <w:rsid w:val="00383316"/>
    <w:rsid w:val="00393EB9"/>
    <w:rsid w:val="004002A1"/>
    <w:rsid w:val="005B46F6"/>
    <w:rsid w:val="00641AA8"/>
    <w:rsid w:val="00656E0C"/>
    <w:rsid w:val="006F2E32"/>
    <w:rsid w:val="007659DF"/>
    <w:rsid w:val="00817854"/>
    <w:rsid w:val="0085778C"/>
    <w:rsid w:val="00860FD2"/>
    <w:rsid w:val="008B235D"/>
    <w:rsid w:val="008B4CCB"/>
    <w:rsid w:val="008E5DFC"/>
    <w:rsid w:val="008F5805"/>
    <w:rsid w:val="00907143"/>
    <w:rsid w:val="00920DD5"/>
    <w:rsid w:val="00942970"/>
    <w:rsid w:val="009C63C6"/>
    <w:rsid w:val="009E68B1"/>
    <w:rsid w:val="00A16814"/>
    <w:rsid w:val="00A57DA7"/>
    <w:rsid w:val="00AC1B7A"/>
    <w:rsid w:val="00AF30C2"/>
    <w:rsid w:val="00B444C0"/>
    <w:rsid w:val="00B830D5"/>
    <w:rsid w:val="00BE3B27"/>
    <w:rsid w:val="00BF6CCD"/>
    <w:rsid w:val="00C43A83"/>
    <w:rsid w:val="00C84347"/>
    <w:rsid w:val="00CA26A3"/>
    <w:rsid w:val="00CE178B"/>
    <w:rsid w:val="00D517F2"/>
    <w:rsid w:val="00DD5517"/>
    <w:rsid w:val="00E35EA2"/>
    <w:rsid w:val="00EB19A0"/>
    <w:rsid w:val="00F4565E"/>
    <w:rsid w:val="00F74723"/>
    <w:rsid w:val="00F86C4F"/>
    <w:rsid w:val="00F96215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17854"/>
    <w:pPr>
      <w:keepLines/>
      <w:spacing w:after="80" w:line="240" w:lineRule="auto"/>
      <w:ind w:right="567"/>
      <w:jc w:val="both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paragraph" w:customStyle="1" w:styleId="nx-my-2">
    <w:name w:val="nx-my-2"/>
    <w:basedOn w:val="a0"/>
    <w:rsid w:val="00A57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A57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2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6</cp:revision>
  <dcterms:created xsi:type="dcterms:W3CDTF">2024-04-10T22:05:00Z</dcterms:created>
  <dcterms:modified xsi:type="dcterms:W3CDTF">2024-05-02T13:44:00Z</dcterms:modified>
</cp:coreProperties>
</file>