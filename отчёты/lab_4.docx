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91DE" w14:textId="65B06F51" w:rsidR="001315DD" w:rsidRPr="00F47802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F47802">
        <w:rPr>
          <w:rStyle w:val="a4"/>
          <w:sz w:val="24"/>
          <w:szCs w:val="24"/>
        </w:rPr>
        <w:t>МИНИСТЕРСТВО НАУКИ И ВЫСШ</w:t>
      </w:r>
      <w:r w:rsidR="00D163B6" w:rsidRPr="00F47802">
        <w:rPr>
          <w:rStyle w:val="a4"/>
          <w:sz w:val="24"/>
          <w:szCs w:val="24"/>
        </w:rPr>
        <w:t>е</w:t>
      </w:r>
      <w:r w:rsidRPr="00F47802">
        <w:rPr>
          <w:rStyle w:val="a4"/>
          <w:sz w:val="24"/>
          <w:szCs w:val="24"/>
        </w:rPr>
        <w:t>ГО ОБРАЗОВАНИЯ РОССИЙСКОЙ ФЕДЕРАЦИИ</w:t>
      </w:r>
    </w:p>
    <w:p w14:paraId="06AE97CA" w14:textId="77777777"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14:paraId="7301E550" w14:textId="77777777"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14:paraId="2AC73276" w14:textId="77777777"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14:paraId="36E7B135" w14:textId="77777777"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71861E02" w14:textId="3552D68F" w:rsidR="001315DD" w:rsidRPr="006F2E32" w:rsidRDefault="000B2925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6F2E32" w:rsidRPr="006F2E32">
        <w:rPr>
          <w:rFonts w:ascii="Times New Roman" w:hAnsi="Times New Roman" w:cs="Times New Roman"/>
          <w:b/>
          <w:sz w:val="28"/>
          <w:szCs w:val="28"/>
        </w:rPr>
        <w:t>4</w:t>
      </w:r>
    </w:p>
    <w:p w14:paraId="413A382D" w14:textId="77777777"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14:paraId="7189DD27" w14:textId="3B062104" w:rsidR="002C7D8E" w:rsidRPr="006F2E32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6F2E32" w:rsidRPr="006F2E32">
        <w:rPr>
          <w:rFonts w:ascii="Times New Roman" w:hAnsi="Times New Roman" w:cs="Times New Roman"/>
          <w:sz w:val="24"/>
          <w:szCs w:val="24"/>
        </w:rPr>
        <w:t>6</w:t>
      </w:r>
    </w:p>
    <w:p w14:paraId="50F613F5" w14:textId="4E0DE6AD" w:rsidR="001315DD" w:rsidRPr="009C63C6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9C63C6">
        <w:rPr>
          <w:rFonts w:ascii="Times New Roman" w:hAnsi="Times New Roman" w:cs="Times New Roman"/>
        </w:rPr>
        <w:t>М3115</w:t>
      </w:r>
    </w:p>
    <w:p w14:paraId="0B688256" w14:textId="1309D442" w:rsidR="001315DD" w:rsidRPr="00860FD2" w:rsidRDefault="009C63C6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Рагулин Антон Витальевич</w:t>
      </w:r>
    </w:p>
    <w:p w14:paraId="5BFF0629" w14:textId="5B6AB23C" w:rsidR="001315DD" w:rsidRDefault="001315DD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  <w:r w:rsidRPr="00D628A8">
        <w:rPr>
          <w:rFonts w:ascii="Times New Roman" w:hAnsi="Times New Roman" w:cs="Times New Roman"/>
        </w:rPr>
        <w:t>Провери</w:t>
      </w:r>
      <w:r w:rsidR="009C63C6">
        <w:rPr>
          <w:rFonts w:ascii="Times New Roman" w:hAnsi="Times New Roman" w:cs="Times New Roman"/>
        </w:rPr>
        <w:t>л</w:t>
      </w:r>
      <w:r w:rsidR="009C63C6">
        <w:rPr>
          <w:rFonts w:ascii="Times New Roman" w:hAnsi="Times New Roman" w:cs="Times New Roman"/>
        </w:rPr>
        <w:br/>
      </w:r>
      <w:r w:rsidR="009C63C6" w:rsidRPr="009C63C6">
        <w:rPr>
          <w:rFonts w:ascii="Times New Roman" w:hAnsi="Times New Roman" w:cs="Times New Roman"/>
          <w:i/>
          <w:iCs/>
        </w:rPr>
        <w:t>Повышев Владислав Вячеславович</w:t>
      </w:r>
    </w:p>
    <w:p w14:paraId="27449FFC" w14:textId="0EBA4783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1B563293" w14:textId="54DEFDE7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09BF7238" w14:textId="108D8605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205B1FB9" w14:textId="62DCAEA2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4724600E" w14:textId="5985E5CE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57097554" w14:textId="77777777" w:rsidR="009C63C6" w:rsidRPr="009C63C6" w:rsidRDefault="009C63C6" w:rsidP="009C63C6">
      <w:pPr>
        <w:spacing w:after="80"/>
        <w:ind w:left="5670"/>
        <w:rPr>
          <w:rFonts w:ascii="Times New Roman" w:hAnsi="Times New Roman" w:cs="Times New Roman"/>
        </w:rPr>
      </w:pPr>
    </w:p>
    <w:p w14:paraId="619C2F34" w14:textId="77777777"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C20EF6" wp14:editId="03C4EBB5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766A1" w14:textId="3EB9020F" w:rsidR="000336E8" w:rsidRPr="000336E8" w:rsidRDefault="001315DD" w:rsidP="000336E8">
      <w:pPr>
        <w:spacing w:after="80"/>
        <w:jc w:val="center"/>
        <w:rPr>
          <w:rFonts w:ascii="Times New Roman" w:hAnsi="Times New Roman" w:cs="Times New Roman"/>
          <w:lang w:val="en-US"/>
        </w:rPr>
      </w:pPr>
      <w:r w:rsidRPr="00D628A8">
        <w:rPr>
          <w:rFonts w:ascii="Times New Roman" w:hAnsi="Times New Roman" w:cs="Times New Roman"/>
        </w:rPr>
        <w:t>Санкт-Петербург</w:t>
      </w:r>
      <w:r w:rsidR="00F10EF8">
        <w:rPr>
          <w:rFonts w:ascii="Times New Roman" w:hAnsi="Times New Roman" w:cs="Times New Roman"/>
        </w:rPr>
        <w:br/>
      </w:r>
      <w:r w:rsidR="00F10EF8">
        <w:rPr>
          <w:rFonts w:ascii="Times New Roman" w:hAnsi="Times New Roman" w:cs="Times New Roman"/>
          <w:lang w:val="en-US"/>
        </w:rPr>
        <w:t>2024</w:t>
      </w:r>
      <w:r w:rsidR="002144C1">
        <w:br/>
      </w:r>
      <w:r w:rsidR="002144C1">
        <w:lastRenderedPageBreak/>
        <w:br/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845"/>
        <w:gridCol w:w="1418"/>
        <w:gridCol w:w="1418"/>
        <w:gridCol w:w="5664"/>
      </w:tblGrid>
      <w:tr w:rsidR="000336E8" w:rsidRPr="000336E8" w14:paraId="260DB4D9" w14:textId="77777777" w:rsidTr="000336E8">
        <w:trPr>
          <w:trHeight w:val="315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48DF43" w14:textId="77777777" w:rsidR="000336E8" w:rsidRPr="000336E8" w:rsidRDefault="000336E8" w:rsidP="0003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AA170F" w14:textId="77777777" w:rsidR="000336E8" w:rsidRPr="000336E8" w:rsidRDefault="000336E8" w:rsidP="0003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команды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36EE5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5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215DD" w14:textId="1B73380A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0336E8" w:rsidRPr="000336E8" w14:paraId="7293CDE1" w14:textId="77777777" w:rsidTr="000336E8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DFC285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36526B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8E24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ISZ 000</w:t>
            </w:r>
          </w:p>
        </w:tc>
        <w:tc>
          <w:tcPr>
            <w:tcW w:w="5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C88D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336E8" w:rsidRPr="000336E8" w14:paraId="6E319B1A" w14:textId="77777777" w:rsidTr="000336E8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4E34B0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4818D4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D7580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ISZ 000</w:t>
            </w:r>
          </w:p>
        </w:tc>
        <w:tc>
          <w:tcPr>
            <w:tcW w:w="5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8C55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336E8" w:rsidRPr="000336E8" w14:paraId="645A4F52" w14:textId="77777777" w:rsidTr="000336E8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1828F7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E82A3A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8CA24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ISZ 000</w:t>
            </w:r>
          </w:p>
        </w:tc>
        <w:tc>
          <w:tcPr>
            <w:tcW w:w="5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F8ABD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336E8" w:rsidRPr="000336E8" w14:paraId="0E01817B" w14:textId="77777777" w:rsidTr="000336E8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A1F4BF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373C2C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3655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ISZ 000</w:t>
            </w:r>
          </w:p>
        </w:tc>
        <w:tc>
          <w:tcPr>
            <w:tcW w:w="5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2642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336E8" w:rsidRPr="000336E8" w14:paraId="77AF1A2A" w14:textId="77777777" w:rsidTr="000336E8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D0F471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3E8C0F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002C7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ISZ 000</w:t>
            </w:r>
          </w:p>
        </w:tc>
        <w:tc>
          <w:tcPr>
            <w:tcW w:w="5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7525B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336E8" w:rsidRPr="000336E8" w14:paraId="25D7C8FE" w14:textId="77777777" w:rsidTr="000336E8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8BA470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3014CE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24EA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ISZ 011</w:t>
            </w:r>
          </w:p>
        </w:tc>
        <w:tc>
          <w:tcPr>
            <w:tcW w:w="5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3E513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336E8" w:rsidRPr="000336E8" w14:paraId="0402064F" w14:textId="77777777" w:rsidTr="000336E8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468FDD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9F816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F45EC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</w:t>
            </w:r>
          </w:p>
        </w:tc>
        <w:tc>
          <w:tcPr>
            <w:tcW w:w="5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5815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336E8" w:rsidRPr="000336E8" w14:paraId="2F91EE93" w14:textId="77777777" w:rsidTr="000336E8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B8AEA8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115872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AD918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 (016)</w:t>
            </w:r>
          </w:p>
        </w:tc>
        <w:tc>
          <w:tcPr>
            <w:tcW w:w="5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32BA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336E8" w:rsidRPr="000336E8" w14:paraId="684F8A45" w14:textId="77777777" w:rsidTr="000336E8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7A518D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974106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662DE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INC</w:t>
            </w:r>
          </w:p>
        </w:tc>
        <w:tc>
          <w:tcPr>
            <w:tcW w:w="5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9066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336E8" w:rsidRPr="000336E8" w14:paraId="4734C10F" w14:textId="77777777" w:rsidTr="000336E8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786497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7C16E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8B3A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</w:t>
            </w:r>
          </w:p>
        </w:tc>
        <w:tc>
          <w:tcPr>
            <w:tcW w:w="5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0A10" w14:textId="62D5272B" w:rsidR="000336E8" w:rsidRPr="00AB5B39" w:rsidRDefault="00AB5B39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 </w:t>
            </w:r>
            <w:r w:rsidRPr="00AB5B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</w:t>
            </w:r>
          </w:p>
        </w:tc>
      </w:tr>
      <w:tr w:rsidR="000336E8" w:rsidRPr="000336E8" w14:paraId="5FC5D04F" w14:textId="77777777" w:rsidTr="000336E8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DF2D99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E5158F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8D3A9" w14:textId="77777777" w:rsidR="000336E8" w:rsidRPr="000336E8" w:rsidRDefault="000336E8" w:rsidP="0003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 (00F)</w:t>
            </w:r>
          </w:p>
        </w:tc>
        <w:tc>
          <w:tcPr>
            <w:tcW w:w="5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C386" w14:textId="08161CBB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Прибавляет к аккумулятору значение ячейки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номер которой равен значению ячейки 00F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00F+1-&gt;00F</w:t>
            </w:r>
          </w:p>
        </w:tc>
      </w:tr>
      <w:tr w:rsidR="000336E8" w:rsidRPr="000336E8" w14:paraId="0A0DF709" w14:textId="77777777" w:rsidTr="000336E8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D53E71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C9436E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864A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BPL 017</w:t>
            </w:r>
          </w:p>
        </w:tc>
        <w:tc>
          <w:tcPr>
            <w:tcW w:w="5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8889F" w14:textId="6C949F3B" w:rsidR="000336E8" w:rsidRPr="00E46B2F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IF(A&gt;=0)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E46B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017</w:t>
            </w: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E46B2F"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  <w:r w:rsidR="00E46B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CK</w:t>
            </w:r>
          </w:p>
        </w:tc>
      </w:tr>
      <w:tr w:rsidR="000336E8" w:rsidRPr="000336E8" w14:paraId="69F47635" w14:textId="77777777" w:rsidTr="000336E8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CABB62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837167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224E1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JSR 045</w:t>
            </w:r>
          </w:p>
        </w:tc>
        <w:tc>
          <w:tcPr>
            <w:tcW w:w="5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A8E0" w14:textId="7944BF8A" w:rsidR="000336E8" w:rsidRPr="000336E8" w:rsidRDefault="00E46B2F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CK</w:t>
            </w:r>
            <w:r w:rsidR="000336E8"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045</w:t>
            </w:r>
            <w:r w:rsidR="000336E8"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0336E8"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045+1 -&gt; CK</w:t>
            </w:r>
          </w:p>
        </w:tc>
      </w:tr>
      <w:tr w:rsidR="000336E8" w:rsidRPr="000336E8" w14:paraId="0FA37742" w14:textId="77777777" w:rsidTr="000336E8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67D17A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DC29AF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7FBC8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ISZ 01A</w:t>
            </w:r>
          </w:p>
        </w:tc>
        <w:tc>
          <w:tcPr>
            <w:tcW w:w="5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265D" w14:textId="1E5819A9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01A + 1 -&gt; 01A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 (01</w:t>
            </w:r>
            <w:proofErr w:type="gramStart"/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proofErr w:type="gramEnd"/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0) CK++</w:t>
            </w:r>
          </w:p>
        </w:tc>
      </w:tr>
      <w:tr w:rsidR="000336E8" w:rsidRPr="000336E8" w14:paraId="7D57EC8B" w14:textId="77777777" w:rsidTr="000336E8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2DEAB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C508BC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CDA21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 013</w:t>
            </w:r>
          </w:p>
        </w:tc>
        <w:tc>
          <w:tcPr>
            <w:tcW w:w="5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908EB" w14:textId="25CFFA2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 CK</w:t>
            </w:r>
          </w:p>
        </w:tc>
      </w:tr>
      <w:tr w:rsidR="000336E8" w:rsidRPr="000336E8" w14:paraId="534F7903" w14:textId="77777777" w:rsidTr="000336E8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1A9425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B22ED3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3742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HLT</w:t>
            </w:r>
          </w:p>
        </w:tc>
        <w:tc>
          <w:tcPr>
            <w:tcW w:w="5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BA51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остановка</w:t>
            </w:r>
          </w:p>
        </w:tc>
      </w:tr>
      <w:tr w:rsidR="000336E8" w:rsidRPr="000336E8" w14:paraId="10CDE7C0" w14:textId="77777777" w:rsidTr="000336E8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E23BC9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1C63BD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B1BB6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HZF</w:t>
            </w:r>
          </w:p>
        </w:tc>
        <w:tc>
          <w:tcPr>
            <w:tcW w:w="5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C49F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336E8" w:rsidRPr="000336E8" w14:paraId="3F1056E7" w14:textId="77777777" w:rsidTr="000336E8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405803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7D4BD3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2A43C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ISZ 000</w:t>
            </w:r>
          </w:p>
        </w:tc>
        <w:tc>
          <w:tcPr>
            <w:tcW w:w="5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6FAF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336E8" w:rsidRPr="000336E8" w14:paraId="22A9574A" w14:textId="77777777" w:rsidTr="000336E8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E2BCF3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7798BC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31DA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ISZ 000</w:t>
            </w:r>
          </w:p>
        </w:tc>
        <w:tc>
          <w:tcPr>
            <w:tcW w:w="5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42B99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336E8" w:rsidRPr="000336E8" w14:paraId="441E4BE3" w14:textId="77777777" w:rsidTr="000336E8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866907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7825C2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D52C0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ISZ 000</w:t>
            </w:r>
          </w:p>
        </w:tc>
        <w:tc>
          <w:tcPr>
            <w:tcW w:w="5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7054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336E8" w:rsidRPr="000336E8" w14:paraId="75F295E4" w14:textId="77777777" w:rsidTr="000336E8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522997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1275CC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DFB30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A1F61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336E8" w:rsidRPr="000336E8" w14:paraId="1524FC07" w14:textId="77777777" w:rsidTr="000336E8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6D3ADE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85E58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82E03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ISZ 000</w:t>
            </w:r>
          </w:p>
        </w:tc>
        <w:tc>
          <w:tcPr>
            <w:tcW w:w="5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ECF9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336E8" w:rsidRPr="000336E8" w14:paraId="67C59B99" w14:textId="77777777" w:rsidTr="000336E8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E55DDA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4E4EB5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E5FC8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</w:t>
            </w:r>
          </w:p>
        </w:tc>
        <w:tc>
          <w:tcPr>
            <w:tcW w:w="5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D2FF5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0 -&gt; A</w:t>
            </w:r>
          </w:p>
        </w:tc>
      </w:tr>
      <w:tr w:rsidR="000336E8" w:rsidRPr="000336E8" w14:paraId="2C868444" w14:textId="77777777" w:rsidTr="000336E8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F355E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DF297E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B885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INC</w:t>
            </w:r>
          </w:p>
        </w:tc>
        <w:tc>
          <w:tcPr>
            <w:tcW w:w="5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6F74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A++</w:t>
            </w:r>
          </w:p>
        </w:tc>
      </w:tr>
      <w:tr w:rsidR="000336E8" w:rsidRPr="000336E8" w14:paraId="5F6947C1" w14:textId="77777777" w:rsidTr="000336E8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8CF759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F9F896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5182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 01B</w:t>
            </w:r>
          </w:p>
        </w:tc>
        <w:tc>
          <w:tcPr>
            <w:tcW w:w="5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DB8D9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+ 01B -&gt; A</w:t>
            </w:r>
          </w:p>
        </w:tc>
      </w:tr>
      <w:tr w:rsidR="000336E8" w:rsidRPr="000336E8" w14:paraId="45E578FB" w14:textId="77777777" w:rsidTr="000336E8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298AB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D7C4FE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D1B30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 01B</w:t>
            </w:r>
          </w:p>
        </w:tc>
        <w:tc>
          <w:tcPr>
            <w:tcW w:w="5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F541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-&gt; 01B</w:t>
            </w:r>
          </w:p>
        </w:tc>
      </w:tr>
      <w:tr w:rsidR="000336E8" w:rsidRPr="000336E8" w14:paraId="79F183B0" w14:textId="77777777" w:rsidTr="000336E8">
        <w:trPr>
          <w:trHeight w:val="315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5F2222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AD29DF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C845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40B4" w14:textId="77777777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 (045)</w:t>
            </w:r>
          </w:p>
        </w:tc>
        <w:tc>
          <w:tcPr>
            <w:tcW w:w="5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1A6C" w14:textId="06947E73" w:rsidR="000336E8" w:rsidRPr="000336E8" w:rsidRDefault="000336E8" w:rsidP="0003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к выполнению команды, которая содержится в ячейке с номером, который равен значению ячейки 045</w:t>
            </w:r>
          </w:p>
        </w:tc>
      </w:tr>
    </w:tbl>
    <w:p w14:paraId="6C58D552" w14:textId="14551128" w:rsidR="00630B7F" w:rsidRDefault="002144C1" w:rsidP="00B73423">
      <w:pPr>
        <w:pStyle w:val="a5"/>
        <w:rPr>
          <w:b w:val="0"/>
          <w:bCs w:val="0"/>
        </w:rPr>
      </w:pPr>
      <w:r>
        <w:br/>
      </w:r>
      <w:r>
        <w:br/>
      </w:r>
      <w:r>
        <w:br/>
      </w:r>
      <w:r w:rsidR="000336E8">
        <w:rPr>
          <w:b w:val="0"/>
          <w:bCs w:val="0"/>
        </w:rPr>
        <w:t>Описание программы</w:t>
      </w:r>
      <w:r w:rsidR="000336E8" w:rsidRPr="000336E8">
        <w:rPr>
          <w:b w:val="0"/>
          <w:bCs w:val="0"/>
        </w:rPr>
        <w:t>:</w:t>
      </w:r>
      <w:r w:rsidR="000336E8" w:rsidRPr="000336E8">
        <w:rPr>
          <w:b w:val="0"/>
          <w:bCs w:val="0"/>
        </w:rPr>
        <w:br/>
      </w:r>
      <w:r w:rsidR="000336E8">
        <w:rPr>
          <w:b w:val="0"/>
          <w:bCs w:val="0"/>
        </w:rPr>
        <w:t xml:space="preserve">Программа обрабатывает значение ячеек с номерами </w:t>
      </w:r>
      <w:r w:rsidR="00630B7F">
        <w:rPr>
          <w:b w:val="0"/>
          <w:bCs w:val="0"/>
        </w:rPr>
        <w:t>011 и 012 и подсчитывает количество отрицательных чисел</w:t>
      </w:r>
      <w:r w:rsidR="008E79FF" w:rsidRPr="008E79FF">
        <w:rPr>
          <w:b w:val="0"/>
          <w:bCs w:val="0"/>
        </w:rPr>
        <w:t xml:space="preserve"> </w:t>
      </w:r>
      <w:r w:rsidR="008E79FF">
        <w:rPr>
          <w:b w:val="0"/>
          <w:bCs w:val="0"/>
        </w:rPr>
        <w:t>в них</w:t>
      </w:r>
      <w:r w:rsidR="00630B7F">
        <w:rPr>
          <w:b w:val="0"/>
          <w:bCs w:val="0"/>
        </w:rPr>
        <w:t>. Ответ – количество отрицательных чисел содержится в ячейке 01</w:t>
      </w:r>
      <w:r w:rsidR="00630B7F">
        <w:rPr>
          <w:b w:val="0"/>
          <w:bCs w:val="0"/>
          <w:lang w:val="en-US"/>
        </w:rPr>
        <w:t>B</w:t>
      </w:r>
      <w:r w:rsidR="00630B7F">
        <w:rPr>
          <w:b w:val="0"/>
          <w:bCs w:val="0"/>
        </w:rPr>
        <w:t>. При обнаружение отрицательного числа выполняется подпрограмма, которая и ведёт подсчёт чисел.</w:t>
      </w:r>
    </w:p>
    <w:p w14:paraId="0534795C" w14:textId="651AED7D" w:rsidR="00630B7F" w:rsidRDefault="00630B7F" w:rsidP="00B73423">
      <w:pPr>
        <w:pStyle w:val="a5"/>
        <w:rPr>
          <w:b w:val="0"/>
          <w:bCs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624"/>
        <w:gridCol w:w="624"/>
        <w:gridCol w:w="624"/>
        <w:gridCol w:w="624"/>
        <w:gridCol w:w="624"/>
        <w:gridCol w:w="584"/>
        <w:gridCol w:w="264"/>
        <w:gridCol w:w="732"/>
        <w:gridCol w:w="1307"/>
      </w:tblGrid>
      <w:tr w:rsidR="00630B7F" w:rsidRPr="00630B7F" w14:paraId="41400E32" w14:textId="77777777" w:rsidTr="00630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9C075" w14:textId="73E7D616" w:rsidR="00630B7F" w:rsidRPr="00630B7F" w:rsidRDefault="00630B7F" w:rsidP="0063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93C6C" w14:textId="77777777" w:rsidR="00630B7F" w:rsidRPr="00630B7F" w:rsidRDefault="00630B7F" w:rsidP="0063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FAEB6" w14:textId="77777777" w:rsidR="00630B7F" w:rsidRPr="00630B7F" w:rsidRDefault="00630B7F" w:rsidP="0063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E4DCA" w14:textId="77777777" w:rsidR="00630B7F" w:rsidRPr="00630B7F" w:rsidRDefault="00630B7F" w:rsidP="0063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B2EC6" w14:textId="77777777" w:rsidR="00630B7F" w:rsidRPr="00630B7F" w:rsidRDefault="00630B7F" w:rsidP="0063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E4D75" w14:textId="77777777" w:rsidR="00630B7F" w:rsidRPr="00630B7F" w:rsidRDefault="00630B7F" w:rsidP="0063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E27B7" w14:textId="77777777" w:rsidR="00630B7F" w:rsidRPr="00630B7F" w:rsidRDefault="00630B7F" w:rsidP="0063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689BE" w14:textId="77777777" w:rsidR="00630B7F" w:rsidRPr="00630B7F" w:rsidRDefault="00630B7F" w:rsidP="0063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F3E60" w14:textId="77777777" w:rsidR="00630B7F" w:rsidRPr="00630B7F" w:rsidRDefault="00630B7F" w:rsidP="0063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8C87C" w14:textId="77777777" w:rsidR="00630B7F" w:rsidRPr="00630B7F" w:rsidRDefault="00630B7F" w:rsidP="0063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Новый код</w:t>
            </w:r>
          </w:p>
        </w:tc>
      </w:tr>
      <w:tr w:rsidR="00630B7F" w:rsidRPr="00630B7F" w14:paraId="7578B218" w14:textId="77777777" w:rsidTr="00630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D6323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120C9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3AE84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ABC38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38803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5A280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7BFF2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B90A3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968A25F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E29D262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0B7F" w:rsidRPr="00630B7F" w14:paraId="2C54BF7E" w14:textId="77777777" w:rsidTr="00630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54146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5EC54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81A72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B6FA4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6B374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F50EB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010E0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4427C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7521B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5C575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</w:tr>
      <w:tr w:rsidR="00630B7F" w:rsidRPr="00630B7F" w14:paraId="33ABBD69" w14:textId="77777777" w:rsidTr="00630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32222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158A2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1F001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13632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90237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6E11A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69C95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1B674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B514E10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92CB86C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0B7F" w:rsidRPr="00630B7F" w14:paraId="60316126" w14:textId="77777777" w:rsidTr="00630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E2522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367D7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35874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54092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AE022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52995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8F992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B119C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F50A7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625B6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</w:tr>
      <w:tr w:rsidR="00630B7F" w:rsidRPr="00630B7F" w14:paraId="73817D57" w14:textId="77777777" w:rsidTr="00630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8EB2F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357FF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39706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57C4D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E5584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35DA1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BB791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DF37F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5E2FCFE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0107C68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0B7F" w:rsidRPr="00630B7F" w14:paraId="7FF6691A" w14:textId="77777777" w:rsidTr="00630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27175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78346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3F23D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0F7E3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27E41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265B2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42E97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C10ED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7A2252B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278D0FD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0B7F" w:rsidRPr="00630B7F" w14:paraId="1E2B8228" w14:textId="77777777" w:rsidTr="00630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AF991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4F18A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30802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71C80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D4A5F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AD941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D7C0A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C54EA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26136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8240B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</w:tr>
      <w:tr w:rsidR="00630B7F" w:rsidRPr="00630B7F" w14:paraId="510CBC68" w14:textId="77777777" w:rsidTr="00630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CE8F0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0FFB4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E5EED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C8F54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34C33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F33B1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EEE1C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175BA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B3E13F9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7910229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0B7F" w:rsidRPr="00630B7F" w14:paraId="79660396" w14:textId="77777777" w:rsidTr="00630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4AFA1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2A91F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F115C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9BD14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78D1F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DA478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B7100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AEBEF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A0EFC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DA73F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</w:tr>
      <w:tr w:rsidR="00630B7F" w:rsidRPr="00630B7F" w14:paraId="37E15878" w14:textId="77777777" w:rsidTr="00630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47A51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53C3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B2D9D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1CEB3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3B42C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3BB4D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53F1B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2C93F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21F58F2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7A3F457" w14:textId="77777777" w:rsidR="00630B7F" w:rsidRPr="002C3D51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0B7F" w:rsidRPr="00630B7F" w14:paraId="4CC42206" w14:textId="77777777" w:rsidTr="00630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BBA2A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1D238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A9CF0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380ED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5C07E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664B0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16F47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6F19A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EF6FB1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59CD5D4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0B7F" w:rsidRPr="00630B7F" w14:paraId="71D6D7B3" w14:textId="77777777" w:rsidTr="00630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A0B43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EBCF7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42F56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8EDC0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5D429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91AF0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B2E32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8192A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58A5AC5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7C8EA71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0B7F" w:rsidRPr="00630B7F" w14:paraId="5CB1620B" w14:textId="77777777" w:rsidTr="00630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DE889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EA902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69861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0953C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9EA07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3D01B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732D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6573F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DD3D1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3E126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</w:tr>
      <w:tr w:rsidR="00630B7F" w:rsidRPr="00630B7F" w14:paraId="4AF2DFC9" w14:textId="77777777" w:rsidTr="00630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B27ED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76019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E9757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0D2F9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A89BB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2744A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44547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27B26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77B5027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0BE98A6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0B7F" w:rsidRPr="00630B7F" w14:paraId="691C2EF7" w14:textId="77777777" w:rsidTr="00630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006CC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1A5B6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F1CA5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AC481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1452E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7D804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6F748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95939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0D844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58C81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</w:tr>
      <w:tr w:rsidR="00630B7F" w:rsidRPr="00630B7F" w14:paraId="0D288BC7" w14:textId="77777777" w:rsidTr="00630B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2AE8A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EEB28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01D4C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0B630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A3784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081E5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3F7D9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81F85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0B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56DE312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3ACF465" w14:textId="77777777" w:rsidR="00630B7F" w:rsidRPr="00630B7F" w:rsidRDefault="00630B7F" w:rsidP="00630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515C64D" w14:textId="77777777" w:rsidR="00630B7F" w:rsidRPr="000336E8" w:rsidRDefault="00630B7F" w:rsidP="00B73423">
      <w:pPr>
        <w:pStyle w:val="a5"/>
        <w:rPr>
          <w:b w:val="0"/>
          <w:bCs w:val="0"/>
        </w:rPr>
      </w:pPr>
    </w:p>
    <w:sectPr w:rsidR="00630B7F" w:rsidRPr="000336E8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098DD" w14:textId="77777777" w:rsidR="008F446F" w:rsidRDefault="008F446F" w:rsidP="008B4CCB">
      <w:pPr>
        <w:spacing w:after="0" w:line="240" w:lineRule="auto"/>
      </w:pPr>
      <w:r>
        <w:separator/>
      </w:r>
    </w:p>
  </w:endnote>
  <w:endnote w:type="continuationSeparator" w:id="0">
    <w:p w14:paraId="6E336FCF" w14:textId="77777777" w:rsidR="008F446F" w:rsidRDefault="008F446F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EndPr/>
    <w:sdtContent>
      <w:p w14:paraId="6789F4EA" w14:textId="77777777"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85AFF7" w14:textId="77777777"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FA5B7" w14:textId="77777777" w:rsidR="008F446F" w:rsidRDefault="008F446F" w:rsidP="008B4CCB">
      <w:pPr>
        <w:spacing w:after="0" w:line="240" w:lineRule="auto"/>
      </w:pPr>
      <w:r>
        <w:separator/>
      </w:r>
    </w:p>
  </w:footnote>
  <w:footnote w:type="continuationSeparator" w:id="0">
    <w:p w14:paraId="601A6F8C" w14:textId="77777777" w:rsidR="008F446F" w:rsidRDefault="008F446F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C6"/>
    <w:rsid w:val="0001090D"/>
    <w:rsid w:val="000336E8"/>
    <w:rsid w:val="0003594A"/>
    <w:rsid w:val="00082BD1"/>
    <w:rsid w:val="000B2925"/>
    <w:rsid w:val="00101C64"/>
    <w:rsid w:val="001315DD"/>
    <w:rsid w:val="00150E57"/>
    <w:rsid w:val="00174439"/>
    <w:rsid w:val="00205B53"/>
    <w:rsid w:val="002144C1"/>
    <w:rsid w:val="00226A77"/>
    <w:rsid w:val="002724D7"/>
    <w:rsid w:val="002C3D51"/>
    <w:rsid w:val="002C7D8E"/>
    <w:rsid w:val="0031482F"/>
    <w:rsid w:val="00375CBE"/>
    <w:rsid w:val="00383316"/>
    <w:rsid w:val="00481E71"/>
    <w:rsid w:val="005B46F6"/>
    <w:rsid w:val="005D1058"/>
    <w:rsid w:val="00630B7F"/>
    <w:rsid w:val="00650E8A"/>
    <w:rsid w:val="006F2E32"/>
    <w:rsid w:val="007659DF"/>
    <w:rsid w:val="00817854"/>
    <w:rsid w:val="0085778C"/>
    <w:rsid w:val="00860FD2"/>
    <w:rsid w:val="008B4CCB"/>
    <w:rsid w:val="008E79FF"/>
    <w:rsid w:val="008F446F"/>
    <w:rsid w:val="008F5805"/>
    <w:rsid w:val="00942970"/>
    <w:rsid w:val="009C63C6"/>
    <w:rsid w:val="00A704E6"/>
    <w:rsid w:val="00AB5B39"/>
    <w:rsid w:val="00AC1B7A"/>
    <w:rsid w:val="00AF30C2"/>
    <w:rsid w:val="00B444C0"/>
    <w:rsid w:val="00B73423"/>
    <w:rsid w:val="00B830D5"/>
    <w:rsid w:val="00BF6CCD"/>
    <w:rsid w:val="00C43A83"/>
    <w:rsid w:val="00C84347"/>
    <w:rsid w:val="00CA26A3"/>
    <w:rsid w:val="00D14CD6"/>
    <w:rsid w:val="00D163B6"/>
    <w:rsid w:val="00DD5517"/>
    <w:rsid w:val="00E46B2F"/>
    <w:rsid w:val="00F10EF8"/>
    <w:rsid w:val="00F47802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B15F5"/>
  <w15:chartTrackingRefBased/>
  <w15:docId w15:val="{C4824822-EE4A-4C0F-A021-0C1B11D2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B73423"/>
    <w:pPr>
      <w:keepLines/>
      <w:spacing w:after="80" w:line="240" w:lineRule="auto"/>
      <w:ind w:right="567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32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eze\Desktop\Labs_EVM\&#1096;&#1072;&#1073;&#1083;&#1086;&#1085;_&#1072;&#1086;&#1074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шаблон_аовм.dotx</Template>
  <TotalTime>315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Freze ᠌ ᠌ ᠌ ᠌ ᠌</dc:creator>
  <cp:keywords/>
  <dc:description/>
  <cp:lastModifiedBy>Freze ᠌ ᠌ ᠌ ᠌ ᠌</cp:lastModifiedBy>
  <cp:revision>11</cp:revision>
  <dcterms:created xsi:type="dcterms:W3CDTF">2024-03-12T11:25:00Z</dcterms:created>
  <dcterms:modified xsi:type="dcterms:W3CDTF">2024-03-14T13:14:00Z</dcterms:modified>
</cp:coreProperties>
</file>