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E91DE" w14:textId="795453CB" w:rsidR="001315DD" w:rsidRPr="00EF77CC" w:rsidRDefault="00715669" w:rsidP="001315DD">
      <w:pPr>
        <w:pStyle w:val="1-"/>
        <w:ind w:left="0" w:firstLine="0"/>
        <w:rPr>
          <w:rStyle w:val="a4"/>
          <w:sz w:val="24"/>
          <w:szCs w:val="24"/>
        </w:rPr>
      </w:pPr>
      <w:r>
        <w:rPr>
          <w:rStyle w:val="a4"/>
          <w:sz w:val="24"/>
          <w:szCs w:val="24"/>
        </w:rPr>
        <w:t>/5</w:t>
      </w:r>
      <w:r w:rsidR="00223B37">
        <w:rPr>
          <w:rStyle w:val="a4"/>
          <w:sz w:val="24"/>
          <w:szCs w:val="24"/>
        </w:rPr>
        <w:t>**6</w:t>
      </w:r>
      <w:r w:rsidR="001315DD" w:rsidRPr="00EF77CC">
        <w:rPr>
          <w:rStyle w:val="a4"/>
          <w:sz w:val="24"/>
          <w:szCs w:val="24"/>
        </w:rPr>
        <w:t>МИНИСТЕРСТВО НАУКИ И ВЫСШЕГО ОБРАЗОВАНИЯ РОССИЙСКОЙ ФЕДЕРАЦИИ</w:t>
      </w:r>
    </w:p>
    <w:p w14:paraId="06AE97CA" w14:textId="77777777" w:rsidR="001315DD" w:rsidRPr="00D628A8" w:rsidRDefault="002C7D8E" w:rsidP="001315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="001315DD" w:rsidRPr="00D628A8">
        <w:rPr>
          <w:rFonts w:ascii="Times New Roman" w:hAnsi="Times New Roman" w:cs="Times New Roman"/>
        </w:rPr>
        <w:t>едеральное государственное автономное образовательное учреждение высшего образования</w:t>
      </w:r>
    </w:p>
    <w:p w14:paraId="7301E550" w14:textId="77777777" w:rsidR="001315DD" w:rsidRPr="00D628A8" w:rsidRDefault="001315DD" w:rsidP="001315DD">
      <w:pPr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 xml:space="preserve">Санкт-Петербургский национальный исследовательский университет </w:t>
      </w:r>
      <w:r>
        <w:rPr>
          <w:rFonts w:ascii="Times New Roman" w:hAnsi="Times New Roman" w:cs="Times New Roman"/>
        </w:rPr>
        <w:t>ИТМО</w:t>
      </w:r>
    </w:p>
    <w:p w14:paraId="2AC73276" w14:textId="77777777" w:rsidR="001315DD" w:rsidRPr="00D628A8" w:rsidRDefault="001315DD" w:rsidP="001315DD">
      <w:pPr>
        <w:spacing w:line="48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Мегафакультет трансляционных информационных технологий</w:t>
      </w:r>
    </w:p>
    <w:p w14:paraId="36E7B135" w14:textId="77777777" w:rsidR="001315DD" w:rsidRPr="00C46145" w:rsidRDefault="001315DD" w:rsidP="001315DD">
      <w:pPr>
        <w:spacing w:line="72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14:paraId="71861E02" w14:textId="764AE4EE" w:rsidR="001315DD" w:rsidRDefault="000B2925" w:rsidP="002C7D8E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01301E" w:rsidRPr="0001301E">
        <w:rPr>
          <w:rFonts w:ascii="Times New Roman" w:hAnsi="Times New Roman" w:cs="Times New Roman"/>
          <w:b/>
          <w:sz w:val="28"/>
          <w:szCs w:val="28"/>
        </w:rPr>
        <w:t>5</w:t>
      </w:r>
    </w:p>
    <w:p w14:paraId="323D7AB1" w14:textId="40866BCC" w:rsidR="008B7617" w:rsidRPr="0001301E" w:rsidRDefault="008B7617" w:rsidP="002C7D8E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№3</w:t>
      </w:r>
    </w:p>
    <w:p w14:paraId="413A382D" w14:textId="77777777" w:rsidR="002C7D8E" w:rsidRDefault="001315DD" w:rsidP="002C7D8E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D628A8">
        <w:rPr>
          <w:rFonts w:ascii="Times New Roman" w:hAnsi="Times New Roman" w:cs="Times New Roman"/>
          <w:sz w:val="24"/>
          <w:szCs w:val="24"/>
        </w:rPr>
        <w:t>По дисциплине «</w:t>
      </w:r>
      <w:r w:rsidR="002C7D8E">
        <w:rPr>
          <w:rFonts w:ascii="Times New Roman" w:hAnsi="Times New Roman" w:cs="Times New Roman"/>
          <w:sz w:val="24"/>
          <w:szCs w:val="24"/>
        </w:rPr>
        <w:t>Аппаратное обеспечение вычислительных систем</w:t>
      </w:r>
      <w:r w:rsidRPr="00D628A8">
        <w:rPr>
          <w:rFonts w:ascii="Times New Roman" w:hAnsi="Times New Roman" w:cs="Times New Roman"/>
          <w:sz w:val="24"/>
          <w:szCs w:val="24"/>
        </w:rPr>
        <w:t>»</w:t>
      </w:r>
    </w:p>
    <w:p w14:paraId="7189DD27" w14:textId="28C3889C" w:rsidR="002C7D8E" w:rsidRPr="00715669" w:rsidRDefault="002C7D8E" w:rsidP="0001301E">
      <w:pPr>
        <w:spacing w:after="2700"/>
        <w:rPr>
          <w:rFonts w:ascii="Times New Roman" w:hAnsi="Times New Roman" w:cs="Times New Roman"/>
          <w:sz w:val="24"/>
          <w:szCs w:val="24"/>
        </w:rPr>
      </w:pPr>
    </w:p>
    <w:p w14:paraId="50F613F5" w14:textId="4E0DE6AD" w:rsidR="001315DD" w:rsidRPr="009C63C6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Выполнил студент группы №</w:t>
      </w:r>
      <w:r w:rsidR="009C63C6">
        <w:rPr>
          <w:rFonts w:ascii="Times New Roman" w:hAnsi="Times New Roman" w:cs="Times New Roman"/>
        </w:rPr>
        <w:t>М3115</w:t>
      </w:r>
    </w:p>
    <w:p w14:paraId="0B688256" w14:textId="1309D442" w:rsidR="001315DD" w:rsidRPr="00860FD2" w:rsidRDefault="009C63C6" w:rsidP="002724D7">
      <w:pPr>
        <w:spacing w:after="240"/>
        <w:ind w:left="56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Рагулин Антон Витальевич</w:t>
      </w:r>
    </w:p>
    <w:p w14:paraId="5BFF0629" w14:textId="5B6AB23C" w:rsidR="001315DD" w:rsidRDefault="001315DD" w:rsidP="009C63C6">
      <w:pPr>
        <w:spacing w:after="80"/>
        <w:ind w:left="5670"/>
        <w:rPr>
          <w:rFonts w:ascii="Times New Roman" w:hAnsi="Times New Roman" w:cs="Times New Roman"/>
          <w:i/>
          <w:iCs/>
        </w:rPr>
      </w:pPr>
      <w:r w:rsidRPr="00D628A8">
        <w:rPr>
          <w:rFonts w:ascii="Times New Roman" w:hAnsi="Times New Roman" w:cs="Times New Roman"/>
        </w:rPr>
        <w:t>Провери</w:t>
      </w:r>
      <w:r w:rsidR="009C63C6">
        <w:rPr>
          <w:rFonts w:ascii="Times New Roman" w:hAnsi="Times New Roman" w:cs="Times New Roman"/>
        </w:rPr>
        <w:t>л</w:t>
      </w:r>
      <w:r w:rsidR="009C63C6">
        <w:rPr>
          <w:rFonts w:ascii="Times New Roman" w:hAnsi="Times New Roman" w:cs="Times New Roman"/>
        </w:rPr>
        <w:br/>
      </w:r>
      <w:r w:rsidR="009C63C6" w:rsidRPr="009C63C6">
        <w:rPr>
          <w:rFonts w:ascii="Times New Roman" w:hAnsi="Times New Roman" w:cs="Times New Roman"/>
          <w:i/>
          <w:iCs/>
        </w:rPr>
        <w:t>Повышев Владислав Вячеславович</w:t>
      </w:r>
    </w:p>
    <w:p w14:paraId="27449FFC" w14:textId="0EBA4783" w:rsidR="009C63C6" w:rsidRDefault="009C63C6" w:rsidP="009C63C6">
      <w:pPr>
        <w:spacing w:after="80"/>
        <w:ind w:left="5670"/>
        <w:rPr>
          <w:rFonts w:ascii="Times New Roman" w:hAnsi="Times New Roman" w:cs="Times New Roman"/>
          <w:i/>
          <w:iCs/>
        </w:rPr>
      </w:pPr>
    </w:p>
    <w:p w14:paraId="1B563293" w14:textId="54DEFDE7" w:rsidR="009C63C6" w:rsidRDefault="009C63C6" w:rsidP="009C63C6">
      <w:pPr>
        <w:spacing w:after="80"/>
        <w:ind w:left="5670"/>
        <w:rPr>
          <w:rFonts w:ascii="Times New Roman" w:hAnsi="Times New Roman" w:cs="Times New Roman"/>
          <w:i/>
          <w:iCs/>
        </w:rPr>
      </w:pPr>
    </w:p>
    <w:p w14:paraId="4724600E" w14:textId="5985E5CE" w:rsidR="009C63C6" w:rsidRDefault="009C63C6" w:rsidP="00927E3A">
      <w:pPr>
        <w:spacing w:after="80"/>
        <w:rPr>
          <w:rFonts w:ascii="Times New Roman" w:hAnsi="Times New Roman" w:cs="Times New Roman"/>
          <w:i/>
          <w:iCs/>
        </w:rPr>
      </w:pPr>
    </w:p>
    <w:p w14:paraId="57097554" w14:textId="77777777" w:rsidR="009C63C6" w:rsidRPr="009C63C6" w:rsidRDefault="009C63C6" w:rsidP="009C63C6">
      <w:pPr>
        <w:spacing w:after="80"/>
        <w:ind w:left="5670"/>
        <w:rPr>
          <w:rFonts w:ascii="Times New Roman" w:hAnsi="Times New Roman" w:cs="Times New Roman"/>
        </w:rPr>
      </w:pPr>
    </w:p>
    <w:p w14:paraId="619C2F34" w14:textId="77777777" w:rsidR="002724D7" w:rsidRDefault="002724D7" w:rsidP="002724D7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C20EF6" wp14:editId="03C4EBB5">
            <wp:extent cx="3991413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01" cy="20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03B5D" w14:textId="4E7FC090" w:rsidR="00C84347" w:rsidRDefault="001315DD" w:rsidP="00375CBE">
      <w:pPr>
        <w:spacing w:after="80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Санкт-Петербург</w:t>
      </w:r>
    </w:p>
    <w:p w14:paraId="160B3B91" w14:textId="56338262" w:rsidR="002144C1" w:rsidRPr="0001301E" w:rsidRDefault="0001301E" w:rsidP="00375CBE">
      <w:pPr>
        <w:spacing w:after="8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2024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377"/>
        <w:gridCol w:w="845"/>
        <w:gridCol w:w="1377"/>
      </w:tblGrid>
      <w:tr w:rsidR="0001301E" w:rsidRPr="0001301E" w14:paraId="4435D1F4" w14:textId="77777777" w:rsidTr="00B856EE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BABC8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Адрес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A0966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5D8D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CDFB5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РК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F1BC4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8EF2A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C0A9B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FA8F6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1B83D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Новый код</w:t>
            </w:r>
          </w:p>
        </w:tc>
      </w:tr>
      <w:tr w:rsidR="0001301E" w:rsidRPr="0001301E" w14:paraId="3C054A82" w14:textId="77777777" w:rsidTr="00B856E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456A7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D3CC8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17EA6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496C5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8F60F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465E8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6418F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DE158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AB102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1301E" w:rsidRPr="0001301E" w14:paraId="770C49E5" w14:textId="77777777" w:rsidTr="00B856E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83139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522EE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A12C1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E2730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25BAB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38151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4E43A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4832D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923B9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1301E" w:rsidRPr="0001301E" w14:paraId="0DD9DC0F" w14:textId="77777777" w:rsidTr="00B856E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BC04B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CB883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F6D6E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5E7E9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E8C0A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F56E4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53AF3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3591D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E8966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1301E" w:rsidRPr="0001301E" w14:paraId="65195C15" w14:textId="77777777" w:rsidTr="00B856E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BE24B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555F4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E201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F2B1D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5B739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E201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2EEAF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E201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B757C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00F0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6DB95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2AC30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464BD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1301E" w:rsidRPr="0001301E" w14:paraId="69978659" w14:textId="77777777" w:rsidTr="00B856E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E7F07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BEA84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07B8E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0D9DE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2E6FA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3C9AE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00F0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CEF47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4532D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7E421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1301E" w:rsidRPr="0001301E" w14:paraId="319F72A3" w14:textId="77777777" w:rsidTr="00B856E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A05A8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80282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4EE19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F09C1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5EE55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00F0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4F5B8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00F0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34838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664E9" w14:textId="01C612D2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009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A0CF3" w14:textId="77E603BF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00F0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0021</w:t>
            </w:r>
          </w:p>
        </w:tc>
      </w:tr>
      <w:tr w:rsidR="0001301E" w:rsidRPr="0001301E" w14:paraId="3B6ED04E" w14:textId="77777777" w:rsidTr="00B856E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D9F12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C56CC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AA11C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37037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49491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FFFB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46D6B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00F0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68D8C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0E815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008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45E9F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FFFB</w:t>
            </w:r>
          </w:p>
        </w:tc>
      </w:tr>
      <w:tr w:rsidR="0001301E" w:rsidRPr="0001301E" w14:paraId="6C92D699" w14:textId="77777777" w:rsidTr="00B856E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A124F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D2F99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7E4B0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D0130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372B1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3CB7E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00F0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2566B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A492C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5F207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1301E" w:rsidRPr="0001301E" w14:paraId="66FE25F0" w14:textId="77777777" w:rsidTr="00B856E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FA6B0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A9890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B91FE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CBAA0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087FB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D8BB0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00F0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4C12A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36D7B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BE007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1301E" w:rsidRPr="0001301E" w14:paraId="08B47ABF" w14:textId="77777777" w:rsidTr="00B856E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24746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50F29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383B8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0EBED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7EB3E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88503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00F0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3959D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F737D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E58E0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1301E" w:rsidRPr="0001301E" w14:paraId="1B4C29E0" w14:textId="77777777" w:rsidTr="00B856E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59E1F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FCF99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BED3C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8E9AC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91AEB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A5C06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00F0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923ED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41B74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E219D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1301E" w:rsidRPr="0001301E" w14:paraId="5A8ACE3F" w14:textId="77777777" w:rsidTr="00B856E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F45CC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591A2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E201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0A441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A387D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E201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5FC63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E201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027CB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00F2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3A209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C26E2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C905A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1301E" w:rsidRPr="0001301E" w14:paraId="3EB88D21" w14:textId="77777777" w:rsidTr="00B856E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722FA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58D5E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CF9A2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19550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A199E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5B077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00F2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FBEEA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BF040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C878A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1301E" w:rsidRPr="0001301E" w14:paraId="223BA5EC" w14:textId="77777777" w:rsidTr="00B856E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B0D38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6FC34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62F15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90A74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2C51A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00F0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062CA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00F2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AD267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665EC" w14:textId="20E80AF3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021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009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F03C2" w14:textId="77777777" w:rsid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00F2</w:t>
            </w:r>
          </w:p>
          <w:p w14:paraId="08F10AE5" w14:textId="2D8A7D2E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0022</w:t>
            </w:r>
          </w:p>
        </w:tc>
      </w:tr>
      <w:tr w:rsidR="0001301E" w:rsidRPr="0001301E" w14:paraId="30D57DEA" w14:textId="77777777" w:rsidTr="00B856E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90116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B853B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2F2E9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DC39E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63840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FFFC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8BD67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00F2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6DD33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0E3FC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008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7416B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FFFC</w:t>
            </w:r>
          </w:p>
        </w:tc>
      </w:tr>
      <w:tr w:rsidR="0001301E" w:rsidRPr="0001301E" w14:paraId="4DAE167D" w14:textId="77777777" w:rsidTr="00B856E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C3DE6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F4365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9654B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F9B6E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A92BF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C5D50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00F2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49B2F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21ABC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89522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1301E" w:rsidRPr="0001301E" w14:paraId="1E2BF95B" w14:textId="77777777" w:rsidTr="00B856E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18AC9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5FE8A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2AC7C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FB4F0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D3541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0BED3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00F2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5980B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6AD58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4F085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1301E" w:rsidRPr="0001301E" w14:paraId="5F7BEB8B" w14:textId="77777777" w:rsidTr="00B856E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9E623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E8A88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557A0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F7542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24089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2C69F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00F2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AAF89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CD238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971B4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1301E" w:rsidRPr="0001301E" w14:paraId="522EE0F5" w14:textId="77777777" w:rsidTr="00B856E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81594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09FB0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B0360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D2497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15680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040D4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00F2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3EBD1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A92DC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0C4E9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1301E" w:rsidRPr="0001301E" w14:paraId="15669257" w14:textId="77777777" w:rsidTr="00B856E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8E753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F5091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E201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2966E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1C5F0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E201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36911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E201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2AC22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00EF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2710A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75A8E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9F631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1301E" w:rsidRPr="0001301E" w14:paraId="58F8CFCD" w14:textId="77777777" w:rsidTr="00B856E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8D399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A4CB4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D711A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8D8DF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4C889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E34C5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00EF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B2CED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76541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42A54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1301E" w:rsidRPr="0001301E" w14:paraId="6EC38FA4" w14:textId="77777777" w:rsidTr="00B856E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8CBE7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3545A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7EF11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B2816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D7D5A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00F0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EC9B9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00EF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DB651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821DC" w14:textId="3DC1DDFB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009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7C5FF" w14:textId="2D212D23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00EF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0023</w:t>
            </w:r>
          </w:p>
        </w:tc>
      </w:tr>
      <w:tr w:rsidR="0001301E" w:rsidRPr="0001301E" w14:paraId="2526E49E" w14:textId="77777777" w:rsidTr="00B856E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A75C5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4F5B0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222BA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AFF7A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7D737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FFFD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84867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00EF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E4ECA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17E23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008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0EDFD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FFFD</w:t>
            </w:r>
          </w:p>
        </w:tc>
      </w:tr>
      <w:tr w:rsidR="0001301E" w:rsidRPr="0001301E" w14:paraId="632D973B" w14:textId="77777777" w:rsidTr="00B856E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D55D7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30E24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270A4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81D31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4C3EE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D6738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00EF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D7615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7D9F3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0FC58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1301E" w:rsidRPr="0001301E" w14:paraId="2AE1AC3A" w14:textId="77777777" w:rsidTr="00B856E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F9569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3DB53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1D47F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1E1B4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CA0DD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41C78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00EF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50DCC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F1BA9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4DFFC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1301E" w:rsidRPr="0001301E" w14:paraId="4FE4FB69" w14:textId="77777777" w:rsidTr="00B856E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8F334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6EC54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53592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500D4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D6FE1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9BA51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00EF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D9C60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4FEBF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DA021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1301E" w:rsidRPr="0001301E" w14:paraId="7CD65E8A" w14:textId="77777777" w:rsidTr="00B856E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DDADD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22375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70ACF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66FBB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92C2D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0B2FC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00EF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F31F4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C57A0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A63E1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1301E" w:rsidRPr="0001301E" w14:paraId="419893FE" w14:textId="77777777" w:rsidTr="00B856E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5CFFD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9007D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E201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4A49C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BCF6A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E201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0C7B6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E201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A5F6B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00F0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B6A0F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08149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CC46E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1301E" w:rsidRPr="0001301E" w14:paraId="4C425E7E" w14:textId="77777777" w:rsidTr="00B856E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23D8F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058F6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1B02E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0B43E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F9F11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6226B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00F0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35B81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A4EA2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796D6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1301E" w:rsidRPr="0001301E" w14:paraId="3EA05B8A" w14:textId="77777777" w:rsidTr="00B856E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FDDF1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23C0C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65580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AF1BB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871CA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00F0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250F1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00F0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7D915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FE8EE" w14:textId="07AFC963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023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009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7A4F6" w14:textId="27A4448D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00F0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0024</w:t>
            </w:r>
          </w:p>
        </w:tc>
      </w:tr>
      <w:tr w:rsidR="0001301E" w:rsidRPr="0001301E" w14:paraId="0E118D87" w14:textId="77777777" w:rsidTr="00B856E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4A5CF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9C685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1D1BC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7BE9C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8520B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FFFE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062DC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00F0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D7D37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9AB61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008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08094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FFFE</w:t>
            </w:r>
          </w:p>
        </w:tc>
      </w:tr>
      <w:tr w:rsidR="0001301E" w:rsidRPr="0001301E" w14:paraId="360D596A" w14:textId="77777777" w:rsidTr="00B856E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F2CC3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521F0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3B9A5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5D763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4F91D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582A9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00F0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25EEB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028D2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AFD1F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1301E" w:rsidRPr="0001301E" w14:paraId="24138673" w14:textId="77777777" w:rsidTr="00B856E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C1877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368B7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52C5D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3DD9B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9336A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63482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00F0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9589D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93C66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F0C30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1301E" w:rsidRPr="0001301E" w14:paraId="6C5BE4E0" w14:textId="77777777" w:rsidTr="00B856E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9AABE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80102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B763A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7A5E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A462E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5156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00F0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44F65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6B8F8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2F5C8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1301E" w:rsidRPr="0001301E" w14:paraId="50E9A688" w14:textId="77777777" w:rsidTr="00B856E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862CF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3555F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F03DC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413EB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D0818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C65F2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00F0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FDDF7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31987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75737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1301E" w:rsidRPr="0001301E" w14:paraId="0F05F41E" w14:textId="77777777" w:rsidTr="00B856E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6892C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927B0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E201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46873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7D1A0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E201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1DCC3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E201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F056C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00E1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FDF3F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433A6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E5740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1301E" w:rsidRPr="0001301E" w14:paraId="2D20803B" w14:textId="77777777" w:rsidTr="00B856E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2C969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5A8EC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E2F3D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71844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AD221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C0544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00E1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2F444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1CA7D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20BED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1301E" w:rsidRPr="0001301E" w14:paraId="2B181503" w14:textId="77777777" w:rsidTr="00B856E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41819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D478F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EEF92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99DD6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906DD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00F0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92A3E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00E1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68430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9DC0F" w14:textId="2BBDA138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024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009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C1540" w14:textId="03905120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00E1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0025</w:t>
            </w:r>
          </w:p>
        </w:tc>
      </w:tr>
      <w:tr w:rsidR="0001301E" w:rsidRPr="0001301E" w14:paraId="219677B2" w14:textId="77777777" w:rsidTr="00B856E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AE8FC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8DDAB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CC5F4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323DD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3C9CD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FFFF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18254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00E1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1CDF2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6994E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008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3F764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FFFF</w:t>
            </w:r>
          </w:p>
        </w:tc>
      </w:tr>
      <w:tr w:rsidR="0001301E" w:rsidRPr="0001301E" w14:paraId="2A99946E" w14:textId="77777777" w:rsidTr="00B856E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A9C45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9BAD1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09CCB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C12C7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94005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9F6F3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00E1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3C14A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AF4D9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FEED0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1301E" w:rsidRPr="0001301E" w14:paraId="34BB999C" w14:textId="77777777" w:rsidTr="00B856E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004F8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B831A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12A3A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DCC3D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0F97C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FBBCD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00E1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47253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2C59A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36A8E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1301E" w:rsidRPr="0001301E" w14:paraId="7E2B3DCF" w14:textId="77777777" w:rsidTr="00B856E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0CF37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A26C7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E8A2B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7605A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8102C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139A9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00E1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DBB6B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BEC75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B369E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1301E" w:rsidRPr="0001301E" w14:paraId="35B69DAB" w14:textId="77777777" w:rsidTr="00B856E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F3C69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D7F0F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0200A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A054F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A9431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41C9A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00E1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A2314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075A8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E7B21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1301E" w:rsidRPr="0001301E" w14:paraId="3E169DF1" w14:textId="77777777" w:rsidTr="00B856E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B8C8D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BD87C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E201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CF008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1145D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E201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6E2C3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E201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64EC5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00EE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8C630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80B8F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04AE8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1301E" w:rsidRPr="0001301E" w14:paraId="5CB7A4FF" w14:textId="77777777" w:rsidTr="00B856E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60377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FA8B2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7A4E8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E35DE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55A77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C78C0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00EE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11859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FC375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A3107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1301E" w:rsidRPr="0001301E" w14:paraId="6CEF22DA" w14:textId="77777777" w:rsidTr="00B856E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1A11C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E53D0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22596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8A8DD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2D0B2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00F0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D0F28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00EE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B7136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2EBE0" w14:textId="4326B364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025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009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FC040" w14:textId="778CAD35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00EE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0026</w:t>
            </w:r>
          </w:p>
        </w:tc>
      </w:tr>
      <w:tr w:rsidR="0001301E" w:rsidRPr="0001301E" w14:paraId="5D497602" w14:textId="77777777" w:rsidTr="00B856E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8E99A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67BB5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4A285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BCB5E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5A326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0C605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00EE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95FCC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CCE82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008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B09F2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</w:t>
            </w:r>
          </w:p>
        </w:tc>
      </w:tr>
      <w:tr w:rsidR="0001301E" w:rsidRPr="0001301E" w14:paraId="4336F9FB" w14:textId="77777777" w:rsidTr="00B856E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1168C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AE14F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2757B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1CB19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948A2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464CB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00EE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B6FA0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62997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63EE0" w14:textId="77777777" w:rsidR="0001301E" w:rsidRPr="0001301E" w:rsidRDefault="0001301E" w:rsidP="00013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0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14:paraId="6C82F799" w14:textId="77777777" w:rsidR="003E6B54" w:rsidRDefault="003E6B54" w:rsidP="0001301E">
      <w:pPr>
        <w:spacing w:after="80"/>
        <w:rPr>
          <w:rFonts w:ascii="Times New Roman" w:hAnsi="Times New Roman" w:cs="Times New Roman"/>
        </w:rPr>
      </w:pPr>
    </w:p>
    <w:tbl>
      <w:tblPr>
        <w:tblW w:w="7508" w:type="dxa"/>
        <w:tblLook w:val="04A0" w:firstRow="1" w:lastRow="0" w:firstColumn="1" w:lastColumn="0" w:noHBand="0" w:noVBand="1"/>
      </w:tblPr>
      <w:tblGrid>
        <w:gridCol w:w="785"/>
        <w:gridCol w:w="1620"/>
        <w:gridCol w:w="1340"/>
        <w:gridCol w:w="4120"/>
      </w:tblGrid>
      <w:tr w:rsidR="003E6B54" w:rsidRPr="003E6B54" w14:paraId="6A012CB6" w14:textId="77777777" w:rsidTr="003E6B54">
        <w:trPr>
          <w:trHeight w:val="330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5194D" w14:textId="77777777" w:rsidR="003E6B54" w:rsidRPr="003E6B54" w:rsidRDefault="003E6B54" w:rsidP="003E6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Адрес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874C3" w14:textId="77777777" w:rsidR="003E6B54" w:rsidRPr="003E6B54" w:rsidRDefault="003E6B54" w:rsidP="003E6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Код команды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45C38" w14:textId="77777777" w:rsidR="003E6B54" w:rsidRPr="003E6B54" w:rsidRDefault="003E6B54" w:rsidP="003E6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Мнемоника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2A218" w14:textId="75DB0CAC" w:rsidR="003E6B54" w:rsidRPr="003E6B54" w:rsidRDefault="003E6B54" w:rsidP="003E6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Комментарий</w:t>
            </w:r>
          </w:p>
        </w:tc>
      </w:tr>
      <w:tr w:rsidR="003E6B54" w:rsidRPr="003E6B54" w14:paraId="1B35C628" w14:textId="77777777" w:rsidTr="003E6B54">
        <w:trPr>
          <w:trHeight w:val="33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D3296" w14:textId="77777777" w:rsidR="003E6B54" w:rsidRPr="003E6B54" w:rsidRDefault="003E6B54" w:rsidP="003E6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008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A709E" w14:textId="2395F00F" w:rsidR="003E6B54" w:rsidRPr="008B7617" w:rsidRDefault="003E6B54" w:rsidP="003E6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FFF</w:t>
            </w:r>
            <w:r w:rsidR="008B7617"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F4C38" w14:textId="77777777" w:rsidR="003E6B54" w:rsidRPr="003E6B54" w:rsidRDefault="003E6B54" w:rsidP="003E6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HZF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BCC9E" w14:textId="77777777" w:rsidR="003E6B54" w:rsidRPr="003E6B54" w:rsidRDefault="003E6B54" w:rsidP="003E6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E6B54" w:rsidRPr="003E6B54" w14:paraId="33218240" w14:textId="77777777" w:rsidTr="003E6B54">
        <w:trPr>
          <w:trHeight w:val="33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FB0A3" w14:textId="77777777" w:rsidR="003E6B54" w:rsidRPr="003E6B54" w:rsidRDefault="003E6B54" w:rsidP="003E6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009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861B1" w14:textId="77777777" w:rsidR="003E6B54" w:rsidRPr="003E6B54" w:rsidRDefault="003E6B54" w:rsidP="003E6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87C2D" w14:textId="77777777" w:rsidR="003E6B54" w:rsidRPr="003E6B54" w:rsidRDefault="003E6B54" w:rsidP="003E6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ISZ 020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078A7" w14:textId="77777777" w:rsidR="003E6B54" w:rsidRPr="003E6B54" w:rsidRDefault="003E6B54" w:rsidP="003E6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E6B54" w:rsidRPr="003E6B54" w14:paraId="7621F731" w14:textId="77777777" w:rsidTr="003E6B54">
        <w:trPr>
          <w:trHeight w:val="33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E9416" w14:textId="77777777" w:rsidR="003E6B54" w:rsidRPr="003E6B54" w:rsidRDefault="003E6B54" w:rsidP="003E6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….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3EABB" w14:textId="77777777" w:rsidR="003E6B54" w:rsidRPr="003E6B54" w:rsidRDefault="003E6B54" w:rsidP="003E6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….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0E080" w14:textId="77777777" w:rsidR="003E6B54" w:rsidRPr="003E6B54" w:rsidRDefault="003E6B54" w:rsidP="003E6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…..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15CCD" w14:textId="77777777" w:rsidR="003E6B54" w:rsidRPr="003E6B54" w:rsidRDefault="003E6B54" w:rsidP="003E6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….</w:t>
            </w:r>
          </w:p>
        </w:tc>
      </w:tr>
      <w:tr w:rsidR="003E6B54" w:rsidRPr="003E6B54" w14:paraId="0150A12A" w14:textId="77777777" w:rsidTr="003E6B54">
        <w:trPr>
          <w:trHeight w:val="33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50106" w14:textId="77777777" w:rsidR="003E6B54" w:rsidRPr="003E6B54" w:rsidRDefault="003E6B54" w:rsidP="003E6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010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4FE27" w14:textId="77777777" w:rsidR="003E6B54" w:rsidRPr="003E6B54" w:rsidRDefault="003E6B54" w:rsidP="003E6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E101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6CFC5" w14:textId="77777777" w:rsidR="003E6B54" w:rsidRPr="003E6B54" w:rsidRDefault="003E6B54" w:rsidP="003E6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TSF 001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9BD9" w14:textId="77777777" w:rsidR="003E6B54" w:rsidRPr="003E6B54" w:rsidRDefault="003E6B54" w:rsidP="003E6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Если (флаг ВУ-1 = 1), то CK++</w:t>
            </w:r>
          </w:p>
        </w:tc>
      </w:tr>
      <w:tr w:rsidR="003E6B54" w:rsidRPr="003E6B54" w14:paraId="700635F5" w14:textId="77777777" w:rsidTr="003E6B54">
        <w:trPr>
          <w:trHeight w:val="33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366C2" w14:textId="77777777" w:rsidR="003E6B54" w:rsidRPr="003E6B54" w:rsidRDefault="003E6B54" w:rsidP="003E6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011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9D12E" w14:textId="77777777" w:rsidR="003E6B54" w:rsidRPr="003E6B54" w:rsidRDefault="003E6B54" w:rsidP="003E6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C010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AB999" w14:textId="77777777" w:rsidR="003E6B54" w:rsidRPr="003E6B54" w:rsidRDefault="003E6B54" w:rsidP="003E6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BR 010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F09C3" w14:textId="77777777" w:rsidR="003E6B54" w:rsidRPr="003E6B54" w:rsidRDefault="003E6B54" w:rsidP="003E6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010 -&gt; CK</w:t>
            </w:r>
          </w:p>
        </w:tc>
      </w:tr>
      <w:tr w:rsidR="003E6B54" w:rsidRPr="003E6B54" w14:paraId="3E270CEF" w14:textId="77777777" w:rsidTr="003E6B54">
        <w:trPr>
          <w:trHeight w:val="33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0FA15" w14:textId="77777777" w:rsidR="003E6B54" w:rsidRPr="003E6B54" w:rsidRDefault="003E6B54" w:rsidP="003E6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012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6B7B1" w14:textId="77777777" w:rsidR="003E6B54" w:rsidRPr="003E6B54" w:rsidRDefault="003E6B54" w:rsidP="003E6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E201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1E6C2" w14:textId="77777777" w:rsidR="003E6B54" w:rsidRPr="003E6B54" w:rsidRDefault="003E6B54" w:rsidP="003E6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IN 001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E51DB" w14:textId="77777777" w:rsidR="003E6B54" w:rsidRPr="003E6B54" w:rsidRDefault="003E6B54" w:rsidP="003E6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Перенос значения из ВУ-1 в A</w:t>
            </w:r>
          </w:p>
        </w:tc>
      </w:tr>
      <w:tr w:rsidR="003E6B54" w:rsidRPr="003E6B54" w14:paraId="53AE76BF" w14:textId="77777777" w:rsidTr="003E6B54">
        <w:trPr>
          <w:trHeight w:val="33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80683" w14:textId="77777777" w:rsidR="003E6B54" w:rsidRPr="003E6B54" w:rsidRDefault="003E6B54" w:rsidP="003E6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013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EB9B0" w14:textId="77777777" w:rsidR="003E6B54" w:rsidRPr="003E6B54" w:rsidRDefault="003E6B54" w:rsidP="003E6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E001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67693" w14:textId="77777777" w:rsidR="003E6B54" w:rsidRPr="003E6B54" w:rsidRDefault="003E6B54" w:rsidP="003E6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CLF 001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F8C83" w14:textId="77777777" w:rsidR="003E6B54" w:rsidRPr="003E6B54" w:rsidRDefault="003E6B54" w:rsidP="003E6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Очистка флага готовности ВУ-1</w:t>
            </w:r>
          </w:p>
        </w:tc>
      </w:tr>
      <w:tr w:rsidR="003E6B54" w:rsidRPr="003E6B54" w14:paraId="7655C419" w14:textId="77777777" w:rsidTr="003E6B54">
        <w:trPr>
          <w:trHeight w:val="33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E72A6" w14:textId="77777777" w:rsidR="003E6B54" w:rsidRPr="003E6B54" w:rsidRDefault="003E6B54" w:rsidP="003E6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014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12E69" w14:textId="77777777" w:rsidR="003E6B54" w:rsidRPr="003E6B54" w:rsidRDefault="003E6B54" w:rsidP="003E6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3809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E3F66" w14:textId="77777777" w:rsidR="003E6B54" w:rsidRPr="003E6B54" w:rsidRDefault="003E6B54" w:rsidP="003E6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MOV (009)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2E9F2" w14:textId="0186B500" w:rsidR="003E6B54" w:rsidRPr="003E6B54" w:rsidRDefault="003E6B54" w:rsidP="003E6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Записывает значения A в ячейку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</w:t>
            </w: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номер которой равен значению ячейки 009. 009+1-&gt;009</w:t>
            </w:r>
          </w:p>
        </w:tc>
      </w:tr>
      <w:tr w:rsidR="003E6B54" w:rsidRPr="003E6B54" w14:paraId="5D25B212" w14:textId="77777777" w:rsidTr="003E6B54">
        <w:trPr>
          <w:trHeight w:val="33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0F575" w14:textId="77777777" w:rsidR="003E6B54" w:rsidRPr="003E6B54" w:rsidRDefault="003E6B54" w:rsidP="003E6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015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56570" w14:textId="77777777" w:rsidR="003E6B54" w:rsidRPr="003E6B54" w:rsidRDefault="003E6B54" w:rsidP="003E6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0008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17504" w14:textId="77777777" w:rsidR="003E6B54" w:rsidRPr="003E6B54" w:rsidRDefault="003E6B54" w:rsidP="003E6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ISZ 008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319E9" w14:textId="000F5299" w:rsidR="003E6B54" w:rsidRPr="003E6B54" w:rsidRDefault="003E6B54" w:rsidP="003E6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008+1-&gt;008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Если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(008&gt;=0) CK++</w:t>
            </w:r>
          </w:p>
        </w:tc>
      </w:tr>
      <w:tr w:rsidR="003E6B54" w:rsidRPr="003E6B54" w14:paraId="7147E403" w14:textId="77777777" w:rsidTr="003E6B5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D3FBF" w14:textId="77777777" w:rsidR="003E6B54" w:rsidRPr="003E6B54" w:rsidRDefault="003E6B54" w:rsidP="003E6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016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348C0" w14:textId="77777777" w:rsidR="003E6B54" w:rsidRPr="003E6B54" w:rsidRDefault="003E6B54" w:rsidP="003E6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C010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A905F" w14:textId="77777777" w:rsidR="003E6B54" w:rsidRPr="003E6B54" w:rsidRDefault="003E6B54" w:rsidP="003E6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BR 010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13CD7" w14:textId="77777777" w:rsidR="003E6B54" w:rsidRPr="003E6B54" w:rsidRDefault="003E6B54" w:rsidP="003E6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010 -&gt; CK</w:t>
            </w:r>
          </w:p>
        </w:tc>
      </w:tr>
      <w:tr w:rsidR="003E6B54" w:rsidRPr="003E6B54" w14:paraId="2A4C0B8F" w14:textId="77777777" w:rsidTr="003E6B5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3341C" w14:textId="77777777" w:rsidR="003E6B54" w:rsidRPr="003E6B54" w:rsidRDefault="003E6B54" w:rsidP="003E6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017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2FB1B" w14:textId="77777777" w:rsidR="003E6B54" w:rsidRPr="003E6B54" w:rsidRDefault="003E6B54" w:rsidP="003E6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F000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7E1B3" w14:textId="77777777" w:rsidR="003E6B54" w:rsidRPr="003E6B54" w:rsidRDefault="003E6B54" w:rsidP="003E6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HLT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A4DEA" w14:textId="77777777" w:rsidR="003E6B54" w:rsidRPr="003E6B54" w:rsidRDefault="003E6B54" w:rsidP="003E6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Остановка</w:t>
            </w:r>
          </w:p>
        </w:tc>
      </w:tr>
      <w:tr w:rsidR="003E6B54" w:rsidRPr="003E6B54" w14:paraId="21C69CAF" w14:textId="77777777" w:rsidTr="003E6B5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44909" w14:textId="77777777" w:rsidR="003E6B54" w:rsidRPr="003E6B54" w:rsidRDefault="003E6B54" w:rsidP="003E6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….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2C12D" w14:textId="77777777" w:rsidR="003E6B54" w:rsidRPr="003E6B54" w:rsidRDefault="003E6B54" w:rsidP="003E6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…..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9AC32" w14:textId="77777777" w:rsidR="003E6B54" w:rsidRPr="003E6B54" w:rsidRDefault="003E6B54" w:rsidP="003E6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….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FD3A1" w14:textId="77777777" w:rsidR="003E6B54" w:rsidRPr="003E6B54" w:rsidRDefault="003E6B54" w:rsidP="003E6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….</w:t>
            </w:r>
          </w:p>
        </w:tc>
      </w:tr>
      <w:tr w:rsidR="003E6B54" w:rsidRPr="003E6B54" w14:paraId="730CCB91" w14:textId="77777777" w:rsidTr="003E6B5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5AD34" w14:textId="77777777" w:rsidR="003E6B54" w:rsidRPr="003E6B54" w:rsidRDefault="003E6B54" w:rsidP="003E6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020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2969B" w14:textId="77777777" w:rsidR="003E6B54" w:rsidRPr="003E6B54" w:rsidRDefault="003E6B54" w:rsidP="003E6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895AB" w14:textId="77777777" w:rsidR="003E6B54" w:rsidRPr="003E6B54" w:rsidRDefault="003E6B54" w:rsidP="003E6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ISZ 000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2A766" w14:textId="77777777" w:rsidR="003E6B54" w:rsidRPr="003E6B54" w:rsidRDefault="003E6B54" w:rsidP="003E6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E6B54" w:rsidRPr="003E6B54" w14:paraId="1CFAF41D" w14:textId="77777777" w:rsidTr="003E6B5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7FDF" w14:textId="77777777" w:rsidR="003E6B54" w:rsidRPr="003E6B54" w:rsidRDefault="003E6B54" w:rsidP="003E6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021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87423" w14:textId="77777777" w:rsidR="003E6B54" w:rsidRPr="003E6B54" w:rsidRDefault="003E6B54" w:rsidP="003E6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C52A9" w14:textId="77777777" w:rsidR="003E6B54" w:rsidRPr="003E6B54" w:rsidRDefault="003E6B54" w:rsidP="003E6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ISZ 000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BDF1A" w14:textId="77777777" w:rsidR="003E6B54" w:rsidRPr="003E6B54" w:rsidRDefault="003E6B54" w:rsidP="003E6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E6B54" w:rsidRPr="003E6B54" w14:paraId="00713B60" w14:textId="77777777" w:rsidTr="003E6B5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3C630" w14:textId="77777777" w:rsidR="003E6B54" w:rsidRPr="003E6B54" w:rsidRDefault="003E6B54" w:rsidP="003E6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022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70E7C" w14:textId="77777777" w:rsidR="003E6B54" w:rsidRPr="003E6B54" w:rsidRDefault="003E6B54" w:rsidP="003E6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365DD" w14:textId="77777777" w:rsidR="003E6B54" w:rsidRPr="003E6B54" w:rsidRDefault="003E6B54" w:rsidP="003E6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ISZ 000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7BFAE" w14:textId="77777777" w:rsidR="003E6B54" w:rsidRPr="003E6B54" w:rsidRDefault="003E6B54" w:rsidP="003E6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E6B54" w:rsidRPr="003E6B54" w14:paraId="43DC6904" w14:textId="77777777" w:rsidTr="003E6B5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F7817" w14:textId="77777777" w:rsidR="003E6B54" w:rsidRPr="003E6B54" w:rsidRDefault="003E6B54" w:rsidP="003E6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023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ED642" w14:textId="77777777" w:rsidR="003E6B54" w:rsidRPr="003E6B54" w:rsidRDefault="003E6B54" w:rsidP="003E6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E8764" w14:textId="77777777" w:rsidR="003E6B54" w:rsidRPr="003E6B54" w:rsidRDefault="003E6B54" w:rsidP="003E6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ISZ 000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CEEA8" w14:textId="77777777" w:rsidR="003E6B54" w:rsidRPr="003E6B54" w:rsidRDefault="003E6B54" w:rsidP="003E6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E6B54" w:rsidRPr="003E6B54" w14:paraId="28E61140" w14:textId="77777777" w:rsidTr="003E6B5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58AF4" w14:textId="77777777" w:rsidR="003E6B54" w:rsidRPr="003E6B54" w:rsidRDefault="003E6B54" w:rsidP="003E6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024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09DF0" w14:textId="77777777" w:rsidR="003E6B54" w:rsidRPr="003E6B54" w:rsidRDefault="003E6B54" w:rsidP="003E6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7DE39" w14:textId="77777777" w:rsidR="003E6B54" w:rsidRPr="003E6B54" w:rsidRDefault="003E6B54" w:rsidP="003E6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ISZ 000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508F9" w14:textId="77777777" w:rsidR="003E6B54" w:rsidRPr="003E6B54" w:rsidRDefault="003E6B54" w:rsidP="003E6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6B5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E6B54" w:rsidRPr="003E6B54" w14:paraId="1B41DC78" w14:textId="77777777" w:rsidTr="003E6B54">
        <w:trPr>
          <w:trHeight w:val="300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BF399" w14:textId="4DF8D362" w:rsidR="003E6B54" w:rsidRPr="003E6B54" w:rsidRDefault="003E6B54" w:rsidP="003E6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025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D1D7C" w14:textId="7A8D8A03" w:rsidR="003E6B54" w:rsidRPr="003E6B54" w:rsidRDefault="003E6B54" w:rsidP="003E6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0DCEA" w14:textId="73408EA5" w:rsidR="003E6B54" w:rsidRPr="003E6B54" w:rsidRDefault="003E6B54" w:rsidP="003E6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ISZ 000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7BFB1" w14:textId="77777777" w:rsidR="003E6B54" w:rsidRPr="003E6B54" w:rsidRDefault="003E6B54" w:rsidP="003E6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3439BF03" w14:textId="7157EA50" w:rsidR="002144C1" w:rsidRPr="00B856EE" w:rsidRDefault="0001301E" w:rsidP="002144C1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3E6B54" w:rsidRPr="00B856EE">
        <w:rPr>
          <w:rFonts w:ascii="Times New Roman" w:hAnsi="Times New Roman" w:cs="Times New Roman"/>
          <w:sz w:val="24"/>
          <w:szCs w:val="24"/>
        </w:rPr>
        <w:t xml:space="preserve">Заданное слово: </w:t>
      </w:r>
      <w:r w:rsidR="008B7617" w:rsidRPr="008B7617">
        <w:rPr>
          <w:rFonts w:ascii="Times New Roman" w:hAnsi="Times New Roman" w:cs="Times New Roman"/>
          <w:sz w:val="24"/>
          <w:szCs w:val="24"/>
        </w:rPr>
        <w:t>МАРШРУТ</w:t>
      </w:r>
      <w:r w:rsidR="003E6B54" w:rsidRPr="008B7617">
        <w:rPr>
          <w:rFonts w:ascii="Times New Roman" w:hAnsi="Times New Roman" w:cs="Times New Roman"/>
          <w:sz w:val="24"/>
          <w:szCs w:val="24"/>
        </w:rPr>
        <w:br/>
      </w:r>
      <w:r w:rsidR="003E6B54" w:rsidRPr="00B856EE">
        <w:rPr>
          <w:rFonts w:ascii="Times New Roman" w:hAnsi="Times New Roman" w:cs="Times New Roman"/>
          <w:sz w:val="24"/>
          <w:szCs w:val="24"/>
        </w:rPr>
        <w:t xml:space="preserve">Коды его символов: </w:t>
      </w:r>
      <w:r w:rsidR="008B7617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8B7617" w:rsidRPr="008B7617">
        <w:rPr>
          <w:rFonts w:ascii="Times New Roman" w:hAnsi="Times New Roman" w:cs="Times New Roman"/>
          <w:sz w:val="24"/>
          <w:szCs w:val="24"/>
        </w:rPr>
        <w:t xml:space="preserve"> </w:t>
      </w:r>
      <w:r w:rsidR="008B761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8B7617" w:rsidRPr="008B7617">
        <w:rPr>
          <w:rFonts w:ascii="Times New Roman" w:hAnsi="Times New Roman" w:cs="Times New Roman"/>
          <w:sz w:val="24"/>
          <w:szCs w:val="24"/>
        </w:rPr>
        <w:t xml:space="preserve">1 </w:t>
      </w:r>
      <w:r w:rsidR="008B7617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8B7617" w:rsidRPr="008B7617">
        <w:rPr>
          <w:rFonts w:ascii="Times New Roman" w:hAnsi="Times New Roman" w:cs="Times New Roman"/>
          <w:sz w:val="24"/>
          <w:szCs w:val="24"/>
        </w:rPr>
        <w:t xml:space="preserve">2 </w:t>
      </w:r>
      <w:r w:rsidR="008B7617">
        <w:rPr>
          <w:rFonts w:ascii="Times New Roman" w:hAnsi="Times New Roman" w:cs="Times New Roman"/>
          <w:sz w:val="24"/>
          <w:szCs w:val="24"/>
          <w:lang w:val="en-US"/>
        </w:rPr>
        <w:t>FB</w:t>
      </w:r>
      <w:r w:rsidR="008B7617" w:rsidRPr="008B7617">
        <w:rPr>
          <w:rFonts w:ascii="Times New Roman" w:hAnsi="Times New Roman" w:cs="Times New Roman"/>
          <w:sz w:val="24"/>
          <w:szCs w:val="24"/>
        </w:rPr>
        <w:t xml:space="preserve"> </w:t>
      </w:r>
      <w:r w:rsidR="008B7617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8B7617" w:rsidRPr="008B7617">
        <w:rPr>
          <w:rFonts w:ascii="Times New Roman" w:hAnsi="Times New Roman" w:cs="Times New Roman"/>
          <w:sz w:val="24"/>
          <w:szCs w:val="24"/>
        </w:rPr>
        <w:t xml:space="preserve">2 </w:t>
      </w:r>
      <w:r w:rsidR="008B7617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8B7617" w:rsidRPr="008B7617">
        <w:rPr>
          <w:rFonts w:ascii="Times New Roman" w:hAnsi="Times New Roman" w:cs="Times New Roman"/>
          <w:sz w:val="24"/>
          <w:szCs w:val="24"/>
        </w:rPr>
        <w:t xml:space="preserve">3 </w:t>
      </w:r>
      <w:r w:rsidR="008B7617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8B7617" w:rsidRPr="008B7617">
        <w:rPr>
          <w:rFonts w:ascii="Times New Roman" w:hAnsi="Times New Roman" w:cs="Times New Roman"/>
          <w:sz w:val="24"/>
          <w:szCs w:val="24"/>
        </w:rPr>
        <w:t>4</w:t>
      </w:r>
      <w:r w:rsidR="003E6B54" w:rsidRPr="00B856EE">
        <w:rPr>
          <w:rFonts w:ascii="Times New Roman" w:hAnsi="Times New Roman" w:cs="Times New Roman"/>
          <w:sz w:val="24"/>
          <w:szCs w:val="24"/>
        </w:rPr>
        <w:br/>
        <w:t>Описание программы: Программа получает символы слова из ВУ-1 и записывает их в ячейки с 020 по 025</w:t>
      </w:r>
    </w:p>
    <w:p w14:paraId="5DF3ECEF" w14:textId="280518B3" w:rsidR="00CA26A3" w:rsidRPr="00CA26A3" w:rsidRDefault="00CA26A3" w:rsidP="00817854">
      <w:pPr>
        <w:pStyle w:val="a5"/>
        <w:rPr>
          <w:b w:val="0"/>
          <w:bCs w:val="0"/>
        </w:rPr>
      </w:pPr>
    </w:p>
    <w:sectPr w:rsidR="00CA26A3" w:rsidRPr="00CA26A3" w:rsidSect="00FC23FC">
      <w:footerReference w:type="default" r:id="rId9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C3971" w14:textId="77777777" w:rsidR="001C2AAD" w:rsidRDefault="001C2AAD" w:rsidP="008B4CCB">
      <w:pPr>
        <w:spacing w:after="0" w:line="240" w:lineRule="auto"/>
      </w:pPr>
      <w:r>
        <w:separator/>
      </w:r>
    </w:p>
  </w:endnote>
  <w:endnote w:type="continuationSeparator" w:id="0">
    <w:p w14:paraId="21D34BD8" w14:textId="77777777" w:rsidR="001C2AAD" w:rsidRDefault="001C2AAD" w:rsidP="008B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0034376"/>
      <w:docPartObj>
        <w:docPartGallery w:val="Page Numbers (Bottom of Page)"/>
        <w:docPartUnique/>
      </w:docPartObj>
    </w:sdtPr>
    <w:sdtEndPr/>
    <w:sdtContent>
      <w:p w14:paraId="6789F4EA" w14:textId="77777777" w:rsidR="008B4CCB" w:rsidRDefault="008B4CCB" w:rsidP="00942970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85AFF7" w14:textId="77777777" w:rsidR="008B4CCB" w:rsidRDefault="008B4CCB" w:rsidP="008B4CCB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A33A6" w14:textId="77777777" w:rsidR="001C2AAD" w:rsidRDefault="001C2AAD" w:rsidP="008B4CCB">
      <w:pPr>
        <w:spacing w:after="0" w:line="240" w:lineRule="auto"/>
      </w:pPr>
      <w:r>
        <w:separator/>
      </w:r>
    </w:p>
  </w:footnote>
  <w:footnote w:type="continuationSeparator" w:id="0">
    <w:p w14:paraId="79AAE492" w14:textId="77777777" w:rsidR="001C2AAD" w:rsidRDefault="001C2AAD" w:rsidP="008B4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00E5"/>
    <w:multiLevelType w:val="multilevel"/>
    <w:tmpl w:val="182A50EA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" w15:restartNumberingAfterBreak="0">
    <w:nsid w:val="4590637B"/>
    <w:multiLevelType w:val="hybridMultilevel"/>
    <w:tmpl w:val="19D6AA6C"/>
    <w:lvl w:ilvl="0" w:tplc="EF2E560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7353107C"/>
    <w:multiLevelType w:val="hybridMultilevel"/>
    <w:tmpl w:val="48D0B014"/>
    <w:lvl w:ilvl="0" w:tplc="2D50C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2667F"/>
    <w:multiLevelType w:val="multilevel"/>
    <w:tmpl w:val="D102D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3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2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6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2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40" w:hanging="1800"/>
        </w:pPr>
        <w:rPr>
          <w:rFonts w:hint="default"/>
        </w:rPr>
      </w:lvl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3C6"/>
    <w:rsid w:val="0001090D"/>
    <w:rsid w:val="0001301E"/>
    <w:rsid w:val="00082BD1"/>
    <w:rsid w:val="000B2925"/>
    <w:rsid w:val="00101C64"/>
    <w:rsid w:val="001315DD"/>
    <w:rsid w:val="00150E57"/>
    <w:rsid w:val="00174439"/>
    <w:rsid w:val="001C2AAD"/>
    <w:rsid w:val="002144C1"/>
    <w:rsid w:val="00223B37"/>
    <w:rsid w:val="00226A77"/>
    <w:rsid w:val="002724D7"/>
    <w:rsid w:val="002C7D8E"/>
    <w:rsid w:val="00375CBE"/>
    <w:rsid w:val="00383316"/>
    <w:rsid w:val="003E6B54"/>
    <w:rsid w:val="00587F5E"/>
    <w:rsid w:val="005B46F6"/>
    <w:rsid w:val="00641AA8"/>
    <w:rsid w:val="006F2E32"/>
    <w:rsid w:val="00715669"/>
    <w:rsid w:val="007659DF"/>
    <w:rsid w:val="00817854"/>
    <w:rsid w:val="0085778C"/>
    <w:rsid w:val="00860FD2"/>
    <w:rsid w:val="008B4CCB"/>
    <w:rsid w:val="008B7617"/>
    <w:rsid w:val="008F5805"/>
    <w:rsid w:val="00927E3A"/>
    <w:rsid w:val="00942970"/>
    <w:rsid w:val="009C63C6"/>
    <w:rsid w:val="00AC1B7A"/>
    <w:rsid w:val="00AF30C2"/>
    <w:rsid w:val="00B444C0"/>
    <w:rsid w:val="00B830D5"/>
    <w:rsid w:val="00B856EE"/>
    <w:rsid w:val="00BF6CCD"/>
    <w:rsid w:val="00C43A83"/>
    <w:rsid w:val="00C84347"/>
    <w:rsid w:val="00CA26A3"/>
    <w:rsid w:val="00DC20EA"/>
    <w:rsid w:val="00DD5517"/>
    <w:rsid w:val="00FC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B15F5"/>
  <w15:chartTrackingRefBased/>
  <w15:docId w15:val="{C4824822-EE4A-4C0F-A021-0C1B11D2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1315DD"/>
  </w:style>
  <w:style w:type="paragraph" w:styleId="1">
    <w:name w:val="heading 1"/>
    <w:basedOn w:val="a0"/>
    <w:next w:val="a0"/>
    <w:link w:val="10"/>
    <w:uiPriority w:val="9"/>
    <w:rsid w:val="00101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rsid w:val="001315DD"/>
    <w:rPr>
      <w:b/>
      <w:bCs/>
    </w:rPr>
  </w:style>
  <w:style w:type="paragraph" w:customStyle="1" w:styleId="1-">
    <w:name w:val="1-Уровень"/>
    <w:basedOn w:val="a0"/>
    <w:next w:val="a0"/>
    <w:link w:val="1-0"/>
    <w:rsid w:val="001315DD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1"/>
    <w:link w:val="1-"/>
    <w:rsid w:val="001315DD"/>
    <w:rPr>
      <w:rFonts w:ascii="Times New Roman" w:hAnsi="Times New Roman" w:cs="Times New Roman"/>
      <w:b/>
      <w:caps/>
      <w:sz w:val="32"/>
    </w:rPr>
  </w:style>
  <w:style w:type="paragraph" w:customStyle="1" w:styleId="a5">
    <w:name w:val="основной текст"/>
    <w:autoRedefine/>
    <w:qFormat/>
    <w:rsid w:val="00817854"/>
    <w:pPr>
      <w:keepLines/>
      <w:spacing w:after="80" w:line="240" w:lineRule="auto"/>
      <w:ind w:right="567"/>
      <w:jc w:val="both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32"/>
    </w:rPr>
  </w:style>
  <w:style w:type="paragraph" w:customStyle="1" w:styleId="a6">
    <w:name w:val="Подпункт"/>
    <w:next w:val="a5"/>
    <w:link w:val="a7"/>
    <w:autoRedefine/>
    <w:qFormat/>
    <w:rsid w:val="008B4CCB"/>
    <w:pPr>
      <w:keepNext/>
      <w:keepLines/>
      <w:spacing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character" w:customStyle="1" w:styleId="10">
    <w:name w:val="Заголовок 1 Знак"/>
    <w:basedOn w:val="a1"/>
    <w:link w:val="1"/>
    <w:uiPriority w:val="9"/>
    <w:rsid w:val="00101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 Spacing"/>
    <w:uiPriority w:val="1"/>
    <w:rsid w:val="00B444C0"/>
    <w:pPr>
      <w:spacing w:after="0" w:line="240" w:lineRule="auto"/>
    </w:pPr>
  </w:style>
  <w:style w:type="paragraph" w:customStyle="1" w:styleId="a9">
    <w:name w:val="Пункт"/>
    <w:next w:val="a6"/>
    <w:autoRedefine/>
    <w:qFormat/>
    <w:rsid w:val="008B4CCB"/>
    <w:pPr>
      <w:pageBreakBefore/>
      <w:spacing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val="en-US"/>
    </w:rPr>
  </w:style>
  <w:style w:type="character" w:customStyle="1" w:styleId="a7">
    <w:name w:val="Подпункт Знак"/>
    <w:basedOn w:val="a1"/>
    <w:link w:val="a6"/>
    <w:rsid w:val="008B4CCB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paragraph" w:styleId="aa">
    <w:name w:val="header"/>
    <w:basedOn w:val="a0"/>
    <w:link w:val="ab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8B4CCB"/>
  </w:style>
  <w:style w:type="paragraph" w:styleId="ac">
    <w:name w:val="footer"/>
    <w:basedOn w:val="a0"/>
    <w:link w:val="ad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B4CCB"/>
  </w:style>
  <w:style w:type="paragraph" w:customStyle="1" w:styleId="ae">
    <w:name w:val="Номера страниц"/>
    <w:link w:val="af"/>
    <w:rsid w:val="00942970"/>
    <w:pPr>
      <w:spacing w:after="0" w:line="240" w:lineRule="auto"/>
      <w:jc w:val="right"/>
    </w:pPr>
    <w:rPr>
      <w:rFonts w:ascii="Times New Roman" w:hAnsi="Times New Roman"/>
      <w:caps/>
      <w:color w:val="000000" w:themeColor="text1"/>
      <w:sz w:val="24"/>
    </w:rPr>
  </w:style>
  <w:style w:type="paragraph" w:customStyle="1" w:styleId="a">
    <w:name w:val="нумерация"/>
    <w:basedOn w:val="a5"/>
    <w:qFormat/>
    <w:rsid w:val="00942970"/>
    <w:pPr>
      <w:numPr>
        <w:numId w:val="6"/>
      </w:numPr>
    </w:pPr>
  </w:style>
  <w:style w:type="character" w:customStyle="1" w:styleId="af">
    <w:name w:val="Номера страниц Знак"/>
    <w:basedOn w:val="a1"/>
    <w:link w:val="ae"/>
    <w:rsid w:val="00942970"/>
    <w:rPr>
      <w:rFonts w:ascii="Times New Roman" w:hAnsi="Times New Roman"/>
      <w:cap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eze\Desktop\Labs_EVM\&#1096;&#1072;&#1073;&#1083;&#1086;&#1085;_&#1072;&#1086;&#1074;&#108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00D22-F8DD-4359-8E3B-D634BA5FC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шаблон_аовм.dotx</Template>
  <TotalTime>46</TotalTime>
  <Pages>3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Freze ᠌ ᠌ ᠌ ᠌ ᠌</dc:creator>
  <cp:keywords/>
  <dc:description/>
  <cp:lastModifiedBy>Freze ᠌ ᠌ ᠌ ᠌ ᠌</cp:lastModifiedBy>
  <cp:revision>8</cp:revision>
  <dcterms:created xsi:type="dcterms:W3CDTF">2024-04-03T16:58:00Z</dcterms:created>
  <dcterms:modified xsi:type="dcterms:W3CDTF">2024-05-02T13:42:00Z</dcterms:modified>
</cp:coreProperties>
</file>