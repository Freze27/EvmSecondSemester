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27DBFF0B" w:rsidR="001315DD" w:rsidRPr="006F2E32" w:rsidRDefault="00FC1363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Домашняя </w:t>
      </w:r>
      <w:r w:rsidR="000B2925">
        <w:rPr>
          <w:rFonts w:ascii="Times New Roman" w:hAnsi="Times New Roman" w:cs="Times New Roman"/>
          <w:b/>
          <w:sz w:val="28"/>
          <w:szCs w:val="28"/>
        </w:rPr>
        <w:t>работа №</w:t>
      </w:r>
      <w:r w:rsidR="006F2E32" w:rsidRPr="006F2E32">
        <w:rPr>
          <w:rFonts w:ascii="Times New Roman" w:hAnsi="Times New Roman" w:cs="Times New Roman"/>
          <w:b/>
          <w:sz w:val="28"/>
          <w:szCs w:val="28"/>
        </w:rPr>
        <w:t>4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0CB6CF86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FC1363">
        <w:rPr>
          <w:rFonts w:ascii="Times New Roman" w:hAnsi="Times New Roman" w:cs="Times New Roman"/>
          <w:sz w:val="24"/>
          <w:szCs w:val="24"/>
        </w:rPr>
        <w:t>2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41DD4497" w14:textId="05C27083" w:rsidR="002144C1" w:rsidRDefault="00980A79" w:rsidP="00D9334E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48E1240" w14:textId="160D729D" w:rsidR="00FC1363" w:rsidRPr="00980A79" w:rsidRDefault="00FC1363" w:rsidP="00FC136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1</w:t>
      </w:r>
      <w:r w:rsidRPr="00FC1363">
        <w:rPr>
          <w:rFonts w:ascii="Times New Roman" w:hAnsi="Times New Roman" w:cs="Times New Roman"/>
          <w:sz w:val="24"/>
          <w:szCs w:val="24"/>
        </w:rPr>
        <w:br/>
      </w:r>
      <w:r w:rsidRPr="00451742">
        <w:rPr>
          <w:rFonts w:ascii="Times New Roman" w:hAnsi="Times New Roman" w:cs="Times New Roman"/>
          <w:sz w:val="24"/>
          <w:szCs w:val="24"/>
        </w:rPr>
        <w:br/>
        <w:t>Фрагмент программы</w:t>
      </w:r>
      <w:r w:rsidRPr="00980A7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263" w:type="dxa"/>
        <w:tblLook w:val="04A0" w:firstRow="1" w:lastRow="0" w:firstColumn="1" w:lastColumn="0" w:noHBand="0" w:noVBand="1"/>
      </w:tblPr>
      <w:tblGrid>
        <w:gridCol w:w="960"/>
        <w:gridCol w:w="1303"/>
      </w:tblGrid>
      <w:tr w:rsidR="00FC1363" w:rsidRPr="00FC1363" w14:paraId="63D0C17D" w14:textId="77777777" w:rsidTr="00FC13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224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CF8B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</w:tr>
      <w:tr w:rsidR="00FC1363" w:rsidRPr="00FC1363" w14:paraId="417DAC1B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C8E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BDE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</w:tr>
      <w:tr w:rsidR="00FC1363" w:rsidRPr="00FC1363" w14:paraId="6689E7FF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5417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A662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</w:tr>
      <w:tr w:rsidR="00FC1363" w:rsidRPr="00FC1363" w14:paraId="3E32F59E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1F24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8B6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BPL 05</w:t>
            </w:r>
          </w:p>
        </w:tc>
      </w:tr>
      <w:tr w:rsidR="00FC1363" w:rsidRPr="00FC1363" w14:paraId="68F3C46A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958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26F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</w:t>
            </w:r>
          </w:p>
        </w:tc>
      </w:tr>
      <w:tr w:rsidR="00FC1363" w:rsidRPr="00FC1363" w14:paraId="0BB223EC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00AE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FBC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01 +</w:t>
            </w:r>
          </w:p>
        </w:tc>
      </w:tr>
    </w:tbl>
    <w:p w14:paraId="340D0A89" w14:textId="25316F78" w:rsidR="002144C1" w:rsidRPr="00451742" w:rsidRDefault="002144C1" w:rsidP="00FC136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DFEB837" w14:textId="77777777" w:rsidR="002144C1" w:rsidRPr="00451742" w:rsidRDefault="002144C1" w:rsidP="00375CB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4"/>
        <w:tblW w:w="11472" w:type="dxa"/>
        <w:tblLook w:val="04A0" w:firstRow="1" w:lastRow="0" w:firstColumn="1" w:lastColumn="0" w:noHBand="0" w:noVBand="1"/>
      </w:tblPr>
      <w:tblGrid>
        <w:gridCol w:w="1610"/>
        <w:gridCol w:w="2260"/>
        <w:gridCol w:w="4846"/>
        <w:gridCol w:w="2756"/>
      </w:tblGrid>
      <w:tr w:rsidR="00FC1363" w:rsidRPr="00FC1363" w14:paraId="3018BC29" w14:textId="77777777" w:rsidTr="00FC1363">
        <w:trPr>
          <w:gridAfter w:val="1"/>
          <w:wAfter w:w="2756" w:type="dxa"/>
          <w:trHeight w:val="315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9613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2713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Машинный цикл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EB6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Последовательность адресов микрокоманд</w:t>
            </w:r>
          </w:p>
        </w:tc>
      </w:tr>
      <w:tr w:rsidR="00FC1363" w:rsidRPr="00FC1363" w14:paraId="7B7E56DF" w14:textId="77777777" w:rsidTr="00FC1363">
        <w:trPr>
          <w:gridAfter w:val="1"/>
          <w:wAfter w:w="2756" w:type="dxa"/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352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 (F800)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053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E5F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FC1363" w:rsidRPr="00FC1363" w14:paraId="14BC9DE0" w14:textId="77777777" w:rsidTr="00FC1363">
        <w:trPr>
          <w:gridAfter w:val="1"/>
          <w:wAfter w:w="2756" w:type="dxa"/>
          <w:trHeight w:val="458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7ABE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FE75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AF2A" w14:textId="61F2A2E9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01, 02, 03, 04, 05, 06, 07, 08, 09, 0A, 5E, 5F, 6C, 6F, 73, 74, 75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C1363" w:rsidRPr="00FC1363" w14:paraId="257346E6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1560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DC7C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5B520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6F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1363" w:rsidRPr="00FC1363" w14:paraId="166ED7F2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39CA0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935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76E8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61E4827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6DFB2466" w14:textId="77777777" w:rsidTr="00FC1363">
        <w:trPr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0CEC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BPL 005 (9005)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8172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9F5F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756" w:type="dxa"/>
            <w:vAlign w:val="center"/>
            <w:hideMark/>
          </w:tcPr>
          <w:p w14:paraId="0F0FD8C1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360B100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05769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48D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C17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01, 02, 03, 04, 05, 06, 07,08, 0C</w:t>
            </w:r>
          </w:p>
        </w:tc>
        <w:tc>
          <w:tcPr>
            <w:tcW w:w="2756" w:type="dxa"/>
            <w:vAlign w:val="center"/>
            <w:hideMark/>
          </w:tcPr>
          <w:p w14:paraId="32E697F7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0A55A69F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337C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7A8D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Исполнение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41F9" w14:textId="7B6E8EDC" w:rsidR="00FC1363" w:rsidRPr="002364AE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1D, 2D, 30, 33, 34, 4A, 4B, 47, 48, 49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</w:p>
        </w:tc>
        <w:tc>
          <w:tcPr>
            <w:tcW w:w="2756" w:type="dxa"/>
            <w:vAlign w:val="center"/>
            <w:hideMark/>
          </w:tcPr>
          <w:p w14:paraId="0A58C3A1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BEF7719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5DEE8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2627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5EA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09FD77F4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1D14B4CB" w14:textId="77777777" w:rsidTr="00FC1363">
        <w:trPr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E169" w14:textId="20508780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r w:rsidR="00572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  <w:r w:rsidR="00572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(4001)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3F2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A17E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756" w:type="dxa"/>
            <w:vAlign w:val="center"/>
            <w:hideMark/>
          </w:tcPr>
          <w:p w14:paraId="088623B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70E1B48E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81A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961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F9EC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01, 02, </w:t>
            </w:r>
            <w:r w:rsidRPr="004517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03,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04, 05, 06, 07, 0C </w:t>
            </w:r>
          </w:p>
        </w:tc>
        <w:tc>
          <w:tcPr>
            <w:tcW w:w="2756" w:type="dxa"/>
            <w:vAlign w:val="center"/>
            <w:hideMark/>
          </w:tcPr>
          <w:p w14:paraId="4374BF7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23A5CD6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AF9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CF9D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Исполнение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68A4" w14:textId="4B7B72CC" w:rsidR="00FC1363" w:rsidRPr="002364AE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1D, 1E, 1F, 20, 27, 28, 2B, 3C, 3D, 3E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</w:p>
        </w:tc>
        <w:tc>
          <w:tcPr>
            <w:tcW w:w="2756" w:type="dxa"/>
            <w:vAlign w:val="center"/>
            <w:hideMark/>
          </w:tcPr>
          <w:p w14:paraId="45DD34AB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6F9E8E05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59FB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BCA9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8E5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241C6013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9F7EEE" w14:textId="5564CA7A" w:rsidR="00F41F2F" w:rsidRPr="00451742" w:rsidRDefault="00F41F2F" w:rsidP="00FC1363">
      <w:pPr>
        <w:spacing w:after="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BEFB39" w14:textId="77777777" w:rsid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Микрокоманда: IF BIT(13,PK) = 0 THEN СУМ(2B)</w:t>
      </w:r>
    </w:p>
    <w:p w14:paraId="4201F3B6" w14:textId="7E3A2589" w:rsidR="00AA093A" w:rsidRPr="00097B55" w:rsidRDefault="002144C1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t>Горизонтальная: 882B 2000</w:t>
      </w: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24A77C" wp14:editId="73828CD9">
            <wp:extent cx="5940425" cy="2331720"/>
            <wp:effectExtent l="0" t="0" r="3175" b="0"/>
            <wp:docPr id="39396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957" w14:textId="66E30F30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Вертикальная: AD2B</w:t>
      </w:r>
    </w:p>
    <w:p w14:paraId="5787D0F6" w14:textId="5C6460BD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E94B2A" wp14:editId="0365C5D3">
            <wp:extent cx="5940425" cy="2214245"/>
            <wp:effectExtent l="0" t="0" r="3175" b="0"/>
            <wp:docPr id="57361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6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ECF" w14:textId="3BC78541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</w:t>
      </w:r>
      <w:r w:rsidRPr="00097B55">
        <w:rPr>
          <w:rFonts w:ascii="Times New Roman" w:hAnsi="Times New Roman" w:cs="Times New Roman"/>
          <w:sz w:val="24"/>
          <w:szCs w:val="24"/>
          <w:u w:val="single"/>
          <w:lang w:val="en-US"/>
        </w:rPr>
        <w:t>: IF BIT(12,PK) = 0 THEN ADD(3C)</w:t>
      </w:r>
    </w:p>
    <w:p w14:paraId="29AC2EA5" w14:textId="7D3E0842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Горизонтальная:  </w:t>
      </w:r>
      <w:r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883C 1000</w:t>
      </w:r>
    </w:p>
    <w:p w14:paraId="72B068D5" w14:textId="0959B0DE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2F6BC" wp14:editId="157CBDC8">
            <wp:extent cx="5940425" cy="2333625"/>
            <wp:effectExtent l="0" t="0" r="3175" b="9525"/>
            <wp:docPr id="211438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2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4941" w14:textId="2EEF3544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Вертикальная: AC3C</w:t>
      </w:r>
    </w:p>
    <w:p w14:paraId="02927BA4" w14:textId="4E5D6F17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B960D" wp14:editId="09E7C181">
            <wp:extent cx="5940425" cy="2244725"/>
            <wp:effectExtent l="0" t="0" r="3175" b="3175"/>
            <wp:docPr id="187433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6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303C" w14:textId="2C336F20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Микрокоманда: A + РД ==&gt; БР</w:t>
      </w:r>
    </w:p>
    <w:p w14:paraId="7DD935E7" w14:textId="7B3B7F23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 xml:space="preserve">Горизонтальная:  </w:t>
      </w:r>
      <w:r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0000 0012</w:t>
      </w:r>
    </w:p>
    <w:p w14:paraId="5C32BB16" w14:textId="1EEFC445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79066" wp14:editId="692DD921">
            <wp:extent cx="5940425" cy="1137920"/>
            <wp:effectExtent l="0" t="0" r="3175" b="5080"/>
            <wp:docPr id="208231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4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21401F66" w14:textId="5C6A51D7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1100</w:t>
      </w:r>
    </w:p>
    <w:p w14:paraId="5B78D2B6" w14:textId="4B6ED0ED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A73B2" wp14:editId="7283F1F4">
            <wp:extent cx="5940425" cy="1948180"/>
            <wp:effectExtent l="0" t="0" r="3175" b="0"/>
            <wp:docPr id="82377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4ED1" w14:textId="4ED70709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Микрокоманда: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БР ==&gt; A, C, N, Z</w:t>
      </w:r>
    </w:p>
    <w:p w14:paraId="31397BB2" w14:textId="3FC3D419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 xml:space="preserve">Горизонтальная: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0040 E000</w:t>
      </w:r>
    </w:p>
    <w:p w14:paraId="054B385B" w14:textId="1215FDD4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7647C" wp14:editId="12B3131C">
            <wp:extent cx="5940425" cy="2133600"/>
            <wp:effectExtent l="0" t="0" r="3175" b="0"/>
            <wp:docPr id="19459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2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1BDA29F" w14:textId="32AFE9A1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4075</w:t>
      </w:r>
      <w:r w:rsid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29D28" wp14:editId="387AC893">
            <wp:extent cx="5940425" cy="2157730"/>
            <wp:effectExtent l="0" t="0" r="3175" b="0"/>
            <wp:docPr id="59659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3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401" w14:textId="193EF128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Микрокоманда: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GOTO ПРЕ(8F)</w:t>
      </w:r>
    </w:p>
    <w:p w14:paraId="586F4641" w14:textId="4B50344F" w:rsidR="00097B55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 xml:space="preserve">Горизонтальная: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828F 0008</w:t>
      </w:r>
    </w:p>
    <w:p w14:paraId="5518F6D3" w14:textId="228A7D30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16C7C" wp14:editId="73454F49">
            <wp:extent cx="5940425" cy="2380615"/>
            <wp:effectExtent l="0" t="0" r="3175" b="635"/>
            <wp:docPr id="105390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5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C09" w14:textId="44FF9077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4AA408" w14:textId="77777777" w:rsidR="0045097B" w:rsidRDefault="00AA093A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838F</w:t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8D6680" wp14:editId="58027D32">
            <wp:extent cx="5940425" cy="2421890"/>
            <wp:effectExtent l="0" t="0" r="3175" b="0"/>
            <wp:docPr id="45348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6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4C8425F" w14:textId="77777777" w:rsidR="0045097B" w:rsidRDefault="0045097B" w:rsidP="0013419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F48DCE" w14:textId="11962594" w:rsidR="0045097B" w:rsidRPr="00572255" w:rsidRDefault="0045097B" w:rsidP="0045097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IF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BIT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>(7,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PC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 xml:space="preserve">) = 0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THEN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HTL</w:t>
      </w:r>
      <w:r w:rsidRPr="00572255">
        <w:rPr>
          <w:rFonts w:ascii="Times New Roman" w:hAnsi="Times New Roman" w:cs="Times New Roman"/>
          <w:sz w:val="24"/>
          <w:szCs w:val="24"/>
          <w:u w:val="single"/>
        </w:rPr>
        <w:t>(88)</w:t>
      </w:r>
    </w:p>
    <w:p w14:paraId="152F4082" w14:textId="3E8C678C" w:rsidR="0045097B" w:rsidRDefault="002144C1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2255">
        <w:rPr>
          <w:rFonts w:ascii="Times New Roman" w:hAnsi="Times New Roman" w:cs="Times New Roman"/>
          <w:sz w:val="24"/>
          <w:szCs w:val="24"/>
          <w:u w:val="single"/>
        </w:rPr>
        <w:br/>
      </w:r>
      <w:r w:rsidR="0045097B"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Горизонтальная:  </w:t>
      </w:r>
      <w:r w:rsidR="0045097B" w:rsidRPr="0045097B">
        <w:rPr>
          <w:rFonts w:ascii="Times New Roman" w:hAnsi="Times New Roman" w:cs="Times New Roman"/>
          <w:sz w:val="24"/>
          <w:szCs w:val="24"/>
          <w:u w:val="single"/>
        </w:rPr>
        <w:t>8288 0080</w:t>
      </w:r>
      <w:r w:rsidR="0045097B">
        <w:rPr>
          <w:rFonts w:ascii="Times New Roman" w:hAnsi="Times New Roman" w:cs="Times New Roman"/>
          <w:sz w:val="24"/>
          <w:szCs w:val="24"/>
          <w:u w:val="single"/>
        </w:rPr>
        <w:br/>
      </w:r>
      <w:r w:rsidR="0045097B" w:rsidRPr="004509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11E35" wp14:editId="1264C2A8">
            <wp:extent cx="5940425" cy="1869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26B" w14:textId="1255A3F8" w:rsidR="0045097B" w:rsidRPr="0045097B" w:rsidRDefault="0045097B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Pr="0045097B">
        <w:rPr>
          <w:rFonts w:ascii="Times New Roman" w:hAnsi="Times New Roman" w:cs="Times New Roman"/>
          <w:sz w:val="24"/>
          <w:szCs w:val="24"/>
          <w:u w:val="single"/>
        </w:rPr>
        <w:t>8788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450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0122B" wp14:editId="3EDDC004">
            <wp:extent cx="5940425" cy="2437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FF9C" w14:textId="1A71A763" w:rsidR="00134195" w:rsidRDefault="002144C1" w:rsidP="00134195">
      <w:pPr>
        <w:rPr>
          <w:rFonts w:ascii="Times New Roman" w:hAnsi="Times New Roman" w:cs="Times New Roman"/>
          <w:sz w:val="24"/>
          <w:szCs w:val="24"/>
        </w:rPr>
      </w:pPr>
      <w:r w:rsidRPr="00572255">
        <w:rPr>
          <w:rFonts w:ascii="Times New Roman" w:hAnsi="Times New Roman" w:cs="Times New Roman"/>
          <w:sz w:val="24"/>
          <w:szCs w:val="24"/>
          <w:u w:val="single"/>
        </w:rPr>
        <w:br/>
      </w:r>
      <w:r w:rsidR="00134195" w:rsidRPr="00134195">
        <w:rPr>
          <w:rFonts w:ascii="Times New Roman" w:hAnsi="Times New Roman" w:cs="Times New Roman"/>
          <w:b/>
          <w:bCs/>
          <w:sz w:val="24"/>
          <w:szCs w:val="24"/>
        </w:rPr>
        <w:t>Часть 2</w:t>
      </w:r>
    </w:p>
    <w:p w14:paraId="373D83B3" w14:textId="20F9A0A7" w:rsidR="00134195" w:rsidRDefault="0013419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7ХХХ.</w:t>
      </w:r>
      <w:r>
        <w:rPr>
          <w:rFonts w:ascii="Times New Roman" w:hAnsi="Times New Roman" w:cs="Times New Roman"/>
          <w:sz w:val="24"/>
          <w:szCs w:val="24"/>
        </w:rPr>
        <w:br/>
      </w:r>
      <w:r w:rsidRPr="00134195">
        <w:rPr>
          <w:rFonts w:ascii="Times New Roman" w:hAnsi="Times New Roman" w:cs="Times New Roman"/>
          <w:sz w:val="24"/>
          <w:szCs w:val="24"/>
        </w:rPr>
        <w:t>ПЕРЕСЫЛКА СО СБРОСОМ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34195">
        <w:rPr>
          <w:rFonts w:ascii="Times New Roman" w:hAnsi="Times New Roman" w:cs="Times New Roman"/>
          <w:sz w:val="24"/>
          <w:szCs w:val="24"/>
        </w:rPr>
        <w:t>записать содержимое аккумулятора в ячейку памяти, на которую указывает адресная часть команды, а затем очистить аккумулятор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016"/>
        <w:gridCol w:w="1822"/>
        <w:gridCol w:w="1977"/>
        <w:gridCol w:w="4111"/>
      </w:tblGrid>
      <w:tr w:rsidR="00134195" w:rsidRPr="00134195" w14:paraId="57158F7D" w14:textId="77777777" w:rsidTr="00134195">
        <w:trPr>
          <w:trHeight w:val="31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0BE9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AD62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43E0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134195" w:rsidRPr="00134195" w14:paraId="5FF68F2D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813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88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B1B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==&gt; БР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9AEE" w14:textId="4937A4D0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А в БР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0D5CCB3B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8EB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9C0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8B66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РД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2D11" w14:textId="61C29D3C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РД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4A545575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590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E73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B27B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 ==&gt; ОП(РА)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E1C" w14:textId="0216E11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значения РД в ячейку памяти, адрес которой записан в 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1D10327C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48D1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2F3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496F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==&gt; БР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2B1F" w14:textId="42C5DE1C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Очистка БР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1E56D900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7A0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C36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4035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BC32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N, Z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C7F" w14:textId="3BE6BF34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регистры A, N, 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54ACAFA5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85B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26C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8B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E7B" w14:textId="1E41EF01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2394F844" w14:textId="77777777" w:rsidR="00134195" w:rsidRDefault="00134195" w:rsidP="00134195">
      <w:pPr>
        <w:rPr>
          <w:rFonts w:ascii="Times New Roman" w:hAnsi="Times New Roman" w:cs="Times New Roman"/>
          <w:sz w:val="24"/>
          <w:szCs w:val="24"/>
        </w:rPr>
      </w:pPr>
    </w:p>
    <w:p w14:paraId="4C3ED999" w14:textId="2F69B598" w:rsidR="00134195" w:rsidRPr="00E87855" w:rsidRDefault="00134195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7855">
        <w:rPr>
          <w:rFonts w:ascii="Times New Roman" w:hAnsi="Times New Roman" w:cs="Times New Roman"/>
          <w:sz w:val="24"/>
          <w:szCs w:val="24"/>
        </w:rPr>
        <w:lastRenderedPageBreak/>
        <w:t>Программа тестирования</w:t>
      </w:r>
    </w:p>
    <w:tbl>
      <w:tblPr>
        <w:tblW w:w="7757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3557"/>
      </w:tblGrid>
      <w:tr w:rsidR="00134195" w:rsidRPr="00134195" w14:paraId="54996307" w14:textId="77777777" w:rsidTr="00E8785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9CDF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EC21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9503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8AFF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134195" w:rsidRPr="00134195" w14:paraId="42A77AB1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F04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29B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F54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007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119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4195" w:rsidRPr="00134195" w14:paraId="06A7E556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BD28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6DB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CD1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E41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4195" w:rsidRPr="00134195" w14:paraId="47D22A40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BB9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2D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F5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7A5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134195" w:rsidRPr="00134195" w14:paraId="3C282B2D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B543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A74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23C3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C8E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+ 000 =&gt; A</w:t>
            </w:r>
          </w:p>
        </w:tc>
      </w:tr>
      <w:tr w:rsidR="00134195" w:rsidRPr="00134195" w14:paraId="614FF19B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99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056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A5A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HZA7 001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FF2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со сбросом A =&gt; 001 0=&gt; A</w:t>
            </w:r>
          </w:p>
        </w:tc>
      </w:tr>
      <w:tr w:rsidR="00134195" w:rsidRPr="00134195" w14:paraId="12755A5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B11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44E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3C6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C8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000</w:t>
            </w:r>
          </w:p>
        </w:tc>
      </w:tr>
      <w:tr w:rsidR="00134195" w:rsidRPr="00134195" w14:paraId="0445955E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B84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85DA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02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605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</w:tbl>
    <w:p w14:paraId="0BDDC0CB" w14:textId="06C99A1F" w:rsidR="00134195" w:rsidRDefault="00134195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Программа начинает выполнение с ячейки 002. При выполнении программы В А запишется значение ячейки 000 + 1, после чего при выполнении пересылки со сбросом значение А будет записано в ячейку 001, а значение А после сброса будет записано в ячейку 000. В результате чего при правильной работе команды в ячейку 000 будет записано значение 0000, а в ячейку 001 – 0008.</w:t>
      </w:r>
      <w:r w:rsidR="002144C1" w:rsidRPr="0013419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24C6314" w14:textId="77777777" w:rsidR="00E87855" w:rsidRDefault="00134195" w:rsidP="00134195">
      <w:pPr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134195">
        <w:rPr>
          <w:rFonts w:ascii="Times New Roman" w:hAnsi="Times New Roman" w:cs="Times New Roman"/>
          <w:sz w:val="24"/>
          <w:szCs w:val="24"/>
          <w:lang w:val="en-US"/>
        </w:rPr>
        <w:t>DXXX</w:t>
      </w:r>
      <w:r w:rsidR="002144C1" w:rsidRPr="00134195">
        <w:rPr>
          <w:rFonts w:ascii="Times New Roman" w:hAnsi="Times New Roman" w:cs="Times New Roman"/>
          <w:sz w:val="24"/>
          <w:szCs w:val="24"/>
        </w:rPr>
        <w:br/>
      </w:r>
      <w:r w:rsidRPr="00134195">
        <w:rPr>
          <w:rFonts w:ascii="Times New Roman" w:hAnsi="Times New Roman" w:cs="Times New Roman"/>
          <w:sz w:val="24"/>
          <w:szCs w:val="24"/>
        </w:rPr>
        <w:t>Организовать переход к команде, расположенной по адресу, на которую указывает адресная часть команды, если А содержит нечётное число.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413"/>
        <w:gridCol w:w="1822"/>
        <w:gridCol w:w="2856"/>
        <w:gridCol w:w="3543"/>
      </w:tblGrid>
      <w:tr w:rsidR="00E87855" w:rsidRPr="00E87855" w14:paraId="290D4BE4" w14:textId="77777777" w:rsidTr="00E87855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6A2C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2593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6186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87855" w:rsidRPr="00E87855" w14:paraId="7EC31C79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271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9A1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B08F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554DF" w14:textId="58AB9D90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IF BIT(0, A) = 0 THEN GOTO 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(8F)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8A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на чётность</w:t>
            </w:r>
          </w:p>
        </w:tc>
      </w:tr>
      <w:tr w:rsidR="00E87855" w:rsidRPr="00E87855" w14:paraId="0D685353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550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C0B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61DE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 ==&gt; БР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06F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РД в БР</w:t>
            </w:r>
          </w:p>
        </w:tc>
      </w:tr>
      <w:tr w:rsidR="00E87855" w:rsidRPr="00E87855" w14:paraId="499F0C03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4FB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4B5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422F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СК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8647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СК</w:t>
            </w:r>
          </w:p>
        </w:tc>
      </w:tr>
      <w:tr w:rsidR="00E87855" w:rsidRPr="00E87855" w14:paraId="4992715B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AE1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B3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704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61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</w:tbl>
    <w:p w14:paraId="49BF4016" w14:textId="7AFED032" w:rsidR="00E87855" w:rsidRPr="00134195" w:rsidRDefault="002144C1" w:rsidP="00134195">
      <w:pPr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sz w:val="24"/>
          <w:szCs w:val="24"/>
        </w:rPr>
        <w:br/>
      </w:r>
      <w:r w:rsidR="00E87855">
        <w:rPr>
          <w:rFonts w:ascii="Times New Roman" w:hAnsi="Times New Roman" w:cs="Times New Roman"/>
          <w:sz w:val="24"/>
          <w:szCs w:val="24"/>
        </w:rPr>
        <w:t>Программа тестирования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3025"/>
      </w:tblGrid>
      <w:tr w:rsidR="00E87855" w:rsidRPr="00E87855" w14:paraId="089BAF6F" w14:textId="77777777" w:rsidTr="00E8785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72CB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B7AE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5133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D3D8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87855" w:rsidRPr="00E87855" w14:paraId="6D18B3EC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E0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E4C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1E9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D26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E87855" w:rsidRPr="00E87855" w14:paraId="16DF54B9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644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3E2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40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HZAD 003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B63E" w14:textId="2419EC63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IF(A -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чётное) CK = 003</w:t>
            </w:r>
          </w:p>
        </w:tc>
      </w:tr>
      <w:tr w:rsidR="00E87855" w:rsidRPr="00E87855" w14:paraId="00DF9921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FBC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A81A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F11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051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</w:tr>
      <w:tr w:rsidR="00E87855" w:rsidRPr="00E87855" w14:paraId="7344E9B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2E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A4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187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008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FB0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008</w:t>
            </w:r>
          </w:p>
        </w:tc>
      </w:tr>
      <w:tr w:rsidR="00E87855" w:rsidRPr="00E87855" w14:paraId="5D0AAA7A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4DA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AA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702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237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E87855" w:rsidRPr="00E87855" w14:paraId="266F1D09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FC2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12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533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HZAD 004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907" w14:textId="1B0D8616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IF(A -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чётное) CK = 003</w:t>
            </w:r>
          </w:p>
        </w:tc>
      </w:tr>
      <w:tr w:rsidR="00E87855" w:rsidRPr="00E87855" w14:paraId="349C4CF5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A46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8B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56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009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C81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009</w:t>
            </w:r>
          </w:p>
        </w:tc>
      </w:tr>
      <w:tr w:rsidR="00E87855" w:rsidRPr="00E87855" w14:paraId="34A9D20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147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F62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CC1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E9CA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  <w:tr w:rsidR="00E87855" w:rsidRPr="00E87855" w14:paraId="1A24FA74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789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CE8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E1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1C0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7855" w:rsidRPr="00E87855" w14:paraId="54568745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EE7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FE4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B1F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B42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3C0A9C93" w14:textId="0EABF4AC" w:rsidR="00E87855" w:rsidRPr="00C7373E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5DF3ECEF" w14:textId="62F508EB" w:rsidR="00CA26A3" w:rsidRDefault="00E8785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начинает выполнение с ячейки 000. При правильной работе программы в ячейку 008 будет записано 0001, а в ячейку 009 – 0002.</w:t>
      </w:r>
    </w:p>
    <w:p w14:paraId="6D63FBAE" w14:textId="2FBB3A06" w:rsid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3CADBCBD" w14:textId="64463FD2" w:rsid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E87855">
        <w:rPr>
          <w:rFonts w:ascii="Times New Roman" w:hAnsi="Times New Roman" w:cs="Times New Roman"/>
          <w:sz w:val="24"/>
          <w:szCs w:val="24"/>
        </w:rPr>
        <w:t>00.</w:t>
      </w:r>
      <w:r w:rsidRPr="00E87855">
        <w:rPr>
          <w:rFonts w:ascii="Times New Roman" w:hAnsi="Times New Roman" w:cs="Times New Roman"/>
          <w:sz w:val="24"/>
          <w:szCs w:val="24"/>
        </w:rPr>
        <w:br/>
        <w:t>Циклический сдвиг вправо на 2 разряда.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1121"/>
        <w:gridCol w:w="1822"/>
        <w:gridCol w:w="2581"/>
        <w:gridCol w:w="4399"/>
      </w:tblGrid>
      <w:tr w:rsidR="00C7373E" w:rsidRPr="00C7373E" w14:paraId="21105CA2" w14:textId="77777777" w:rsidTr="00C7373E">
        <w:trPr>
          <w:trHeight w:val="31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3B43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3761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6D5D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C7373E" w:rsidRPr="00C7373E" w14:paraId="0ABFDA9E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702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053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A9E2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1882" w14:textId="03332BCD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BIT(9, PK)=0 THEN GOTO E2</w:t>
            </w:r>
          </w:p>
        </w:tc>
        <w:tc>
          <w:tcPr>
            <w:tcW w:w="4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E5CE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если не FD00, то выход</w:t>
            </w:r>
          </w:p>
        </w:tc>
      </w:tr>
      <w:tr w:rsidR="00C7373E" w:rsidRPr="00C7373E" w14:paraId="28EDCDF9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9D83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AA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FB3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D96C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7373E" w:rsidRPr="00572255" w14:paraId="12907790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8B1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F60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A88F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4DD" w14:textId="2ABF2D22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IF BIT(8, PK)=0 THEN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(8F)</w:t>
            </w:r>
          </w:p>
        </w:tc>
        <w:tc>
          <w:tcPr>
            <w:tcW w:w="4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D9A9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C7373E" w:rsidRPr="00C7373E" w14:paraId="31CB333B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879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48C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D87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RAR(A) ==&gt; БР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A686" w14:textId="48ED7329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двиг вправо значение А и запись в БР</w:t>
            </w:r>
          </w:p>
        </w:tc>
      </w:tr>
      <w:tr w:rsidR="00C7373E" w:rsidRPr="00C7373E" w14:paraId="0CD23FBD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1C0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F7D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90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C, N, Z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E887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БР в регистры A,C,N,Z</w:t>
            </w:r>
          </w:p>
        </w:tc>
      </w:tr>
      <w:tr w:rsidR="00C7373E" w:rsidRPr="00C7373E" w14:paraId="388A3FA0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EE1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6CD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BD2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RAR(A) ==&gt; БР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CEAA" w14:textId="21476164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двиг вправо значение А и запись в БР</w:t>
            </w:r>
          </w:p>
        </w:tc>
      </w:tr>
      <w:tr w:rsidR="00C7373E" w:rsidRPr="00C7373E" w14:paraId="703FAA24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BE3C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6D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AF3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C, N, Z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A17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БР в регистры A,C,N,Z</w:t>
            </w:r>
          </w:p>
        </w:tc>
      </w:tr>
      <w:tr w:rsidR="00C7373E" w:rsidRPr="00C7373E" w14:paraId="4CE71D99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1599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656D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CE1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BA0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</w:tbl>
    <w:p w14:paraId="760B55B8" w14:textId="77777777" w:rsidR="00E87855" w:rsidRP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1FB0F6B4" w14:textId="258ED685" w:rsidR="00E87855" w:rsidRDefault="00C7373E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тестирования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1940"/>
      </w:tblGrid>
      <w:tr w:rsidR="00C7373E" w:rsidRPr="00C7373E" w14:paraId="6BB2BD5A" w14:textId="77777777" w:rsidTr="00C73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CB6A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7BB9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65C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2C36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C7373E" w:rsidRPr="00C7373E" w14:paraId="0275EC64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63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D0E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24B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2352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7373E" w:rsidRPr="00C7373E" w14:paraId="67F25889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658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1A60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9FCC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346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7373E" w:rsidRPr="00C7373E" w14:paraId="4D8557B8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5DC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801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3E3D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6700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+ 000 =&gt; A</w:t>
            </w:r>
          </w:p>
        </w:tc>
      </w:tr>
      <w:tr w:rsidR="00C7373E" w:rsidRPr="00C7373E" w14:paraId="26167079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1D3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12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7EE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043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&gt;&gt; 2 =&gt; A</w:t>
            </w:r>
          </w:p>
        </w:tc>
      </w:tr>
      <w:tr w:rsidR="00C7373E" w:rsidRPr="00C7373E" w14:paraId="4FD83991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82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64A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CB2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17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001</w:t>
            </w:r>
          </w:p>
        </w:tc>
      </w:tr>
      <w:tr w:rsidR="00C7373E" w:rsidRPr="00C7373E" w14:paraId="27B8C9F8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577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69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A92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10F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</w:tbl>
    <w:p w14:paraId="574E99D1" w14:textId="3C47A4B3" w:rsidR="00C7373E" w:rsidRPr="002364AE" w:rsidRDefault="00C7373E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Программа начинает выполнения с ячейки 002. При правильной работе команды в ячейку 001 будет записано сдвинутое на 2 бита вправо число 0004, следовательно должно быть записано 0001.</w:t>
      </w:r>
    </w:p>
    <w:sectPr w:rsidR="00C7373E" w:rsidRPr="002364AE" w:rsidSect="002B1CC4">
      <w:footerReference w:type="default" r:id="rId2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196E" w14:textId="77777777" w:rsidR="00102A48" w:rsidRDefault="00102A48" w:rsidP="008B4CCB">
      <w:pPr>
        <w:spacing w:after="0" w:line="240" w:lineRule="auto"/>
      </w:pPr>
      <w:r>
        <w:separator/>
      </w:r>
    </w:p>
  </w:endnote>
  <w:endnote w:type="continuationSeparator" w:id="0">
    <w:p w14:paraId="678F7E2D" w14:textId="77777777" w:rsidR="00102A48" w:rsidRDefault="00102A4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D14B" w14:textId="77777777" w:rsidR="00102A48" w:rsidRDefault="00102A48" w:rsidP="008B4CCB">
      <w:pPr>
        <w:spacing w:after="0" w:line="240" w:lineRule="auto"/>
      </w:pPr>
      <w:r>
        <w:separator/>
      </w:r>
    </w:p>
  </w:footnote>
  <w:footnote w:type="continuationSeparator" w:id="0">
    <w:p w14:paraId="3909AB96" w14:textId="77777777" w:rsidR="00102A48" w:rsidRDefault="00102A4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2E6D5383"/>
    <w:multiLevelType w:val="hybridMultilevel"/>
    <w:tmpl w:val="A7A4B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82BD1"/>
    <w:rsid w:val="00097B55"/>
    <w:rsid w:val="000B2925"/>
    <w:rsid w:val="00101C64"/>
    <w:rsid w:val="00102A48"/>
    <w:rsid w:val="00124D6F"/>
    <w:rsid w:val="001315DD"/>
    <w:rsid w:val="00134195"/>
    <w:rsid w:val="00150E57"/>
    <w:rsid w:val="001703DA"/>
    <w:rsid w:val="00174439"/>
    <w:rsid w:val="001B4479"/>
    <w:rsid w:val="002144C1"/>
    <w:rsid w:val="00226A77"/>
    <w:rsid w:val="002364AE"/>
    <w:rsid w:val="002724D7"/>
    <w:rsid w:val="002B1CC4"/>
    <w:rsid w:val="002C7D8E"/>
    <w:rsid w:val="0034270C"/>
    <w:rsid w:val="00375CBE"/>
    <w:rsid w:val="00383316"/>
    <w:rsid w:val="003D5DB5"/>
    <w:rsid w:val="0045097B"/>
    <w:rsid w:val="00451742"/>
    <w:rsid w:val="00572255"/>
    <w:rsid w:val="00595447"/>
    <w:rsid w:val="005A24A2"/>
    <w:rsid w:val="005A3A0C"/>
    <w:rsid w:val="005B46F6"/>
    <w:rsid w:val="006361A0"/>
    <w:rsid w:val="00641AA8"/>
    <w:rsid w:val="006F2E32"/>
    <w:rsid w:val="007659DF"/>
    <w:rsid w:val="00817854"/>
    <w:rsid w:val="0085778C"/>
    <w:rsid w:val="00860FD2"/>
    <w:rsid w:val="008B4CCB"/>
    <w:rsid w:val="008F5805"/>
    <w:rsid w:val="00942970"/>
    <w:rsid w:val="00980A79"/>
    <w:rsid w:val="009C63C6"/>
    <w:rsid w:val="00A41D0A"/>
    <w:rsid w:val="00AA093A"/>
    <w:rsid w:val="00AC1B7A"/>
    <w:rsid w:val="00AF30C2"/>
    <w:rsid w:val="00B444C0"/>
    <w:rsid w:val="00B830D5"/>
    <w:rsid w:val="00BF6CCD"/>
    <w:rsid w:val="00C43A83"/>
    <w:rsid w:val="00C44EEA"/>
    <w:rsid w:val="00C7373E"/>
    <w:rsid w:val="00C84347"/>
    <w:rsid w:val="00CA26A3"/>
    <w:rsid w:val="00D9334E"/>
    <w:rsid w:val="00DD5517"/>
    <w:rsid w:val="00E87855"/>
    <w:rsid w:val="00F41F2F"/>
    <w:rsid w:val="00FC1363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AA093A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styleId="af0">
    <w:name w:val="List Paragraph"/>
    <w:basedOn w:val="a0"/>
    <w:uiPriority w:val="34"/>
    <w:rsid w:val="0013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1303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13</cp:revision>
  <dcterms:created xsi:type="dcterms:W3CDTF">2024-04-24T18:59:00Z</dcterms:created>
  <dcterms:modified xsi:type="dcterms:W3CDTF">2024-05-01T17:16:00Z</dcterms:modified>
</cp:coreProperties>
</file>