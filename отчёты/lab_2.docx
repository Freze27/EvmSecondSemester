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DAFD3" w14:textId="77777777" w:rsidR="001315DD" w:rsidRPr="00EF77CC" w:rsidRDefault="001315DD" w:rsidP="001315DD">
      <w:pPr>
        <w:pStyle w:val="1-"/>
        <w:ind w:left="0" w:firstLine="0"/>
        <w:rPr>
          <w:rStyle w:val="a4"/>
          <w:sz w:val="24"/>
          <w:szCs w:val="24"/>
        </w:rPr>
      </w:pPr>
      <w:r w:rsidRPr="00EF77CC">
        <w:rPr>
          <w:rStyle w:val="a4"/>
          <w:sz w:val="24"/>
          <w:szCs w:val="24"/>
        </w:rPr>
        <w:t>МИНИСТЕРСТВО НАУКИ И ВЫСШЕГО ОБРАЗОВАНИЯ РОССИЙСКОЙ ФЕДЕРАЦИИ</w:t>
      </w:r>
    </w:p>
    <w:p w14:paraId="743F2544" w14:textId="77777777" w:rsidR="001315DD" w:rsidRPr="00D628A8" w:rsidRDefault="002C7D8E" w:rsidP="001315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</w:t>
      </w:r>
      <w:r w:rsidR="001315DD" w:rsidRPr="00D628A8">
        <w:rPr>
          <w:rFonts w:ascii="Times New Roman" w:hAnsi="Times New Roman" w:cs="Times New Roman"/>
        </w:rPr>
        <w:t>едеральное государственное автономное образовательное учреждение высшего образования</w:t>
      </w:r>
    </w:p>
    <w:p w14:paraId="35858608" w14:textId="77777777" w:rsidR="001315DD" w:rsidRPr="00D628A8" w:rsidRDefault="001315DD" w:rsidP="001315DD">
      <w:pPr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 xml:space="preserve">Санкт-Петербургский национальный исследовательский университет </w:t>
      </w:r>
      <w:r>
        <w:rPr>
          <w:rFonts w:ascii="Times New Roman" w:hAnsi="Times New Roman" w:cs="Times New Roman"/>
        </w:rPr>
        <w:t>ИТМО</w:t>
      </w:r>
    </w:p>
    <w:p w14:paraId="5E73C323" w14:textId="77777777" w:rsidR="001315DD" w:rsidRPr="00D628A8" w:rsidRDefault="001315DD" w:rsidP="001315DD">
      <w:pPr>
        <w:spacing w:line="480" w:lineRule="auto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Мегафакультет трансляционных информационных технологий</w:t>
      </w:r>
    </w:p>
    <w:p w14:paraId="1A11F494" w14:textId="77777777" w:rsidR="001315DD" w:rsidRPr="00C46145" w:rsidRDefault="001315DD" w:rsidP="001315DD">
      <w:pPr>
        <w:spacing w:line="720" w:lineRule="auto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Факультет информационных технологий и программирования</w:t>
      </w:r>
    </w:p>
    <w:p w14:paraId="6925300A" w14:textId="048AC559" w:rsidR="002C7D8E" w:rsidRPr="00CD457F" w:rsidRDefault="00CD457F" w:rsidP="00CD45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457F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№2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1315DD" w:rsidRPr="00D628A8">
        <w:rPr>
          <w:rFonts w:ascii="Times New Roman" w:hAnsi="Times New Roman" w:cs="Times New Roman"/>
          <w:sz w:val="24"/>
          <w:szCs w:val="24"/>
        </w:rPr>
        <w:t>По дисциплине «</w:t>
      </w:r>
      <w:r w:rsidR="002C7D8E">
        <w:rPr>
          <w:rFonts w:ascii="Times New Roman" w:hAnsi="Times New Roman" w:cs="Times New Roman"/>
          <w:sz w:val="24"/>
          <w:szCs w:val="24"/>
        </w:rPr>
        <w:t>Аппаратное обеспечение вычислительных систем</w:t>
      </w:r>
      <w:r w:rsidR="001315DD" w:rsidRPr="00D628A8">
        <w:rPr>
          <w:rFonts w:ascii="Times New Roman" w:hAnsi="Times New Roman" w:cs="Times New Roman"/>
          <w:sz w:val="24"/>
          <w:szCs w:val="24"/>
        </w:rPr>
        <w:t>»</w:t>
      </w:r>
    </w:p>
    <w:p w14:paraId="52B0D6F5" w14:textId="5C6FB88C" w:rsidR="002C7D8E" w:rsidRPr="00CD457F" w:rsidRDefault="002C7D8E" w:rsidP="002C7D8E">
      <w:pPr>
        <w:spacing w:after="27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№ </w:t>
      </w:r>
      <w:r w:rsidR="00CD457F">
        <w:rPr>
          <w:rFonts w:ascii="Times New Roman" w:hAnsi="Times New Roman" w:cs="Times New Roman"/>
          <w:sz w:val="24"/>
          <w:szCs w:val="24"/>
        </w:rPr>
        <w:t>1</w:t>
      </w:r>
    </w:p>
    <w:p w14:paraId="65336159" w14:textId="5CA9467A" w:rsidR="001315DD" w:rsidRPr="00CD457F" w:rsidRDefault="001315DD" w:rsidP="002724D7">
      <w:pPr>
        <w:spacing w:after="80"/>
        <w:ind w:left="5670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Выполнил студент группы №</w:t>
      </w:r>
      <w:r w:rsidR="00CD457F">
        <w:rPr>
          <w:rFonts w:ascii="Times New Roman" w:hAnsi="Times New Roman" w:cs="Times New Roman"/>
        </w:rPr>
        <w:t>3115</w:t>
      </w:r>
    </w:p>
    <w:p w14:paraId="7F2A8632" w14:textId="19153689" w:rsidR="001315DD" w:rsidRPr="00860FD2" w:rsidRDefault="00CD457F" w:rsidP="002724D7">
      <w:pPr>
        <w:spacing w:after="240"/>
        <w:ind w:left="567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Рагулин Антон Витальевич</w:t>
      </w:r>
    </w:p>
    <w:p w14:paraId="1D6B1777" w14:textId="77777777" w:rsidR="001315DD" w:rsidRPr="00D628A8" w:rsidRDefault="001315DD" w:rsidP="002724D7">
      <w:pPr>
        <w:spacing w:after="80"/>
        <w:ind w:left="5670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Проверил</w:t>
      </w:r>
    </w:p>
    <w:p w14:paraId="306FE7E7" w14:textId="467EE860" w:rsidR="001315DD" w:rsidRPr="00CD457F" w:rsidRDefault="00CD457F" w:rsidP="002724D7">
      <w:pPr>
        <w:spacing w:after="2100"/>
        <w:ind w:left="5670"/>
        <w:rPr>
          <w:rFonts w:ascii="Times New Roman" w:hAnsi="Times New Roman" w:cs="Times New Roman"/>
          <w:i/>
          <w:iCs/>
        </w:rPr>
      </w:pPr>
      <w:r w:rsidRPr="00CD457F">
        <w:rPr>
          <w:rFonts w:ascii="Times New Roman" w:hAnsi="Times New Roman" w:cs="Times New Roman"/>
          <w:i/>
          <w:iCs/>
          <w:color w:val="333333"/>
          <w:shd w:val="clear" w:color="auto" w:fill="FFFFFF"/>
        </w:rPr>
        <w:t>Повышев Владислав Вячеславович</w:t>
      </w:r>
    </w:p>
    <w:p w14:paraId="5020612F" w14:textId="77777777" w:rsidR="002724D7" w:rsidRDefault="002724D7" w:rsidP="002724D7">
      <w:pPr>
        <w:spacing w:after="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5565DB9" wp14:editId="1D5649C4">
            <wp:extent cx="3991413" cy="203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001" cy="20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D20DE" w14:textId="77777777" w:rsidR="001315DD" w:rsidRPr="00D628A8" w:rsidRDefault="001315DD" w:rsidP="002724D7">
      <w:pPr>
        <w:spacing w:after="80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Санкт-Петербург</w:t>
      </w:r>
    </w:p>
    <w:p w14:paraId="1522A17E" w14:textId="77777777" w:rsidR="001315DD" w:rsidRPr="008B4CCB" w:rsidRDefault="001315DD" w:rsidP="002724D7">
      <w:pPr>
        <w:spacing w:after="80"/>
        <w:jc w:val="center"/>
        <w:rPr>
          <w:rFonts w:ascii="Times New Roman" w:hAnsi="Times New Roman" w:cs="Times New Roman"/>
          <w:lang w:val="en-US"/>
        </w:rPr>
      </w:pPr>
      <w:r w:rsidRPr="008B4CCB">
        <w:rPr>
          <w:rFonts w:ascii="Times New Roman" w:hAnsi="Times New Roman" w:cs="Times New Roman"/>
          <w:lang w:val="en-US"/>
        </w:rPr>
        <w:t>202</w:t>
      </w:r>
      <w:r w:rsidR="002C7D8E">
        <w:rPr>
          <w:rFonts w:ascii="Times New Roman" w:hAnsi="Times New Roman" w:cs="Times New Roman"/>
          <w:lang w:val="en-US"/>
        </w:rPr>
        <w:t>4</w:t>
      </w:r>
      <w:r w:rsidRPr="008B4CCB">
        <w:rPr>
          <w:rFonts w:ascii="Times New Roman" w:hAnsi="Times New Roman" w:cs="Times New Roman"/>
          <w:lang w:val="en-US"/>
        </w:rPr>
        <w:br w:type="page"/>
      </w:r>
    </w:p>
    <w:tbl>
      <w:tblPr>
        <w:tblpPr w:leftFromText="180" w:rightFromText="180" w:vertAnchor="text" w:horzAnchor="margin" w:tblpY="-247"/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7"/>
        <w:gridCol w:w="624"/>
        <w:gridCol w:w="624"/>
        <w:gridCol w:w="611"/>
        <w:gridCol w:w="624"/>
        <w:gridCol w:w="651"/>
        <w:gridCol w:w="651"/>
        <w:gridCol w:w="264"/>
        <w:gridCol w:w="732"/>
        <w:gridCol w:w="1307"/>
      </w:tblGrid>
      <w:tr w:rsidR="00CD457F" w:rsidRPr="00CD457F" w14:paraId="33B55C48" w14:textId="77777777" w:rsidTr="00CD45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1133A5" w14:textId="6F1A7035" w:rsidR="00CD457F" w:rsidRPr="00CD457F" w:rsidRDefault="00CD457F" w:rsidP="00CD4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Адрес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F6F219" w14:textId="77777777" w:rsidR="00CD457F" w:rsidRPr="00CD457F" w:rsidRDefault="00CD457F" w:rsidP="00CD4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2628E" w14:textId="77777777" w:rsidR="00CD457F" w:rsidRPr="00CD457F" w:rsidRDefault="00CD457F" w:rsidP="00CD4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BA146" w14:textId="77777777" w:rsidR="00CD457F" w:rsidRPr="00CD457F" w:rsidRDefault="00CD457F" w:rsidP="00CD4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6E369" w14:textId="77777777" w:rsidR="00CD457F" w:rsidRPr="00CD457F" w:rsidRDefault="00CD457F" w:rsidP="00CD4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AED2B1" w14:textId="77777777" w:rsidR="00CD457F" w:rsidRPr="00CD457F" w:rsidRDefault="00CD457F" w:rsidP="00CD4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D595D6" w14:textId="77777777" w:rsidR="00CD457F" w:rsidRPr="00CD457F" w:rsidRDefault="00CD457F" w:rsidP="00CD4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E2074C" w14:textId="77777777" w:rsidR="00CD457F" w:rsidRPr="00CD457F" w:rsidRDefault="00CD457F" w:rsidP="00CD4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3EDAEC" w14:textId="77777777" w:rsidR="00CD457F" w:rsidRPr="00CD457F" w:rsidRDefault="00CD457F" w:rsidP="00CD4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614588" w14:textId="77777777" w:rsidR="00CD457F" w:rsidRPr="00CD457F" w:rsidRDefault="00CD457F" w:rsidP="00CD4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Новый код</w:t>
            </w:r>
          </w:p>
        </w:tc>
      </w:tr>
      <w:tr w:rsidR="00CD457F" w:rsidRPr="00CD457F" w14:paraId="45E2591D" w14:textId="77777777" w:rsidTr="00CD45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A202E2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571F2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0FC3A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D8F018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7FBD4F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8E4B74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F16D1D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F3F8C7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99BE541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CB6A4F0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D457F" w:rsidRPr="00CD457F" w14:paraId="524FEDB7" w14:textId="77777777" w:rsidTr="00CD45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183C8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A945C1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E5DC80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8D6BD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3125C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C43D73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61913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CE5DD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2FB21C9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74BCEF9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D457F" w:rsidRPr="00CD457F" w14:paraId="5B3EFBA7" w14:textId="77777777" w:rsidTr="00CD45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F555A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A4FA9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EEACD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727D3B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3B3A91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42A95D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0FA7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822B5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08765C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AB183E2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71D547D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D457F" w:rsidRPr="00CD457F" w14:paraId="0118FECF" w14:textId="77777777" w:rsidTr="00CD45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491102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1E3D51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22F9C2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D45D33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082798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E3E9A8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879A0A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2D3A76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D28AFFD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CF43EC6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D457F" w:rsidRPr="00CD457F" w14:paraId="7ECD7ED0" w14:textId="77777777" w:rsidTr="00CD45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40C9D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4AC77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936D6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96EE7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1098D7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452F1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AE8B11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19E8C2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0355A9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9FF8C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15CC</w:t>
            </w:r>
          </w:p>
        </w:tc>
      </w:tr>
      <w:tr w:rsidR="00CD457F" w:rsidRPr="00CD457F" w14:paraId="621EF2E9" w14:textId="77777777" w:rsidTr="00CD45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86F36A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34FB1B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20D3B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1262C8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645E08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784EC6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72AAB1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0B1AF2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7159D2A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33B39A4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D457F" w:rsidRPr="00CD457F" w14:paraId="0D57746F" w14:textId="77777777" w:rsidTr="00CD45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9C689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225335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DEDF23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3151C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DB361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0772C4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CAC3EF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B95E4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3424596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0746BC7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3C7A817" w14:textId="3D88364C" w:rsidR="00CD457F" w:rsidRDefault="00CD457F" w:rsidP="00CD457F">
      <w:pPr>
        <w:pStyle w:val="a5"/>
      </w:pPr>
    </w:p>
    <w:p w14:paraId="5D01D203" w14:textId="77777777" w:rsidR="00CD457F" w:rsidRDefault="00CD457F" w:rsidP="00CD457F">
      <w:pPr>
        <w:pStyle w:val="a5"/>
      </w:pPr>
    </w:p>
    <w:p w14:paraId="750CD6E6" w14:textId="77777777" w:rsidR="00CD457F" w:rsidRDefault="00CD457F" w:rsidP="00CD457F">
      <w:pPr>
        <w:pStyle w:val="a5"/>
      </w:pPr>
    </w:p>
    <w:p w14:paraId="0E21F379" w14:textId="77777777" w:rsidR="00CD457F" w:rsidRDefault="00CD457F" w:rsidP="00CD457F">
      <w:pPr>
        <w:pStyle w:val="a5"/>
      </w:pPr>
    </w:p>
    <w:p w14:paraId="7D45D3C8" w14:textId="77777777" w:rsidR="00CD457F" w:rsidRDefault="00CD457F" w:rsidP="00CD457F">
      <w:pPr>
        <w:pStyle w:val="a5"/>
      </w:pPr>
    </w:p>
    <w:p w14:paraId="2CE392BF" w14:textId="77777777" w:rsidR="00CD457F" w:rsidRDefault="00CD457F" w:rsidP="00CD457F">
      <w:pPr>
        <w:pStyle w:val="a5"/>
      </w:pPr>
    </w:p>
    <w:p w14:paraId="4EBCAEF3" w14:textId="77777777" w:rsidR="00CD457F" w:rsidRDefault="00CD457F" w:rsidP="00CD457F">
      <w:pPr>
        <w:pStyle w:val="a5"/>
      </w:pPr>
    </w:p>
    <w:p w14:paraId="588A2D0B" w14:textId="77411D61" w:rsidR="00CD457F" w:rsidRDefault="00CD457F" w:rsidP="00CD457F">
      <w:pPr>
        <w:pStyle w:val="a5"/>
      </w:pPr>
    </w:p>
    <w:p w14:paraId="1811100C" w14:textId="77777777" w:rsidR="00CD457F" w:rsidRPr="00CD457F" w:rsidRDefault="00CD457F" w:rsidP="00CD457F">
      <w:pPr>
        <w:pStyle w:val="a5"/>
      </w:pPr>
    </w:p>
    <w:tbl>
      <w:tblPr>
        <w:tblW w:w="6220" w:type="dxa"/>
        <w:tblLook w:val="04A0" w:firstRow="1" w:lastRow="0" w:firstColumn="1" w:lastColumn="0" w:noHBand="0" w:noVBand="1"/>
      </w:tblPr>
      <w:tblGrid>
        <w:gridCol w:w="845"/>
        <w:gridCol w:w="1420"/>
        <w:gridCol w:w="1840"/>
        <w:gridCol w:w="2140"/>
      </w:tblGrid>
      <w:tr w:rsidR="00CD457F" w:rsidRPr="00CD457F" w14:paraId="297B345F" w14:textId="77777777" w:rsidTr="00CD457F">
        <w:trPr>
          <w:trHeight w:val="735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AF4844" w14:textId="77777777" w:rsidR="00CD457F" w:rsidRPr="00CD457F" w:rsidRDefault="00CD457F" w:rsidP="00CD4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74425A" w14:textId="77777777" w:rsidR="00CD457F" w:rsidRPr="00CD457F" w:rsidRDefault="00CD457F" w:rsidP="00CD4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команды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226058" w14:textId="77777777" w:rsidR="00CD457F" w:rsidRPr="00CD457F" w:rsidRDefault="00CD457F" w:rsidP="00CD4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Мнемоника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D6EE28" w14:textId="77777777" w:rsidR="00CD457F" w:rsidRPr="00CD457F" w:rsidRDefault="00CD457F" w:rsidP="00CD4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Комментарии</w:t>
            </w:r>
          </w:p>
        </w:tc>
      </w:tr>
      <w:tr w:rsidR="00CD457F" w:rsidRPr="00CD457F" w14:paraId="6F936A33" w14:textId="77777777" w:rsidTr="00CD457F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4F10E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0B067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F200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C4540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CLA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955F6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 = 0</w:t>
            </w:r>
          </w:p>
        </w:tc>
      </w:tr>
      <w:tr w:rsidR="00CD457F" w:rsidRPr="00CD457F" w14:paraId="4858CFF8" w14:textId="77777777" w:rsidTr="00CD457F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E0A57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F4DB4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4016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4984E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ADD 016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3BEBA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 = A + 016</w:t>
            </w:r>
          </w:p>
        </w:tc>
      </w:tr>
      <w:tr w:rsidR="00CD457F" w:rsidRPr="00CD457F" w14:paraId="46BC0789" w14:textId="77777777" w:rsidTr="00CD457F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F343D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3C527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4017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F3D77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ADD 017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5BEF9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 = A + 017</w:t>
            </w:r>
          </w:p>
        </w:tc>
      </w:tr>
      <w:tr w:rsidR="00CD457F" w:rsidRPr="00CD457F" w14:paraId="53664E42" w14:textId="77777777" w:rsidTr="00CD457F">
        <w:trPr>
          <w:trHeight w:val="27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9EBA3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01B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19005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9020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F1EC8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BPL 020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CA803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if (A&gt;=0) CK = 020</w:t>
            </w:r>
          </w:p>
        </w:tc>
      </w:tr>
      <w:tr w:rsidR="00CD457F" w:rsidRPr="00CD457F" w14:paraId="35AE1AD1" w14:textId="77777777" w:rsidTr="00CD457F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52BA5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8217A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F200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8F233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CLA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08729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 = 0</w:t>
            </w:r>
          </w:p>
        </w:tc>
      </w:tr>
      <w:tr w:rsidR="00CD457F" w:rsidRPr="00CD457F" w14:paraId="16AA49E0" w14:textId="77777777" w:rsidTr="00CD457F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7A58E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72C6D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3022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0248C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MOV 022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6C543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022 = A</w:t>
            </w:r>
          </w:p>
        </w:tc>
      </w:tr>
      <w:tr w:rsidR="00CD457F" w:rsidRPr="00CD457F" w14:paraId="639928AA" w14:textId="77777777" w:rsidTr="00CD457F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0C223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46F30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F100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A604D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NOP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D37F9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CD457F" w:rsidRPr="00CD457F" w14:paraId="69290F27" w14:textId="77777777" w:rsidTr="00CD457F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A0077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01F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08EA0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F000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C6F35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HLT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3315A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остановка</w:t>
            </w:r>
          </w:p>
        </w:tc>
      </w:tr>
      <w:tr w:rsidR="00CD457F" w:rsidRPr="00CD457F" w14:paraId="72016048" w14:textId="77777777" w:rsidTr="00CD457F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7339E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4162E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3022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3BE20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MOV 022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19C2F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022 = A</w:t>
            </w:r>
          </w:p>
        </w:tc>
      </w:tr>
      <w:tr w:rsidR="00CD457F" w:rsidRPr="00CD457F" w14:paraId="7053A78F" w14:textId="77777777" w:rsidTr="00CD457F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7A69D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021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FA3A3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C01F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56C72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BR 01F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E2F25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CK = 01F</w:t>
            </w:r>
          </w:p>
        </w:tc>
      </w:tr>
    </w:tbl>
    <w:p w14:paraId="4074DA07" w14:textId="77777777" w:rsidR="00CD457F" w:rsidRDefault="00CD457F" w:rsidP="00CD457F">
      <w:pPr>
        <w:pStyle w:val="a5"/>
      </w:pPr>
    </w:p>
    <w:p w14:paraId="2D97E770" w14:textId="209F895E" w:rsidR="00CD457F" w:rsidRPr="009027FB" w:rsidRDefault="009027FB" w:rsidP="00CD457F">
      <w:pPr>
        <w:pStyle w:val="a5"/>
        <w:rPr>
          <w:lang w:val="ru-RU"/>
        </w:rPr>
      </w:pPr>
      <w:r w:rsidRPr="009027FB">
        <w:rPr>
          <w:b/>
          <w:bCs/>
          <w:lang w:val="ru-RU"/>
        </w:rPr>
        <w:t>Описание программы</w:t>
      </w:r>
      <w:r w:rsidR="00CD457F" w:rsidRPr="009027FB">
        <w:rPr>
          <w:b/>
          <w:bCs/>
          <w:lang w:val="ru-RU"/>
        </w:rPr>
        <w:t>:</w:t>
      </w:r>
      <w:r w:rsidRPr="009027FB">
        <w:rPr>
          <w:lang w:val="ru-RU"/>
        </w:rPr>
        <w:br/>
      </w:r>
      <w:r>
        <w:rPr>
          <w:lang w:val="ru-RU"/>
        </w:rPr>
        <w:t>Представленная программы находит результат сложения значении из 016 и 017 ячеек, после чего записывает его в ячейку 022. Исходные данные хранятся в 016 и 017 ячейках, а результат в 022. Адрес первой команды – 018, адрес последней – 01</w:t>
      </w:r>
      <w:r>
        <w:t>F</w:t>
      </w:r>
      <w:r>
        <w:rPr>
          <w:lang w:val="ru-RU"/>
        </w:rPr>
        <w:t>.</w:t>
      </w:r>
      <w:r>
        <w:rPr>
          <w:lang w:val="ru-RU"/>
        </w:rPr>
        <w:br/>
      </w:r>
    </w:p>
    <w:p w14:paraId="465223F8" w14:textId="5644989C" w:rsidR="00CD457F" w:rsidRPr="009027FB" w:rsidRDefault="00CD457F" w:rsidP="00CD457F">
      <w:pPr>
        <w:pStyle w:val="a5"/>
        <w:rPr>
          <w:b/>
          <w:bCs/>
          <w:lang w:val="ru-RU"/>
        </w:rPr>
      </w:pPr>
      <w:r w:rsidRPr="009027FB">
        <w:rPr>
          <w:b/>
          <w:bCs/>
          <w:lang w:val="ru-RU"/>
        </w:rPr>
        <w:t xml:space="preserve">Вариант программы с </w:t>
      </w:r>
      <w:r w:rsidR="009027FB" w:rsidRPr="009027FB">
        <w:rPr>
          <w:b/>
          <w:bCs/>
          <w:lang w:val="ru-RU"/>
        </w:rPr>
        <w:t>меньшим количеством команд:</w:t>
      </w:r>
    </w:p>
    <w:tbl>
      <w:tblPr>
        <w:tblW w:w="2240" w:type="dxa"/>
        <w:tblLook w:val="04A0" w:firstRow="1" w:lastRow="0" w:firstColumn="1" w:lastColumn="0" w:noHBand="0" w:noVBand="1"/>
      </w:tblPr>
      <w:tblGrid>
        <w:gridCol w:w="845"/>
        <w:gridCol w:w="1420"/>
      </w:tblGrid>
      <w:tr w:rsidR="00CD457F" w:rsidRPr="00CD457F" w14:paraId="233DAD1B" w14:textId="77777777" w:rsidTr="00CD457F">
        <w:trPr>
          <w:trHeight w:val="630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3AB71C" w14:textId="77777777" w:rsidR="00CD457F" w:rsidRPr="00CD457F" w:rsidRDefault="00CD457F" w:rsidP="00CD4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8F9B17" w14:textId="77777777" w:rsidR="00CD457F" w:rsidRPr="00CD457F" w:rsidRDefault="00CD457F" w:rsidP="00CD4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команды</w:t>
            </w:r>
          </w:p>
        </w:tc>
      </w:tr>
      <w:tr w:rsidR="00CD457F" w:rsidRPr="00CD457F" w14:paraId="7E153409" w14:textId="77777777" w:rsidTr="00CD457F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269FEE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lang w:eastAsia="ru-RU"/>
              </w:rPr>
              <w:t>016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D22D00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lang w:eastAsia="ru-RU"/>
              </w:rPr>
              <w:t>0625</w:t>
            </w:r>
          </w:p>
        </w:tc>
      </w:tr>
      <w:tr w:rsidR="00CD457F" w:rsidRPr="00CD457F" w14:paraId="0C4EF4CA" w14:textId="77777777" w:rsidTr="00CD457F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A31B6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1D116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0FA7</w:t>
            </w:r>
          </w:p>
        </w:tc>
      </w:tr>
      <w:tr w:rsidR="00CD457F" w:rsidRPr="00CD457F" w14:paraId="332D9C90" w14:textId="77777777" w:rsidTr="00CD457F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19AE9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0C475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F200</w:t>
            </w:r>
          </w:p>
        </w:tc>
      </w:tr>
      <w:tr w:rsidR="00CD457F" w:rsidRPr="00CD457F" w14:paraId="0FCBEC27" w14:textId="77777777" w:rsidTr="00CD457F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C14E7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AE4E4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4016</w:t>
            </w:r>
          </w:p>
        </w:tc>
      </w:tr>
      <w:tr w:rsidR="00CD457F" w:rsidRPr="00CD457F" w14:paraId="58E083A8" w14:textId="77777777" w:rsidTr="00CD457F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F482C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075B5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4017</w:t>
            </w:r>
          </w:p>
        </w:tc>
      </w:tr>
      <w:tr w:rsidR="00CD457F" w:rsidRPr="00CD457F" w14:paraId="2CB0491B" w14:textId="77777777" w:rsidTr="00CD457F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7BB3E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01B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712FC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9020</w:t>
            </w:r>
          </w:p>
        </w:tc>
      </w:tr>
      <w:tr w:rsidR="00CD457F" w:rsidRPr="00CD457F" w14:paraId="3B2153C8" w14:textId="77777777" w:rsidTr="00CD457F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15872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01F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AB368" w14:textId="77777777" w:rsidR="00CD457F" w:rsidRPr="00CD457F" w:rsidRDefault="00CD457F" w:rsidP="00CD45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457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F000</w:t>
            </w:r>
          </w:p>
        </w:tc>
      </w:tr>
      <w:tr w:rsidR="00CD457F" w:rsidRPr="00CD457F" w14:paraId="1C6112DB" w14:textId="77777777" w:rsidTr="00CD457F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7F694" w14:textId="77777777" w:rsidR="00CD457F" w:rsidRPr="00CD457F" w:rsidRDefault="00CD457F" w:rsidP="00CD4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457F">
              <w:rPr>
                <w:rFonts w:ascii="Calibri" w:eastAsia="Times New Roman" w:hAnsi="Calibri" w:cs="Calibri"/>
                <w:color w:val="000000"/>
                <w:lang w:eastAsia="ru-RU"/>
              </w:rPr>
              <w:t>020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B33DA" w14:textId="77777777" w:rsidR="00CD457F" w:rsidRPr="00CD457F" w:rsidRDefault="00CD457F" w:rsidP="00CD4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457F">
              <w:rPr>
                <w:rFonts w:ascii="Calibri" w:eastAsia="Times New Roman" w:hAnsi="Calibri" w:cs="Calibri"/>
                <w:color w:val="000000"/>
                <w:lang w:eastAsia="ru-RU"/>
              </w:rPr>
              <w:t>3022</w:t>
            </w:r>
          </w:p>
        </w:tc>
      </w:tr>
      <w:tr w:rsidR="00CD457F" w:rsidRPr="00CD457F" w14:paraId="3905023A" w14:textId="77777777" w:rsidTr="00CD457F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D1B2C" w14:textId="77777777" w:rsidR="00CD457F" w:rsidRPr="00CD457F" w:rsidRDefault="00CD457F" w:rsidP="00CD4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457F">
              <w:rPr>
                <w:rFonts w:ascii="Calibri" w:eastAsia="Times New Roman" w:hAnsi="Calibri" w:cs="Calibri"/>
                <w:color w:val="000000"/>
                <w:lang w:eastAsia="ru-RU"/>
              </w:rPr>
              <w:t>021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848FE" w14:textId="77777777" w:rsidR="00CD457F" w:rsidRPr="00CD457F" w:rsidRDefault="00CD457F" w:rsidP="00CD4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457F">
              <w:rPr>
                <w:rFonts w:ascii="Calibri" w:eastAsia="Times New Roman" w:hAnsi="Calibri" w:cs="Calibri"/>
                <w:color w:val="000000"/>
                <w:lang w:eastAsia="ru-RU"/>
              </w:rPr>
              <w:t>C01F</w:t>
            </w:r>
          </w:p>
        </w:tc>
      </w:tr>
    </w:tbl>
    <w:p w14:paraId="228AEE32" w14:textId="0BD004BB" w:rsidR="00CD457F" w:rsidRPr="00CD457F" w:rsidRDefault="00CD457F" w:rsidP="00CD457F">
      <w:pPr>
        <w:pStyle w:val="a5"/>
      </w:pPr>
    </w:p>
    <w:sectPr w:rsidR="00CD457F" w:rsidRPr="00CD457F" w:rsidSect="00FC23FC">
      <w:footerReference w:type="default" r:id="rId9"/>
      <w:pgSz w:w="11906" w:h="16838"/>
      <w:pgMar w:top="1134" w:right="850" w:bottom="1134" w:left="1701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A3F8D" w14:textId="77777777" w:rsidR="00481A1F" w:rsidRDefault="00481A1F" w:rsidP="008B4CCB">
      <w:pPr>
        <w:spacing w:after="0" w:line="240" w:lineRule="auto"/>
      </w:pPr>
      <w:r>
        <w:separator/>
      </w:r>
    </w:p>
  </w:endnote>
  <w:endnote w:type="continuationSeparator" w:id="0">
    <w:p w14:paraId="29394225" w14:textId="77777777" w:rsidR="00481A1F" w:rsidRDefault="00481A1F" w:rsidP="008B4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0034376"/>
      <w:docPartObj>
        <w:docPartGallery w:val="Page Numbers (Bottom of Page)"/>
        <w:docPartUnique/>
      </w:docPartObj>
    </w:sdtPr>
    <w:sdtEndPr/>
    <w:sdtContent>
      <w:p w14:paraId="43F58289" w14:textId="77777777" w:rsidR="008B4CCB" w:rsidRDefault="008B4CCB" w:rsidP="00942970">
        <w:pPr>
          <w:pStyle w:val="a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9D9A69" w14:textId="77777777" w:rsidR="008B4CCB" w:rsidRDefault="008B4CCB" w:rsidP="008B4CCB">
    <w:pPr>
      <w:pStyle w:val="ac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E22DD" w14:textId="77777777" w:rsidR="00481A1F" w:rsidRDefault="00481A1F" w:rsidP="008B4CCB">
      <w:pPr>
        <w:spacing w:after="0" w:line="240" w:lineRule="auto"/>
      </w:pPr>
      <w:r>
        <w:separator/>
      </w:r>
    </w:p>
  </w:footnote>
  <w:footnote w:type="continuationSeparator" w:id="0">
    <w:p w14:paraId="343BA159" w14:textId="77777777" w:rsidR="00481A1F" w:rsidRDefault="00481A1F" w:rsidP="008B4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300E5"/>
    <w:multiLevelType w:val="multilevel"/>
    <w:tmpl w:val="182A50EA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1" w15:restartNumberingAfterBreak="0">
    <w:nsid w:val="4590637B"/>
    <w:multiLevelType w:val="hybridMultilevel"/>
    <w:tmpl w:val="19D6AA6C"/>
    <w:lvl w:ilvl="0" w:tplc="EF2E560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7353107C"/>
    <w:multiLevelType w:val="hybridMultilevel"/>
    <w:tmpl w:val="48D0B014"/>
    <w:lvl w:ilvl="0" w:tplc="2D50C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22667F"/>
    <w:multiLevelType w:val="multilevel"/>
    <w:tmpl w:val="D102DB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3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80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20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26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6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74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216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222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640" w:hanging="1800"/>
        </w:pPr>
        <w:rPr>
          <w:rFonts w:hint="default"/>
        </w:rPr>
      </w:lvl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57F"/>
    <w:rsid w:val="0001090D"/>
    <w:rsid w:val="00082BD1"/>
    <w:rsid w:val="00101C64"/>
    <w:rsid w:val="001315DD"/>
    <w:rsid w:val="00174439"/>
    <w:rsid w:val="002724D7"/>
    <w:rsid w:val="002C7D8E"/>
    <w:rsid w:val="00383316"/>
    <w:rsid w:val="00481A1F"/>
    <w:rsid w:val="005B46F6"/>
    <w:rsid w:val="007659DF"/>
    <w:rsid w:val="0085778C"/>
    <w:rsid w:val="00860FD2"/>
    <w:rsid w:val="008B4CCB"/>
    <w:rsid w:val="008F5805"/>
    <w:rsid w:val="009027FB"/>
    <w:rsid w:val="00942970"/>
    <w:rsid w:val="00AC1B7A"/>
    <w:rsid w:val="00AF30C2"/>
    <w:rsid w:val="00B444C0"/>
    <w:rsid w:val="00B830D5"/>
    <w:rsid w:val="00BF6CCD"/>
    <w:rsid w:val="00C84347"/>
    <w:rsid w:val="00CD457F"/>
    <w:rsid w:val="00DD5517"/>
    <w:rsid w:val="00FC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EA726"/>
  <w15:chartTrackingRefBased/>
  <w15:docId w15:val="{6EC36238-EF19-48A2-8C6F-39A9F9D32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1315DD"/>
  </w:style>
  <w:style w:type="paragraph" w:styleId="1">
    <w:name w:val="heading 1"/>
    <w:basedOn w:val="a0"/>
    <w:next w:val="a0"/>
    <w:link w:val="10"/>
    <w:uiPriority w:val="9"/>
    <w:qFormat/>
    <w:rsid w:val="00101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rsid w:val="001315DD"/>
    <w:rPr>
      <w:b/>
      <w:bCs/>
    </w:rPr>
  </w:style>
  <w:style w:type="paragraph" w:customStyle="1" w:styleId="1-">
    <w:name w:val="1-Уровень"/>
    <w:basedOn w:val="a0"/>
    <w:next w:val="a0"/>
    <w:link w:val="1-0"/>
    <w:rsid w:val="001315DD"/>
    <w:pPr>
      <w:keepNext/>
      <w:keepLines/>
      <w:pageBreakBefore/>
      <w:spacing w:after="0" w:line="360" w:lineRule="auto"/>
      <w:ind w:left="709" w:firstLine="278"/>
      <w:jc w:val="center"/>
    </w:pPr>
    <w:rPr>
      <w:rFonts w:ascii="Times New Roman" w:hAnsi="Times New Roman" w:cs="Times New Roman"/>
      <w:b/>
      <w:caps/>
      <w:sz w:val="32"/>
    </w:rPr>
  </w:style>
  <w:style w:type="character" w:customStyle="1" w:styleId="1-0">
    <w:name w:val="1-Уровень Знак"/>
    <w:basedOn w:val="a1"/>
    <w:link w:val="1-"/>
    <w:rsid w:val="001315DD"/>
    <w:rPr>
      <w:rFonts w:ascii="Times New Roman" w:hAnsi="Times New Roman" w:cs="Times New Roman"/>
      <w:b/>
      <w:caps/>
      <w:sz w:val="32"/>
    </w:rPr>
  </w:style>
  <w:style w:type="paragraph" w:customStyle="1" w:styleId="a5">
    <w:name w:val="основной текст"/>
    <w:autoRedefine/>
    <w:qFormat/>
    <w:rsid w:val="00CD457F"/>
    <w:pPr>
      <w:keepLines/>
      <w:spacing w:after="80" w:line="240" w:lineRule="auto"/>
      <w:ind w:right="567"/>
    </w:pPr>
    <w:rPr>
      <w:rFonts w:ascii="Times New Roman" w:eastAsiaTheme="majorEastAsia" w:hAnsi="Times New Roman" w:cstheme="majorBidi"/>
      <w:color w:val="000000" w:themeColor="text1"/>
      <w:sz w:val="24"/>
      <w:szCs w:val="32"/>
      <w:lang w:val="en-US"/>
    </w:rPr>
  </w:style>
  <w:style w:type="paragraph" w:customStyle="1" w:styleId="a6">
    <w:name w:val="Подпункт"/>
    <w:next w:val="a5"/>
    <w:link w:val="a7"/>
    <w:autoRedefine/>
    <w:qFormat/>
    <w:rsid w:val="008B4CCB"/>
    <w:pPr>
      <w:keepNext/>
      <w:keepLines/>
      <w:spacing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character" w:customStyle="1" w:styleId="10">
    <w:name w:val="Заголовок 1 Знак"/>
    <w:basedOn w:val="a1"/>
    <w:link w:val="1"/>
    <w:uiPriority w:val="9"/>
    <w:rsid w:val="00101C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No Spacing"/>
    <w:uiPriority w:val="1"/>
    <w:rsid w:val="00B444C0"/>
    <w:pPr>
      <w:spacing w:after="0" w:line="240" w:lineRule="auto"/>
    </w:pPr>
  </w:style>
  <w:style w:type="paragraph" w:customStyle="1" w:styleId="a9">
    <w:name w:val="Пункт"/>
    <w:next w:val="a6"/>
    <w:autoRedefine/>
    <w:qFormat/>
    <w:rsid w:val="008B4CCB"/>
    <w:pPr>
      <w:pageBreakBefore/>
      <w:spacing w:line="240" w:lineRule="auto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val="en-US"/>
    </w:rPr>
  </w:style>
  <w:style w:type="character" w:customStyle="1" w:styleId="a7">
    <w:name w:val="Подпункт Знак"/>
    <w:basedOn w:val="a1"/>
    <w:link w:val="a6"/>
    <w:rsid w:val="008B4CCB"/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paragraph" w:styleId="aa">
    <w:name w:val="header"/>
    <w:basedOn w:val="a0"/>
    <w:link w:val="ab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8B4CCB"/>
  </w:style>
  <w:style w:type="paragraph" w:styleId="ac">
    <w:name w:val="footer"/>
    <w:basedOn w:val="a0"/>
    <w:link w:val="ad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8B4CCB"/>
  </w:style>
  <w:style w:type="paragraph" w:customStyle="1" w:styleId="ae">
    <w:name w:val="Номера страниц"/>
    <w:link w:val="af"/>
    <w:rsid w:val="00942970"/>
    <w:pPr>
      <w:spacing w:after="0" w:line="240" w:lineRule="auto"/>
      <w:jc w:val="right"/>
    </w:pPr>
    <w:rPr>
      <w:rFonts w:ascii="Times New Roman" w:hAnsi="Times New Roman"/>
      <w:caps/>
      <w:color w:val="000000" w:themeColor="text1"/>
      <w:sz w:val="24"/>
    </w:rPr>
  </w:style>
  <w:style w:type="paragraph" w:customStyle="1" w:styleId="a">
    <w:name w:val="нумерация"/>
    <w:basedOn w:val="a5"/>
    <w:qFormat/>
    <w:rsid w:val="00942970"/>
    <w:pPr>
      <w:numPr>
        <w:numId w:val="6"/>
      </w:numPr>
    </w:pPr>
  </w:style>
  <w:style w:type="character" w:customStyle="1" w:styleId="af">
    <w:name w:val="Номера страниц Знак"/>
    <w:basedOn w:val="a1"/>
    <w:link w:val="ae"/>
    <w:rsid w:val="00942970"/>
    <w:rPr>
      <w:rFonts w:ascii="Times New Roman" w:hAnsi="Times New Roman"/>
      <w:caps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8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eze\Downloads\titlepage%20(1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00D22-F8DD-4359-8E3B-D634BA5FC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titlepage (1).dotx</Template>
  <TotalTime>19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Freze ᠌ ᠌ ᠌ ᠌ ᠌</dc:creator>
  <cp:keywords/>
  <dc:description/>
  <cp:lastModifiedBy>Freze ᠌ ᠌ ᠌ ᠌ ᠌</cp:lastModifiedBy>
  <cp:revision>1</cp:revision>
  <dcterms:created xsi:type="dcterms:W3CDTF">2024-02-28T14:29:00Z</dcterms:created>
  <dcterms:modified xsi:type="dcterms:W3CDTF">2024-02-28T14:48:00Z</dcterms:modified>
</cp:coreProperties>
</file>