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1DE" w14:textId="77777777" w:rsidR="001315DD" w:rsidRPr="00592062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592062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06AE97C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301E550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2AC73276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36E7B135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71861E02" w14:textId="62E63ADF" w:rsidR="001315DD" w:rsidRPr="001315DD" w:rsidRDefault="000B2925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413A382D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7189DD27" w14:textId="3F44F3E2" w:rsidR="002C7D8E" w:rsidRPr="000B2925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0B2925">
        <w:rPr>
          <w:rFonts w:ascii="Times New Roman" w:hAnsi="Times New Roman" w:cs="Times New Roman"/>
          <w:sz w:val="24"/>
          <w:szCs w:val="24"/>
        </w:rPr>
        <w:t>5</w:t>
      </w:r>
    </w:p>
    <w:p w14:paraId="50F613F5" w14:textId="4E0DE6AD" w:rsidR="001315DD" w:rsidRPr="009C63C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C63C6">
        <w:rPr>
          <w:rFonts w:ascii="Times New Roman" w:hAnsi="Times New Roman" w:cs="Times New Roman"/>
        </w:rPr>
        <w:t>М3115</w:t>
      </w:r>
    </w:p>
    <w:p w14:paraId="0B688256" w14:textId="1309D442" w:rsidR="001315DD" w:rsidRPr="00860FD2" w:rsidRDefault="009C63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Рагулин Антон Витальевич</w:t>
      </w:r>
    </w:p>
    <w:p w14:paraId="5BFF0629" w14:textId="5B6AB23C" w:rsidR="001315DD" w:rsidRDefault="001315DD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  <w:r w:rsidRPr="00D628A8">
        <w:rPr>
          <w:rFonts w:ascii="Times New Roman" w:hAnsi="Times New Roman" w:cs="Times New Roman"/>
        </w:rPr>
        <w:t>Провери</w:t>
      </w:r>
      <w:r w:rsidR="009C63C6">
        <w:rPr>
          <w:rFonts w:ascii="Times New Roman" w:hAnsi="Times New Roman" w:cs="Times New Roman"/>
        </w:rPr>
        <w:t>л</w:t>
      </w:r>
      <w:r w:rsidR="009C63C6">
        <w:rPr>
          <w:rFonts w:ascii="Times New Roman" w:hAnsi="Times New Roman" w:cs="Times New Roman"/>
        </w:rPr>
        <w:br/>
      </w:r>
      <w:r w:rsidR="009C63C6" w:rsidRPr="009C63C6">
        <w:rPr>
          <w:rFonts w:ascii="Times New Roman" w:hAnsi="Times New Roman" w:cs="Times New Roman"/>
          <w:i/>
          <w:iCs/>
        </w:rPr>
        <w:t>Повышев Владислав Вячеславович</w:t>
      </w:r>
    </w:p>
    <w:p w14:paraId="27449FFC" w14:textId="0EBA4783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1B563293" w14:textId="54DEFDE7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09BF7238" w14:textId="108D8605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205B1FB9" w14:textId="62DCAEA2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4724600E" w14:textId="5985E5CE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57097554" w14:textId="77777777" w:rsidR="009C63C6" w:rsidRPr="009C63C6" w:rsidRDefault="009C63C6" w:rsidP="009C63C6">
      <w:pPr>
        <w:spacing w:after="80"/>
        <w:ind w:left="5670"/>
        <w:rPr>
          <w:rFonts w:ascii="Times New Roman" w:hAnsi="Times New Roman" w:cs="Times New Roman"/>
        </w:rPr>
      </w:pPr>
    </w:p>
    <w:p w14:paraId="619C2F34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C20EF6" wp14:editId="03C4EBB5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3B5D" w14:textId="4E7FC090" w:rsidR="00C84347" w:rsidRDefault="001315DD" w:rsidP="00375CBE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160B3B91" w14:textId="64EE3795" w:rsidR="002144C1" w:rsidRPr="0083407C" w:rsidRDefault="0083407C" w:rsidP="00375CBE">
      <w:pPr>
        <w:spacing w:after="8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2024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611"/>
        <w:gridCol w:w="624"/>
        <w:gridCol w:w="624"/>
        <w:gridCol w:w="611"/>
        <w:gridCol w:w="664"/>
        <w:gridCol w:w="651"/>
        <w:gridCol w:w="264"/>
        <w:gridCol w:w="732"/>
        <w:gridCol w:w="1307"/>
      </w:tblGrid>
      <w:tr w:rsidR="002144C1" w:rsidRPr="0083407C" w14:paraId="3F3661F8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90DA6" w14:textId="59CAAF83" w:rsidR="002144C1" w:rsidRPr="0083407C" w:rsidRDefault="002144C1" w:rsidP="0021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D75B2" w14:textId="77777777" w:rsidR="002144C1" w:rsidRPr="0083407C" w:rsidRDefault="002144C1" w:rsidP="0021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8DFB8" w14:textId="77777777" w:rsidR="002144C1" w:rsidRPr="0083407C" w:rsidRDefault="002144C1" w:rsidP="0021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B5634" w14:textId="77777777" w:rsidR="002144C1" w:rsidRPr="0083407C" w:rsidRDefault="002144C1" w:rsidP="0021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70A39" w14:textId="77777777" w:rsidR="002144C1" w:rsidRPr="0083407C" w:rsidRDefault="002144C1" w:rsidP="0021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FCD9B" w14:textId="77777777" w:rsidR="002144C1" w:rsidRPr="0083407C" w:rsidRDefault="002144C1" w:rsidP="0021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F5CD3" w14:textId="77777777" w:rsidR="002144C1" w:rsidRPr="0083407C" w:rsidRDefault="002144C1" w:rsidP="0021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8C6E6" w14:textId="77777777" w:rsidR="002144C1" w:rsidRPr="0083407C" w:rsidRDefault="002144C1" w:rsidP="0021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31A87" w14:textId="77777777" w:rsidR="002144C1" w:rsidRPr="0083407C" w:rsidRDefault="002144C1" w:rsidP="0021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D96FE" w14:textId="77777777" w:rsidR="002144C1" w:rsidRPr="0083407C" w:rsidRDefault="002144C1" w:rsidP="0021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2144C1" w:rsidRPr="0083407C" w14:paraId="670AF449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93CD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EC99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93B8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DFD1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4358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6366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2471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E1B3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17E3E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C8FE32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79EDAC42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A848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B6AD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D8EB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9FF6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8710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50C7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CBCF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9903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D8072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5446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</w:tr>
      <w:tr w:rsidR="002144C1" w:rsidRPr="0083407C" w14:paraId="68798BBF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655F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DA80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4A5B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DAD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53C4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613A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DFAA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525F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DD698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25B40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2C8BF6BA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3189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362E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4F52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EBC5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BBB7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3594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4C4E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35A3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7D61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AAA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FFFD</w:t>
            </w:r>
          </w:p>
        </w:tc>
      </w:tr>
      <w:tr w:rsidR="002144C1" w:rsidRPr="0083407C" w14:paraId="748A2343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5158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8178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C5832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061C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3496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22B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8D3A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D68F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A0B2C2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F68CF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253BA710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7AB2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D49D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74C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ACEA2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5FCA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BABA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4024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7250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24248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99541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0DBEA2FF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6D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CD82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D5D42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F87F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EEFA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CE85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9D8B8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C14F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C0C0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68EB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</w:tr>
      <w:tr w:rsidR="002144C1" w:rsidRPr="0083407C" w14:paraId="6CE818F7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FC08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AD45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14AE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2469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C140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961A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523D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B0B0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C712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0CE0A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813712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7C852685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29FF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061E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8050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6976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BB99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BA7E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51EC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AE502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4024F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8D7DEA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54EC2EEF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C09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F451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9F84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6270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47868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C1C7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C7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EE95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79B21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9B1613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2C6A6E92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1757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5477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3F1F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6074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28012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7F26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A43C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759F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438B2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E3D9AD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7CE45DFA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948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FEA4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2FD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50B5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13C0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9E66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9379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76A5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7391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5E4B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</w:tr>
      <w:tr w:rsidR="002144C1" w:rsidRPr="0083407C" w14:paraId="43E762A6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638A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95B88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92E9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D7448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2B9B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A4C02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2D5F8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784D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07F6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474F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FFFE</w:t>
            </w:r>
          </w:p>
        </w:tc>
      </w:tr>
      <w:tr w:rsidR="002144C1" w:rsidRPr="0083407C" w14:paraId="63D2C986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0420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1406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0D562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6F74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84C9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FC7E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4AA7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D080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0AAC9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48D17B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298C816C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A0CF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15B0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D942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86A2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CAAB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EEF5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014C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8DC2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E3565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973C65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40CF1F28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DE3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2662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5CA4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DACA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67378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8776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A1FE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6088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109D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25F4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</w:tr>
      <w:tr w:rsidR="002144C1" w:rsidRPr="0083407C" w14:paraId="5F88846F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B29F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663F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5D62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140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CED4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7E69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C38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B3DB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DB018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D74BE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07EBB34C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D7F2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3B31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959F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DE4F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608C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BE92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D3B3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66F7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F4668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CC84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FFFF</w:t>
            </w:r>
          </w:p>
        </w:tc>
      </w:tr>
      <w:tr w:rsidR="002144C1" w:rsidRPr="0083407C" w14:paraId="1D7A35AB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A0ED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7DE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0726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248B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D5AC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0F94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9243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5B0B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332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5C763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2F23B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62502ABC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9A33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70A0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8D6C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3A20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AA57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299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B10A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B8FD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DB1B6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7B6290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6666A50D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4558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2C13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C11C8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3109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FDF6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198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2495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4DE7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7036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324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</w:tr>
      <w:tr w:rsidR="002144C1" w:rsidRPr="0083407C" w14:paraId="0A4AAECC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6E1D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2506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2E60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F11A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40FB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C1BE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8264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0F05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22350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59BA3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5EB99DAB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08C8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B9DE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6CEF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DA36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38F6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2019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4ED0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51AB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4E2EF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66D008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4AC05E64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2A18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BB44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FC16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BCD22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9721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A7C9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9F14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A6E3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92EEA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DA38C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7FDB9A5B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FC1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0EF6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DDFBF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D703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7A37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5B9E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9D84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B7502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94BDB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7401111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44C1" w:rsidRPr="0083407C" w14:paraId="659E802C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D857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5784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EE8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06320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79C9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012A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8151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DE25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09B9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DB8F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</w:tr>
      <w:tr w:rsidR="002144C1" w:rsidRPr="0083407C" w14:paraId="6226D8EA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81604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15ED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FBB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61EA9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2F82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8052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AA087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D4286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DBC3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B346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2144C1" w:rsidRPr="0083407C" w14:paraId="6E701E0F" w14:textId="77777777" w:rsidTr="002144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865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B7335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F6E6C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C31F3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515E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754B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E9C6D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40E2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40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04031CE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C38FCA" w14:textId="77777777" w:rsidR="002144C1" w:rsidRPr="0083407C" w:rsidRDefault="002144C1" w:rsidP="00214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3039EED" w14:textId="2CF4AEA9" w:rsidR="002144C1" w:rsidRPr="0083407C" w:rsidRDefault="002144C1" w:rsidP="00375CBE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p w14:paraId="5DFEB837" w14:textId="2BDCB516" w:rsidR="002144C1" w:rsidRPr="0083407C" w:rsidRDefault="002144C1" w:rsidP="00004C0F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D1BE87B" w14:textId="73E539D4" w:rsidR="00004C0F" w:rsidRDefault="00004C0F" w:rsidP="00004C0F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BE86A69" w14:textId="5E47034D" w:rsidR="0083407C" w:rsidRDefault="0083407C" w:rsidP="00004C0F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55693E9" w14:textId="457543E9" w:rsidR="0083407C" w:rsidRDefault="0083407C" w:rsidP="00004C0F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EBB1B8F" w14:textId="2B1D1597" w:rsidR="0083407C" w:rsidRDefault="0083407C" w:rsidP="00004C0F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5D21720" w14:textId="77777777" w:rsidR="0083407C" w:rsidRPr="0083407C" w:rsidRDefault="0083407C" w:rsidP="00004C0F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439BF03" w14:textId="6604D6F7" w:rsidR="002144C1" w:rsidRPr="0083407C" w:rsidRDefault="002144C1" w:rsidP="002144C1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2B7B066" w14:textId="77777777" w:rsidR="002144C1" w:rsidRPr="0083407C" w:rsidRDefault="002144C1" w:rsidP="002144C1">
      <w:pPr>
        <w:spacing w:after="80"/>
        <w:rPr>
          <w:rFonts w:ascii="Times New Roman" w:hAnsi="Times New Roman" w:cs="Times New Roman"/>
          <w:sz w:val="24"/>
          <w:szCs w:val="24"/>
        </w:rPr>
      </w:pPr>
    </w:p>
    <w:tbl>
      <w:tblPr>
        <w:tblW w:w="8450" w:type="dxa"/>
        <w:tblLook w:val="04A0" w:firstRow="1" w:lastRow="0" w:firstColumn="1" w:lastColumn="0" w:noHBand="0" w:noVBand="1"/>
      </w:tblPr>
      <w:tblGrid>
        <w:gridCol w:w="960"/>
        <w:gridCol w:w="1870"/>
        <w:gridCol w:w="1417"/>
        <w:gridCol w:w="4599"/>
      </w:tblGrid>
      <w:tr w:rsidR="00004C0F" w:rsidRPr="00004C0F" w14:paraId="1E98DF42" w14:textId="77777777" w:rsidTr="00004C0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59DE" w14:textId="77777777" w:rsidR="00004C0F" w:rsidRPr="0083407C" w:rsidRDefault="00004C0F" w:rsidP="0000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4DE0" w14:textId="77777777" w:rsidR="00004C0F" w:rsidRPr="0083407C" w:rsidRDefault="00004C0F" w:rsidP="0000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5502" w14:textId="77777777" w:rsidR="00004C0F" w:rsidRPr="0083407C" w:rsidRDefault="00004C0F" w:rsidP="0000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4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DDE8" w14:textId="30D4814B" w:rsidR="00004C0F" w:rsidRPr="0083407C" w:rsidRDefault="00004C0F" w:rsidP="0000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004C0F" w:rsidRPr="0083407C" w14:paraId="34E5F6FC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9AF9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00A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B44E9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F5B2F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ISZ 000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1149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C0F" w:rsidRPr="0083407C" w14:paraId="4A7236A5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0F6BD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00B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69EA7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001C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15F63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ISZ 01C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0FF6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C0F" w:rsidRPr="0083407C" w14:paraId="3E022DE9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72F89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00C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D75B36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2E22F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ISZ 000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0E6B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C0F" w:rsidRPr="0083407C" w14:paraId="4BCA244F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8140A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00D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15C003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42103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ISZ 000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358C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C0F" w:rsidRPr="0083407C" w14:paraId="55322536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FCCA2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A25D7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A6B6A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ISZ 000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B832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C0F" w:rsidRPr="0083407C" w14:paraId="2E81E94C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A7AA8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00F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06A68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8ED67E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ISZ 000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A140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C0F" w:rsidRPr="0083407C" w14:paraId="678F8A49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FC24E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DFEEE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9CD13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ISZ 000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18DC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C0F" w:rsidRPr="0083407C" w14:paraId="46BF86E1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8EE9C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A69337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FFFC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A75D4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HZF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1F7A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C0F" w:rsidRPr="0083407C" w14:paraId="60172B3A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62D72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A41BC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F200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8A289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486C" w14:textId="2BB3EDAD" w:rsidR="00004C0F" w:rsidRPr="00DF2EDE" w:rsidRDefault="00DF2EDE" w:rsidP="00004C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04C0F" w:rsidRPr="0083407C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004C0F" w:rsidRPr="0083407C" w14:paraId="67E65EC8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241A9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DD852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480B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0993B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ADD (00B)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454C" w14:textId="381B23AE" w:rsidR="00004C0F" w:rsidRPr="0083407C" w:rsidRDefault="0083407C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К аккумулятору прибавляется значение ячейки</w:t>
            </w:r>
            <w:r w:rsidR="00421578" w:rsidRPr="004215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 xml:space="preserve"> номер которой равен значению ячейки 00</w:t>
            </w:r>
            <w:r w:rsidRPr="00834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3407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04C0F" w:rsidRPr="0083407C">
              <w:rPr>
                <w:rFonts w:ascii="Times New Roman" w:hAnsi="Times New Roman" w:cs="Times New Roman"/>
                <w:sz w:val="24"/>
                <w:szCs w:val="24"/>
              </w:rPr>
              <w:t>00B + 1 -&gt; 00B</w:t>
            </w:r>
          </w:p>
        </w:tc>
      </w:tr>
      <w:tr w:rsidR="00004C0F" w:rsidRPr="0083407C" w14:paraId="5B6E0312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F0742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63855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9019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BE80D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BPL 019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0607" w14:textId="1BEF431F" w:rsidR="00004C0F" w:rsidRPr="00B30B40" w:rsidRDefault="00004C0F" w:rsidP="00004C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 xml:space="preserve">IF(A&gt;=0) </w:t>
            </w:r>
            <w:r w:rsidR="00B30B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019</w:t>
            </w: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="00B30B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CK</w:t>
            </w:r>
          </w:p>
        </w:tc>
      </w:tr>
      <w:tr w:rsidR="00004C0F" w:rsidRPr="0083407C" w14:paraId="41928356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8C326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35B14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F200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29D2AE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0A79" w14:textId="783A63C0" w:rsidR="00004C0F" w:rsidRPr="00DF2EDE" w:rsidRDefault="00DF2EDE" w:rsidP="00004C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004C0F" w:rsidRPr="0083407C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004C0F" w:rsidRPr="0083407C" w14:paraId="159849BA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55E74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548E1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F800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9B72D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3893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A++</w:t>
            </w:r>
          </w:p>
        </w:tc>
      </w:tr>
      <w:tr w:rsidR="00004C0F" w:rsidRPr="0083407C" w14:paraId="0357FAD3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134BF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1447F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401C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DB66C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ADD 01C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117E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A + 01C -&gt; A</w:t>
            </w:r>
          </w:p>
        </w:tc>
      </w:tr>
      <w:tr w:rsidR="00004C0F" w:rsidRPr="0083407C" w14:paraId="35591C9E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3E2147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F9C94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301C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68FF0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MOV 01C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D08B" w14:textId="012F9491" w:rsidR="00004C0F" w:rsidRPr="00C36618" w:rsidRDefault="00004C0F" w:rsidP="00004C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 xml:space="preserve">A -&gt; </w:t>
            </w:r>
            <w:r w:rsidR="00C36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01C</w:t>
            </w:r>
          </w:p>
        </w:tc>
      </w:tr>
      <w:tr w:rsidR="00004C0F" w:rsidRPr="0083407C" w14:paraId="3B79F677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ABB51D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FD999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BA809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ISZ 011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3902" w14:textId="76487CE6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 xml:space="preserve">011 + 1 -&gt; 011 </w:t>
            </w:r>
            <w:r w:rsidR="0083407C" w:rsidRPr="0083407C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gramStart"/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011&gt;=</w:t>
            </w:r>
            <w:proofErr w:type="gramEnd"/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0) CK++</w:t>
            </w:r>
          </w:p>
        </w:tc>
      </w:tr>
      <w:tr w:rsidR="00004C0F" w:rsidRPr="0083407C" w14:paraId="0CA23866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10D12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01A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F3D36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C012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1A01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BR 012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8CF3" w14:textId="50D32232" w:rsidR="00004C0F" w:rsidRPr="0083407C" w:rsidRDefault="00C36618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</w:t>
            </w:r>
            <w:r w:rsidR="00004C0F" w:rsidRPr="0083407C">
              <w:rPr>
                <w:rFonts w:ascii="Times New Roman" w:hAnsi="Times New Roman" w:cs="Times New Roman"/>
                <w:sz w:val="24"/>
                <w:szCs w:val="24"/>
              </w:rPr>
              <w:t>-&gt; CK</w:t>
            </w:r>
          </w:p>
        </w:tc>
      </w:tr>
      <w:tr w:rsidR="00004C0F" w:rsidRPr="0083407C" w14:paraId="32DA6677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5A46AB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01B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55EF02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F000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ECDE2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2CBE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</w:tr>
      <w:tr w:rsidR="00004C0F" w:rsidRPr="0083407C" w14:paraId="7A3A19A6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9BD5E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01C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2ACB2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7F1B9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ISZ 000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FD81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C0F" w:rsidRPr="0083407C" w14:paraId="5946E249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6E2B4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01D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63CE5D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B0B0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07763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BEQ 0B0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F43F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C0F" w:rsidRPr="0083407C" w14:paraId="25742CBC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3FCB7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2A511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5B0B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E33393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ADC (30B)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634B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4C0F" w:rsidRPr="0083407C" w14:paraId="7506DFE2" w14:textId="77777777" w:rsidTr="00004C0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4DEC4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01F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3076F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CF11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0D51D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BR (711)</w:t>
            </w:r>
          </w:p>
        </w:tc>
        <w:tc>
          <w:tcPr>
            <w:tcW w:w="4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7E51" w14:textId="77777777" w:rsidR="00004C0F" w:rsidRPr="0083407C" w:rsidRDefault="00004C0F" w:rsidP="0000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07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87C9F1E" w14:textId="1ACAC392" w:rsidR="002144C1" w:rsidRPr="0083407C" w:rsidRDefault="002144C1" w:rsidP="00375CBE">
      <w:pPr>
        <w:spacing w:after="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3ECEF" w14:textId="10D23FCC" w:rsidR="00CA26A3" w:rsidRPr="00B30B40" w:rsidRDefault="00004C0F" w:rsidP="00375A8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83407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  <w:r w:rsidRPr="0083407C">
        <w:rPr>
          <w:rFonts w:ascii="Times New Roman" w:hAnsi="Times New Roman" w:cs="Times New Roman"/>
          <w:sz w:val="24"/>
          <w:szCs w:val="24"/>
        </w:rPr>
        <w:t xml:space="preserve">: </w:t>
      </w:r>
      <w:r w:rsidRPr="0083407C">
        <w:rPr>
          <w:rFonts w:ascii="Times New Roman" w:hAnsi="Times New Roman" w:cs="Times New Roman"/>
          <w:sz w:val="24"/>
          <w:szCs w:val="24"/>
        </w:rPr>
        <w:br/>
      </w:r>
      <w:r w:rsidR="004456E9">
        <w:rPr>
          <w:rFonts w:ascii="Times New Roman" w:hAnsi="Times New Roman" w:cs="Times New Roman"/>
          <w:sz w:val="24"/>
          <w:szCs w:val="24"/>
        </w:rPr>
        <w:t xml:space="preserve">Предложенная программам </w:t>
      </w:r>
      <w:r w:rsidR="00C36618">
        <w:rPr>
          <w:rFonts w:ascii="Times New Roman" w:hAnsi="Times New Roman" w:cs="Times New Roman"/>
          <w:sz w:val="24"/>
          <w:szCs w:val="24"/>
        </w:rPr>
        <w:t>обрабатывает значение</w:t>
      </w:r>
      <w:r w:rsidR="004456E9">
        <w:rPr>
          <w:rFonts w:ascii="Times New Roman" w:hAnsi="Times New Roman" w:cs="Times New Roman"/>
          <w:sz w:val="24"/>
          <w:szCs w:val="24"/>
        </w:rPr>
        <w:t xml:space="preserve"> яче</w:t>
      </w:r>
      <w:r w:rsidR="00C36618">
        <w:rPr>
          <w:rFonts w:ascii="Times New Roman" w:hAnsi="Times New Roman" w:cs="Times New Roman"/>
          <w:sz w:val="24"/>
          <w:szCs w:val="24"/>
        </w:rPr>
        <w:t>е</w:t>
      </w:r>
      <w:r w:rsidR="004456E9">
        <w:rPr>
          <w:rFonts w:ascii="Times New Roman" w:hAnsi="Times New Roman" w:cs="Times New Roman"/>
          <w:sz w:val="24"/>
          <w:szCs w:val="24"/>
        </w:rPr>
        <w:t>к</w:t>
      </w:r>
      <w:r w:rsidR="00C36618">
        <w:rPr>
          <w:rFonts w:ascii="Times New Roman" w:hAnsi="Times New Roman" w:cs="Times New Roman"/>
          <w:sz w:val="24"/>
          <w:szCs w:val="24"/>
        </w:rPr>
        <w:t xml:space="preserve"> с номерами от</w:t>
      </w:r>
      <w:r w:rsidR="004456E9">
        <w:rPr>
          <w:rFonts w:ascii="Times New Roman" w:hAnsi="Times New Roman" w:cs="Times New Roman"/>
          <w:sz w:val="24"/>
          <w:szCs w:val="24"/>
        </w:rPr>
        <w:t xml:space="preserve"> </w:t>
      </w:r>
      <w:r w:rsidR="004456E9" w:rsidRPr="004456E9">
        <w:rPr>
          <w:rFonts w:ascii="Times New Roman" w:hAnsi="Times New Roman" w:cs="Times New Roman"/>
          <w:sz w:val="24"/>
          <w:szCs w:val="24"/>
        </w:rPr>
        <w:t>01</w:t>
      </w:r>
      <w:r w:rsidR="004456E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456E9" w:rsidRPr="004456E9">
        <w:rPr>
          <w:rFonts w:ascii="Times New Roman" w:hAnsi="Times New Roman" w:cs="Times New Roman"/>
          <w:sz w:val="24"/>
          <w:szCs w:val="24"/>
        </w:rPr>
        <w:t xml:space="preserve"> </w:t>
      </w:r>
      <w:r w:rsidR="004456E9">
        <w:rPr>
          <w:rFonts w:ascii="Times New Roman" w:hAnsi="Times New Roman" w:cs="Times New Roman"/>
          <w:sz w:val="24"/>
          <w:szCs w:val="24"/>
        </w:rPr>
        <w:t>до 01</w:t>
      </w:r>
      <w:r w:rsidR="004456E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456E9">
        <w:rPr>
          <w:rFonts w:ascii="Times New Roman" w:hAnsi="Times New Roman" w:cs="Times New Roman"/>
          <w:sz w:val="24"/>
          <w:szCs w:val="24"/>
        </w:rPr>
        <w:t>, подсчитывая количество отрицательных чисел. Ответ храниться в ячейке 01С.</w:t>
      </w:r>
      <w:r w:rsidR="00C36618">
        <w:rPr>
          <w:rFonts w:ascii="Times New Roman" w:hAnsi="Times New Roman" w:cs="Times New Roman"/>
          <w:sz w:val="24"/>
          <w:szCs w:val="24"/>
        </w:rPr>
        <w:t xml:space="preserve"> Входные данные хранятся в 011, 01С-01А, 00</w:t>
      </w:r>
      <w:r w:rsidR="00C3661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36618" w:rsidRPr="00B30B40">
        <w:rPr>
          <w:rFonts w:ascii="Times New Roman" w:hAnsi="Times New Roman" w:cs="Times New Roman"/>
          <w:sz w:val="24"/>
          <w:szCs w:val="24"/>
        </w:rPr>
        <w:t>.</w:t>
      </w:r>
    </w:p>
    <w:sectPr w:rsidR="00CA26A3" w:rsidRPr="00B30B40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C00A3" w14:textId="77777777" w:rsidR="00311189" w:rsidRDefault="00311189" w:rsidP="008B4CCB">
      <w:pPr>
        <w:spacing w:after="0" w:line="240" w:lineRule="auto"/>
      </w:pPr>
      <w:r>
        <w:separator/>
      </w:r>
    </w:p>
  </w:endnote>
  <w:endnote w:type="continuationSeparator" w:id="0">
    <w:p w14:paraId="7834FF45" w14:textId="77777777" w:rsidR="00311189" w:rsidRDefault="00311189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6789F4EA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5AFF7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11D5E" w14:textId="77777777" w:rsidR="00311189" w:rsidRDefault="00311189" w:rsidP="008B4CCB">
      <w:pPr>
        <w:spacing w:after="0" w:line="240" w:lineRule="auto"/>
      </w:pPr>
      <w:r>
        <w:separator/>
      </w:r>
    </w:p>
  </w:footnote>
  <w:footnote w:type="continuationSeparator" w:id="0">
    <w:p w14:paraId="1B6DC080" w14:textId="77777777" w:rsidR="00311189" w:rsidRDefault="00311189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6"/>
    <w:rsid w:val="00004C0F"/>
    <w:rsid w:val="0001090D"/>
    <w:rsid w:val="0007387B"/>
    <w:rsid w:val="00082BD1"/>
    <w:rsid w:val="000B2925"/>
    <w:rsid w:val="00101C64"/>
    <w:rsid w:val="001315DD"/>
    <w:rsid w:val="00150E57"/>
    <w:rsid w:val="00174439"/>
    <w:rsid w:val="001929BB"/>
    <w:rsid w:val="001B3286"/>
    <w:rsid w:val="002144C1"/>
    <w:rsid w:val="002724D7"/>
    <w:rsid w:val="002C43D0"/>
    <w:rsid w:val="002C7D8E"/>
    <w:rsid w:val="00310729"/>
    <w:rsid w:val="00311189"/>
    <w:rsid w:val="00375A87"/>
    <w:rsid w:val="00375CBE"/>
    <w:rsid w:val="00383316"/>
    <w:rsid w:val="00421578"/>
    <w:rsid w:val="004456E9"/>
    <w:rsid w:val="004917A6"/>
    <w:rsid w:val="00592062"/>
    <w:rsid w:val="005B46F6"/>
    <w:rsid w:val="007659DF"/>
    <w:rsid w:val="00817854"/>
    <w:rsid w:val="0083407C"/>
    <w:rsid w:val="0085778C"/>
    <w:rsid w:val="00860FD2"/>
    <w:rsid w:val="008B4CCB"/>
    <w:rsid w:val="008F5805"/>
    <w:rsid w:val="00942970"/>
    <w:rsid w:val="009C63C6"/>
    <w:rsid w:val="00A045E2"/>
    <w:rsid w:val="00A213B7"/>
    <w:rsid w:val="00AC1B7A"/>
    <w:rsid w:val="00AF30C2"/>
    <w:rsid w:val="00B30B40"/>
    <w:rsid w:val="00B444C0"/>
    <w:rsid w:val="00B6532D"/>
    <w:rsid w:val="00B830D5"/>
    <w:rsid w:val="00BF6CCD"/>
    <w:rsid w:val="00C36618"/>
    <w:rsid w:val="00C43A83"/>
    <w:rsid w:val="00C728CE"/>
    <w:rsid w:val="00C84347"/>
    <w:rsid w:val="00CA26A3"/>
    <w:rsid w:val="00DD5517"/>
    <w:rsid w:val="00DF2EDE"/>
    <w:rsid w:val="00E4104E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15F5"/>
  <w15:chartTrackingRefBased/>
  <w15:docId w15:val="{C4824822-EE4A-4C0F-A021-0C1B11D2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817854"/>
    <w:pPr>
      <w:keepLines/>
      <w:spacing w:after="80" w:line="240" w:lineRule="auto"/>
      <w:ind w:right="567"/>
      <w:jc w:val="both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ze\Desktop\Labs_EVM\&#1096;&#1072;&#1073;&#1083;&#1086;&#1085;_&#1072;&#1086;&#1074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шаблон_аовм.dotx</Template>
  <TotalTime>87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11</cp:revision>
  <dcterms:created xsi:type="dcterms:W3CDTF">2024-03-12T11:06:00Z</dcterms:created>
  <dcterms:modified xsi:type="dcterms:W3CDTF">2024-03-14T12:34:00Z</dcterms:modified>
</cp:coreProperties>
</file>