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91DE" w14:textId="77777777" w:rsidR="001315DD" w:rsidRPr="00EF77CC" w:rsidRDefault="001315DD" w:rsidP="001315DD">
      <w:pPr>
        <w:pStyle w:val="a4"/>
        <w:rPr>
          <w:rStyle w:val="10"/>
          <w:sz w:val="24"/>
          <w:szCs w:val="24"/>
        </w:rPr>
      </w:pPr>
      <w:r w:rsidRPr="00EF77CC">
        <w:rPr>
          <w:rStyle w:val="10"/>
          <w:sz w:val="24"/>
          <w:szCs w:val="24"/>
        </w:rPr>
        <w:t>МИНИСТЕРСТВО НАУКИ И ВЫСШЕГО ОБРАЗОВАНИЯ РОССИЙСКОЙ ФЕДЕРАЦИИ</w:t>
      </w:r>
    </w:p>
    <w:p w14:paraId="06AE97CA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7301E550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2AC73276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36E7B135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71861E02" w14:textId="2E081610" w:rsidR="001315DD" w:rsidRPr="006F2E32" w:rsidRDefault="00AA436C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FC13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2925">
        <w:rPr>
          <w:rFonts w:ascii="Times New Roman" w:hAnsi="Times New Roman" w:cs="Times New Roman"/>
          <w:b/>
          <w:sz w:val="28"/>
          <w:szCs w:val="28"/>
        </w:rPr>
        <w:t>работа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413A382D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7189DD27" w14:textId="0CB6CF86" w:rsidR="002C7D8E" w:rsidRPr="006F2E32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FC1363">
        <w:rPr>
          <w:rFonts w:ascii="Times New Roman" w:hAnsi="Times New Roman" w:cs="Times New Roman"/>
          <w:sz w:val="24"/>
          <w:szCs w:val="24"/>
        </w:rPr>
        <w:t>2</w:t>
      </w:r>
    </w:p>
    <w:p w14:paraId="50F613F5" w14:textId="4E0DE6AD" w:rsidR="001315DD" w:rsidRPr="009C63C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C63C6">
        <w:rPr>
          <w:rFonts w:ascii="Times New Roman" w:hAnsi="Times New Roman" w:cs="Times New Roman"/>
        </w:rPr>
        <w:t>М3115</w:t>
      </w:r>
    </w:p>
    <w:p w14:paraId="0B688256" w14:textId="1309D442" w:rsidR="001315DD" w:rsidRPr="00860FD2" w:rsidRDefault="009C63C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Рагулин Антон Витальевич</w:t>
      </w:r>
    </w:p>
    <w:p w14:paraId="5BFF0629" w14:textId="5B6AB23C" w:rsidR="001315DD" w:rsidRDefault="001315DD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  <w:r w:rsidRPr="00D628A8">
        <w:rPr>
          <w:rFonts w:ascii="Times New Roman" w:hAnsi="Times New Roman" w:cs="Times New Roman"/>
        </w:rPr>
        <w:t>Провери</w:t>
      </w:r>
      <w:r w:rsidR="009C63C6">
        <w:rPr>
          <w:rFonts w:ascii="Times New Roman" w:hAnsi="Times New Roman" w:cs="Times New Roman"/>
        </w:rPr>
        <w:t>л</w:t>
      </w:r>
      <w:r w:rsidR="009C63C6">
        <w:rPr>
          <w:rFonts w:ascii="Times New Roman" w:hAnsi="Times New Roman" w:cs="Times New Roman"/>
        </w:rPr>
        <w:br/>
      </w:r>
      <w:r w:rsidR="009C63C6" w:rsidRPr="009C63C6">
        <w:rPr>
          <w:rFonts w:ascii="Times New Roman" w:hAnsi="Times New Roman" w:cs="Times New Roman"/>
          <w:i/>
          <w:iCs/>
        </w:rPr>
        <w:t>Повышев Владислав Вячеславович</w:t>
      </w:r>
    </w:p>
    <w:p w14:paraId="27449FFC" w14:textId="0EBA4783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1B563293" w14:textId="54DEFDE7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09BF7238" w14:textId="108D8605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205B1FB9" w14:textId="62DCAEA2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4724600E" w14:textId="5985E5CE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57097554" w14:textId="77777777" w:rsidR="009C63C6" w:rsidRPr="009C63C6" w:rsidRDefault="009C63C6" w:rsidP="009C63C6">
      <w:pPr>
        <w:spacing w:after="80"/>
        <w:ind w:left="5670"/>
        <w:rPr>
          <w:rFonts w:ascii="Times New Roman" w:hAnsi="Times New Roman" w:cs="Times New Roman"/>
        </w:rPr>
      </w:pPr>
    </w:p>
    <w:p w14:paraId="619C2F34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C20EF6" wp14:editId="03C4EBB5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3B5D" w14:textId="4E7FC090" w:rsidR="00C84347" w:rsidRDefault="001315DD" w:rsidP="00375CBE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41DD4497" w14:textId="05C27083" w:rsidR="002144C1" w:rsidRDefault="00980A79" w:rsidP="00D9334E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60FFFF9C" w14:textId="07432FCB" w:rsidR="00134195" w:rsidRDefault="00134195" w:rsidP="00134195">
      <w:pPr>
        <w:rPr>
          <w:rFonts w:ascii="Times New Roman" w:hAnsi="Times New Roman" w:cs="Times New Roman"/>
          <w:sz w:val="24"/>
          <w:szCs w:val="24"/>
        </w:rPr>
      </w:pPr>
      <w:r w:rsidRPr="00134195">
        <w:rPr>
          <w:rFonts w:ascii="Times New Roman" w:hAnsi="Times New Roman" w:cs="Times New Roman"/>
          <w:b/>
          <w:bCs/>
          <w:sz w:val="24"/>
          <w:szCs w:val="24"/>
        </w:rPr>
        <w:lastRenderedPageBreak/>
        <w:t>Часть 2</w:t>
      </w:r>
    </w:p>
    <w:p w14:paraId="373D83B3" w14:textId="20F9A0A7" w:rsidR="00134195" w:rsidRDefault="00134195" w:rsidP="0013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7ХХХ.</w:t>
      </w:r>
      <w:r>
        <w:rPr>
          <w:rFonts w:ascii="Times New Roman" w:hAnsi="Times New Roman" w:cs="Times New Roman"/>
          <w:sz w:val="24"/>
          <w:szCs w:val="24"/>
        </w:rPr>
        <w:br/>
      </w:r>
      <w:r w:rsidRPr="00134195">
        <w:rPr>
          <w:rFonts w:ascii="Times New Roman" w:hAnsi="Times New Roman" w:cs="Times New Roman"/>
          <w:sz w:val="24"/>
          <w:szCs w:val="24"/>
        </w:rPr>
        <w:t>ПЕРЕСЫЛКА СО СБРОСОМ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34195">
        <w:rPr>
          <w:rFonts w:ascii="Times New Roman" w:hAnsi="Times New Roman" w:cs="Times New Roman"/>
          <w:sz w:val="24"/>
          <w:szCs w:val="24"/>
        </w:rPr>
        <w:t>записать содержимое аккумулятора в ячейку памяти, на которую указывает адресная часть команды, а затем очистить аккумулятор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1016"/>
        <w:gridCol w:w="1822"/>
        <w:gridCol w:w="1977"/>
        <w:gridCol w:w="4111"/>
      </w:tblGrid>
      <w:tr w:rsidR="00134195" w:rsidRPr="00134195" w14:paraId="57158F7D" w14:textId="77777777" w:rsidTr="00134195">
        <w:trPr>
          <w:trHeight w:val="315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0BE9" w14:textId="77777777" w:rsidR="00134195" w:rsidRPr="00134195" w:rsidRDefault="00134195" w:rsidP="0013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 МП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AD62" w14:textId="77777777" w:rsidR="00134195" w:rsidRPr="00134195" w:rsidRDefault="00134195" w:rsidP="0013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Микрокоманды</w:t>
            </w: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43E0" w14:textId="77777777" w:rsidR="00134195" w:rsidRPr="00134195" w:rsidRDefault="00134195" w:rsidP="0013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134195" w:rsidRPr="00134195" w14:paraId="5FF68F2D" w14:textId="77777777" w:rsidTr="00134195">
        <w:trPr>
          <w:trHeight w:val="31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8134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A88B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B1B0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==&gt; БР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9AEE" w14:textId="4937A4D0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Пересылка значения А в БР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134195" w:rsidRPr="00134195" w14:paraId="0D5CCB3B" w14:textId="77777777" w:rsidTr="00134195">
        <w:trPr>
          <w:trHeight w:val="31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8EB6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9C07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8B66D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 ==&gt; РД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2D11" w14:textId="61C29D3C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Пересылка значения БР в РД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134195" w:rsidRPr="00134195" w14:paraId="4A545575" w14:textId="77777777" w:rsidTr="00134195">
        <w:trPr>
          <w:trHeight w:val="31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590C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E732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1B27BB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РД ==&gt; ОП(РА)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FE1C" w14:textId="0216E11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 значения РД в ячейку памяти, адрес которой записан в 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134195" w:rsidRPr="00134195" w14:paraId="1D10327C" w14:textId="77777777" w:rsidTr="00134195">
        <w:trPr>
          <w:trHeight w:val="31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48D1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B3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2F34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0020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1496FC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==&gt; БР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2B1F" w14:textId="42C5DE1C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Очистка БР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134195" w:rsidRPr="00134195" w14:paraId="1E56D900" w14:textId="77777777" w:rsidTr="00134195">
        <w:trPr>
          <w:trHeight w:val="31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7A05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B4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C36C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4035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BC326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 ==&gt; A, N, Z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7C7F" w14:textId="3BE6BF34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Пересылка значения БР в регистры A, N, Z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134195" w:rsidRPr="00134195" w14:paraId="54ACAFA5" w14:textId="77777777" w:rsidTr="00134195">
        <w:trPr>
          <w:trHeight w:val="31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85B5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26C7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78B6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GOTO ПРЕ(8F)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9E7B" w14:textId="1E41EF01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14:paraId="2394F844" w14:textId="77777777" w:rsidR="00134195" w:rsidRDefault="00134195" w:rsidP="00134195">
      <w:pPr>
        <w:rPr>
          <w:rFonts w:ascii="Times New Roman" w:hAnsi="Times New Roman" w:cs="Times New Roman"/>
          <w:sz w:val="24"/>
          <w:szCs w:val="24"/>
        </w:rPr>
      </w:pPr>
    </w:p>
    <w:p w14:paraId="4C3ED999" w14:textId="2F69B598" w:rsidR="00134195" w:rsidRPr="00E87855" w:rsidRDefault="00134195" w:rsidP="001341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87855">
        <w:rPr>
          <w:rFonts w:ascii="Times New Roman" w:hAnsi="Times New Roman" w:cs="Times New Roman"/>
          <w:sz w:val="24"/>
          <w:szCs w:val="24"/>
        </w:rPr>
        <w:t>Программа тестирования</w:t>
      </w:r>
    </w:p>
    <w:tbl>
      <w:tblPr>
        <w:tblW w:w="7757" w:type="dxa"/>
        <w:tblLook w:val="04A0" w:firstRow="1" w:lastRow="0" w:firstColumn="1" w:lastColumn="0" w:noHBand="0" w:noVBand="1"/>
      </w:tblPr>
      <w:tblGrid>
        <w:gridCol w:w="960"/>
        <w:gridCol w:w="1560"/>
        <w:gridCol w:w="1680"/>
        <w:gridCol w:w="3557"/>
      </w:tblGrid>
      <w:tr w:rsidR="00134195" w:rsidRPr="00134195" w14:paraId="54996307" w14:textId="77777777" w:rsidTr="00E87855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9CDF" w14:textId="77777777" w:rsidR="00134195" w:rsidRPr="00134195" w:rsidRDefault="00134195" w:rsidP="0013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4EC21" w14:textId="77777777" w:rsidR="00134195" w:rsidRPr="00134195" w:rsidRDefault="00134195" w:rsidP="0013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команды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9503" w14:textId="77777777" w:rsidR="00134195" w:rsidRPr="00134195" w:rsidRDefault="00134195" w:rsidP="0013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3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88AFF" w14:textId="77777777" w:rsidR="00134195" w:rsidRPr="00134195" w:rsidRDefault="00134195" w:rsidP="0013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134195" w:rsidRPr="00134195" w14:paraId="42A77AB1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F044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29B0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F544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007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119D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34195" w:rsidRPr="00134195" w14:paraId="06A7E556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BD28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6DBD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CD12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E41D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34195" w:rsidRPr="00134195" w14:paraId="47D22A40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BB94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12D7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F800 +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8F5B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INC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7A50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A+1 =&gt; A</w:t>
            </w:r>
          </w:p>
        </w:tc>
      </w:tr>
      <w:tr w:rsidR="00134195" w:rsidRPr="00134195" w14:paraId="3C282B2D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B543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A747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23C3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 000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C8EF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+ 000 =&gt; A</w:t>
            </w:r>
          </w:p>
        </w:tc>
      </w:tr>
      <w:tr w:rsidR="00134195" w:rsidRPr="00134195" w14:paraId="614FF19B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3995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056F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5A5A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HZA7 001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FF2B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Пересылка со сбросом A =&gt; 001 0=&gt; A</w:t>
            </w:r>
          </w:p>
        </w:tc>
      </w:tr>
      <w:tr w:rsidR="00134195" w:rsidRPr="00134195" w14:paraId="12755A52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B11B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44EF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3C6C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MOV 000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CC87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=&gt; 000</w:t>
            </w:r>
          </w:p>
        </w:tc>
      </w:tr>
      <w:tr w:rsidR="00134195" w:rsidRPr="00134195" w14:paraId="0445955E" w14:textId="77777777" w:rsidTr="00E8785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B842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85DA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0025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HLT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6055" w14:textId="77777777" w:rsidR="00134195" w:rsidRPr="00134195" w:rsidRDefault="00134195" w:rsidP="0013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Остановка</w:t>
            </w:r>
          </w:p>
        </w:tc>
      </w:tr>
    </w:tbl>
    <w:p w14:paraId="0BDDC0CB" w14:textId="06C99A1F" w:rsidR="00134195" w:rsidRDefault="00134195" w:rsidP="0013419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Программа начинает выполнение с ячейки 002. При выполнении программы В А запишется значение ячейки 000 + 1, после чего при выполнении пересылки со сбросом значение А будет записано в ячейку 001, а значение А после сброса будет записано в ячейку 000. В результате чего при правильной работе команды в ячейку 000 будет записано значение 0000, а в ячейку 001 – 0008.</w:t>
      </w:r>
      <w:r w:rsidR="002144C1" w:rsidRPr="00134195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524C6314" w14:textId="77777777" w:rsidR="00E87855" w:rsidRDefault="00134195" w:rsidP="00134195">
      <w:pPr>
        <w:rPr>
          <w:rFonts w:ascii="Times New Roman" w:hAnsi="Times New Roman" w:cs="Times New Roman"/>
          <w:sz w:val="24"/>
          <w:szCs w:val="24"/>
        </w:rPr>
      </w:pPr>
      <w:r w:rsidRPr="00134195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134195">
        <w:rPr>
          <w:rFonts w:ascii="Times New Roman" w:hAnsi="Times New Roman" w:cs="Times New Roman"/>
          <w:sz w:val="24"/>
          <w:szCs w:val="24"/>
          <w:lang w:val="en-US"/>
        </w:rPr>
        <w:t>DXXX</w:t>
      </w:r>
      <w:r w:rsidR="002144C1" w:rsidRPr="00134195">
        <w:rPr>
          <w:rFonts w:ascii="Times New Roman" w:hAnsi="Times New Roman" w:cs="Times New Roman"/>
          <w:sz w:val="24"/>
          <w:szCs w:val="24"/>
        </w:rPr>
        <w:br/>
      </w:r>
      <w:r w:rsidRPr="00134195">
        <w:rPr>
          <w:rFonts w:ascii="Times New Roman" w:hAnsi="Times New Roman" w:cs="Times New Roman"/>
          <w:sz w:val="24"/>
          <w:szCs w:val="24"/>
        </w:rPr>
        <w:t>Организовать переход к команде, расположенной по адресу, на которую указывает адресная часть команды, если А содержит нечётное число.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413"/>
        <w:gridCol w:w="1822"/>
        <w:gridCol w:w="2856"/>
        <w:gridCol w:w="3543"/>
      </w:tblGrid>
      <w:tr w:rsidR="00E87855" w:rsidRPr="00E87855" w14:paraId="290D4BE4" w14:textId="77777777" w:rsidTr="00E87855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6A2C" w14:textId="77777777" w:rsidR="00E87855" w:rsidRPr="00E87855" w:rsidRDefault="00E87855" w:rsidP="00E8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 МП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2593" w14:textId="77777777" w:rsidR="00E87855" w:rsidRPr="00E87855" w:rsidRDefault="00E87855" w:rsidP="00E8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Микрокоманды</w:t>
            </w:r>
          </w:p>
        </w:tc>
        <w:tc>
          <w:tcPr>
            <w:tcW w:w="6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F6186" w14:textId="77777777" w:rsidR="00E87855" w:rsidRPr="00E87855" w:rsidRDefault="00E87855" w:rsidP="00E8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E87855" w:rsidRPr="00E87855" w14:paraId="7EC31C79" w14:textId="77777777" w:rsidTr="00E87855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271E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9A10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B08F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D554DF" w14:textId="58AB9D90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IF BIT(0, A) = 0 THEN GOTO </w:t>
            </w: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</w:t>
            </w: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(8F)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A8A2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на чётность</w:t>
            </w:r>
          </w:p>
        </w:tc>
      </w:tr>
      <w:tr w:rsidR="00E87855" w:rsidRPr="00E87855" w14:paraId="0D685353" w14:textId="77777777" w:rsidTr="00E87855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550E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C0BF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61DE2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РД ==&gt; БР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06F2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Пересылка значения РД в БР</w:t>
            </w:r>
          </w:p>
        </w:tc>
      </w:tr>
      <w:tr w:rsidR="00E87855" w:rsidRPr="00E87855" w14:paraId="499F0C03" w14:textId="77777777" w:rsidTr="00E87855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4FB8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4B5E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422FF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 ==&gt; СК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8647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Пересылка значения БР в СК</w:t>
            </w:r>
          </w:p>
        </w:tc>
      </w:tr>
      <w:tr w:rsidR="00E87855" w:rsidRPr="00E87855" w14:paraId="4992715B" w14:textId="77777777" w:rsidTr="00E87855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AE19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D3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DB36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7046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GOTO ПРЕ(8F)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F61C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</w:t>
            </w:r>
          </w:p>
        </w:tc>
      </w:tr>
    </w:tbl>
    <w:p w14:paraId="49BF4016" w14:textId="7AFED032" w:rsidR="00E87855" w:rsidRPr="00134195" w:rsidRDefault="002144C1" w:rsidP="00134195">
      <w:pPr>
        <w:rPr>
          <w:rFonts w:ascii="Times New Roman" w:hAnsi="Times New Roman" w:cs="Times New Roman"/>
          <w:sz w:val="24"/>
          <w:szCs w:val="24"/>
        </w:rPr>
      </w:pPr>
      <w:r w:rsidRPr="00134195">
        <w:rPr>
          <w:rFonts w:ascii="Times New Roman" w:hAnsi="Times New Roman" w:cs="Times New Roman"/>
          <w:sz w:val="24"/>
          <w:szCs w:val="24"/>
        </w:rPr>
        <w:lastRenderedPageBreak/>
        <w:br/>
      </w:r>
      <w:r w:rsidR="00E87855">
        <w:rPr>
          <w:rFonts w:ascii="Times New Roman" w:hAnsi="Times New Roman" w:cs="Times New Roman"/>
          <w:sz w:val="24"/>
          <w:szCs w:val="24"/>
        </w:rPr>
        <w:t>Программа тестирования</w:t>
      </w:r>
    </w:p>
    <w:tbl>
      <w:tblPr>
        <w:tblW w:w="7225" w:type="dxa"/>
        <w:tblLook w:val="04A0" w:firstRow="1" w:lastRow="0" w:firstColumn="1" w:lastColumn="0" w:noHBand="0" w:noVBand="1"/>
      </w:tblPr>
      <w:tblGrid>
        <w:gridCol w:w="960"/>
        <w:gridCol w:w="1560"/>
        <w:gridCol w:w="1680"/>
        <w:gridCol w:w="3025"/>
      </w:tblGrid>
      <w:tr w:rsidR="00E87855" w:rsidRPr="00E87855" w14:paraId="089BAF6F" w14:textId="77777777" w:rsidTr="00E87855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72CB" w14:textId="77777777" w:rsidR="00E87855" w:rsidRPr="00E87855" w:rsidRDefault="00E87855" w:rsidP="00E8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B7AE" w14:textId="77777777" w:rsidR="00E87855" w:rsidRPr="00E87855" w:rsidRDefault="00E87855" w:rsidP="00E8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команды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5133" w14:textId="77777777" w:rsidR="00E87855" w:rsidRPr="00E87855" w:rsidRDefault="00E87855" w:rsidP="00E8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3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0D3D8" w14:textId="77777777" w:rsidR="00E87855" w:rsidRPr="00E87855" w:rsidRDefault="00E87855" w:rsidP="00E8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E87855" w:rsidRPr="00E87855" w14:paraId="6D18B3EC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DE02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E4C5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F800 +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1E93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INC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D268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A+1 =&gt; A</w:t>
            </w:r>
          </w:p>
        </w:tc>
      </w:tr>
      <w:tr w:rsidR="00E87855" w:rsidRPr="00E87855" w14:paraId="16DF54B9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6443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3E2D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0409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HZAD 003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B63E" w14:textId="2419EC63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IF(A - </w:t>
            </w: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чётное) CK = 003</w:t>
            </w:r>
          </w:p>
        </w:tc>
      </w:tr>
      <w:tr w:rsidR="00E87855" w:rsidRPr="00E87855" w14:paraId="00DF9921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FBC6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A81A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F118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051B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…</w:t>
            </w:r>
          </w:p>
        </w:tc>
      </w:tr>
      <w:tr w:rsidR="00E87855" w:rsidRPr="00E87855" w14:paraId="7344E9B2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42EF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8A49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1874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MOV 008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FB05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=&gt; 008</w:t>
            </w:r>
          </w:p>
        </w:tc>
      </w:tr>
      <w:tr w:rsidR="00E87855" w:rsidRPr="00E87855" w14:paraId="5D0AAA7A" w14:textId="77777777" w:rsidTr="00E8785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4DAC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8AA4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702C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INC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2378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A+1 =&gt; A</w:t>
            </w:r>
          </w:p>
        </w:tc>
      </w:tr>
      <w:tr w:rsidR="00E87855" w:rsidRPr="00E87855" w14:paraId="266F1D09" w14:textId="77777777" w:rsidTr="00E8785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FC22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12E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533B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HZAD 004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B907" w14:textId="1B0D8616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IF(A - </w:t>
            </w: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чётное) CK = 003</w:t>
            </w:r>
          </w:p>
        </w:tc>
      </w:tr>
      <w:tr w:rsidR="00E87855" w:rsidRPr="00E87855" w14:paraId="349C4CF5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A46F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F8B6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3569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MOV 009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C814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=&gt; 009</w:t>
            </w:r>
          </w:p>
        </w:tc>
      </w:tr>
      <w:tr w:rsidR="00E87855" w:rsidRPr="00E87855" w14:paraId="34A9D202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147D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F62C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CC13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HLT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E9CA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Остановка</w:t>
            </w:r>
          </w:p>
        </w:tc>
      </w:tr>
      <w:tr w:rsidR="00E87855" w:rsidRPr="00E87855" w14:paraId="1A24FA74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7895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CE82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3E19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1C00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87855" w:rsidRPr="00E87855" w14:paraId="54568745" w14:textId="77777777" w:rsidTr="00E8785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EE70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FE4D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B1FB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B423" w14:textId="77777777" w:rsidR="00E87855" w:rsidRPr="00E87855" w:rsidRDefault="00E87855" w:rsidP="00E8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8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3C0A9C93" w14:textId="0EABF4AC" w:rsidR="00E87855" w:rsidRPr="00C7373E" w:rsidRDefault="00E87855" w:rsidP="00134195">
      <w:pPr>
        <w:rPr>
          <w:rFonts w:ascii="Times New Roman" w:hAnsi="Times New Roman" w:cs="Times New Roman"/>
          <w:sz w:val="24"/>
          <w:szCs w:val="24"/>
        </w:rPr>
      </w:pPr>
    </w:p>
    <w:p w14:paraId="5DF3ECEF" w14:textId="62F508EB" w:rsidR="00CA26A3" w:rsidRDefault="00E87855" w:rsidP="0013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начинает выполнение с ячейки 000. При правильной работе программы в ячейку 008 будет записано 0001, а в ячейку 009 – 0002.</w:t>
      </w:r>
    </w:p>
    <w:p w14:paraId="6D63FBAE" w14:textId="2FBB3A06" w:rsidR="00E87855" w:rsidRDefault="00E87855" w:rsidP="00134195">
      <w:pPr>
        <w:rPr>
          <w:rFonts w:ascii="Times New Roman" w:hAnsi="Times New Roman" w:cs="Times New Roman"/>
          <w:sz w:val="24"/>
          <w:szCs w:val="24"/>
        </w:rPr>
      </w:pPr>
    </w:p>
    <w:p w14:paraId="3CADBCBD" w14:textId="64463FD2" w:rsidR="00E87855" w:rsidRDefault="00E87855" w:rsidP="0013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FD</w:t>
      </w:r>
      <w:r w:rsidRPr="00E87855">
        <w:rPr>
          <w:rFonts w:ascii="Times New Roman" w:hAnsi="Times New Roman" w:cs="Times New Roman"/>
          <w:sz w:val="24"/>
          <w:szCs w:val="24"/>
        </w:rPr>
        <w:t>00.</w:t>
      </w:r>
      <w:r w:rsidRPr="00E87855">
        <w:rPr>
          <w:rFonts w:ascii="Times New Roman" w:hAnsi="Times New Roman" w:cs="Times New Roman"/>
          <w:sz w:val="24"/>
          <w:szCs w:val="24"/>
        </w:rPr>
        <w:br/>
        <w:t>Циклический сдвиг вправо на 2 разряда.</w:t>
      </w:r>
    </w:p>
    <w:tbl>
      <w:tblPr>
        <w:tblW w:w="9923" w:type="dxa"/>
        <w:tblLook w:val="04A0" w:firstRow="1" w:lastRow="0" w:firstColumn="1" w:lastColumn="0" w:noHBand="0" w:noVBand="1"/>
      </w:tblPr>
      <w:tblGrid>
        <w:gridCol w:w="1121"/>
        <w:gridCol w:w="1822"/>
        <w:gridCol w:w="2581"/>
        <w:gridCol w:w="4399"/>
      </w:tblGrid>
      <w:tr w:rsidR="00C7373E" w:rsidRPr="00C7373E" w14:paraId="21105CA2" w14:textId="77777777" w:rsidTr="00C7373E">
        <w:trPr>
          <w:trHeight w:val="315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93B43" w14:textId="77777777" w:rsidR="00C7373E" w:rsidRPr="00C7373E" w:rsidRDefault="00C7373E" w:rsidP="00C7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 МП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3761" w14:textId="77777777" w:rsidR="00C7373E" w:rsidRPr="00C7373E" w:rsidRDefault="00C7373E" w:rsidP="00C7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Микрокоманды</w:t>
            </w:r>
          </w:p>
        </w:tc>
        <w:tc>
          <w:tcPr>
            <w:tcW w:w="6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6D5D" w14:textId="77777777" w:rsidR="00C7373E" w:rsidRPr="00C7373E" w:rsidRDefault="00C7373E" w:rsidP="00C7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C7373E" w:rsidRPr="00C7373E" w14:paraId="0ABFDA9E" w14:textId="77777777" w:rsidTr="00C7373E">
        <w:trPr>
          <w:trHeight w:val="315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7025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053F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A9E2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1882" w14:textId="03332BCD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 BIT(9, PK)=0 THEN GOTO E2</w:t>
            </w:r>
          </w:p>
        </w:tc>
        <w:tc>
          <w:tcPr>
            <w:tcW w:w="43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E5CE" w14:textId="77777777" w:rsidR="00C7373E" w:rsidRPr="00C7373E" w:rsidRDefault="00C7373E" w:rsidP="00C7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если не FD00, то выход</w:t>
            </w:r>
          </w:p>
        </w:tc>
      </w:tr>
      <w:tr w:rsidR="00C7373E" w:rsidRPr="00C7373E" w14:paraId="28EDCDF9" w14:textId="77777777" w:rsidTr="00C7373E">
        <w:trPr>
          <w:trHeight w:val="315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9D83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9AAF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FB3A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GOTO ПРЕ(8F)</w:t>
            </w:r>
          </w:p>
        </w:tc>
        <w:tc>
          <w:tcPr>
            <w:tcW w:w="43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DD96C5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7373E" w:rsidRPr="00244FF0" w14:paraId="12907790" w14:textId="77777777" w:rsidTr="00C7373E">
        <w:trPr>
          <w:trHeight w:val="315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8B18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F60F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A88F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44DD" w14:textId="2ABF2D22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IF BIT(8, PK)=0 THEN </w:t>
            </w: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</w:t>
            </w: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(8F)</w:t>
            </w:r>
          </w:p>
        </w:tc>
        <w:tc>
          <w:tcPr>
            <w:tcW w:w="43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2D9A98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C7373E" w:rsidRPr="00C7373E" w14:paraId="31CB333B" w14:textId="77777777" w:rsidTr="00C7373E">
        <w:trPr>
          <w:trHeight w:val="315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8795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E3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48C8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D87A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RAR(A) ==&gt; БР</w:t>
            </w:r>
          </w:p>
        </w:tc>
        <w:tc>
          <w:tcPr>
            <w:tcW w:w="4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A686" w14:textId="48ED7329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двиг вправо значение А и запись в БР</w:t>
            </w:r>
          </w:p>
        </w:tc>
      </w:tr>
      <w:tr w:rsidR="00C7373E" w:rsidRPr="00C7373E" w14:paraId="0CD23FBD" w14:textId="77777777" w:rsidTr="00C7373E">
        <w:trPr>
          <w:trHeight w:val="315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1C06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E4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F7DB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4075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790F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 ==&gt; A, C, N, Z</w:t>
            </w:r>
          </w:p>
        </w:tc>
        <w:tc>
          <w:tcPr>
            <w:tcW w:w="4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E887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 БР в регистры A,C,N,Z</w:t>
            </w:r>
          </w:p>
        </w:tc>
      </w:tr>
      <w:tr w:rsidR="00C7373E" w:rsidRPr="00C7373E" w14:paraId="388A3FA0" w14:textId="77777777" w:rsidTr="00C7373E">
        <w:trPr>
          <w:trHeight w:val="315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EE14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6CDA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BD24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RAR(A) ==&gt; БР</w:t>
            </w:r>
          </w:p>
        </w:tc>
        <w:tc>
          <w:tcPr>
            <w:tcW w:w="4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CEAA" w14:textId="21476164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двиг вправо значение А и запись в БР</w:t>
            </w:r>
          </w:p>
        </w:tc>
      </w:tr>
      <w:tr w:rsidR="00C7373E" w:rsidRPr="00C7373E" w14:paraId="703FAA24" w14:textId="77777777" w:rsidTr="00C7373E">
        <w:trPr>
          <w:trHeight w:val="315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BE3C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E6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6DB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4075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AF34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 ==&gt; A, C, N, Z</w:t>
            </w:r>
          </w:p>
        </w:tc>
        <w:tc>
          <w:tcPr>
            <w:tcW w:w="4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2A17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 БР в регистры A,C,N,Z</w:t>
            </w:r>
          </w:p>
        </w:tc>
      </w:tr>
      <w:tr w:rsidR="00C7373E" w:rsidRPr="00C7373E" w14:paraId="4CE71D99" w14:textId="77777777" w:rsidTr="00C7373E">
        <w:trPr>
          <w:trHeight w:val="315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1599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E7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656D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CE15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GOTO ПРЕ(8F)</w:t>
            </w:r>
          </w:p>
        </w:tc>
        <w:tc>
          <w:tcPr>
            <w:tcW w:w="4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BA0A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</w:t>
            </w:r>
          </w:p>
        </w:tc>
      </w:tr>
    </w:tbl>
    <w:p w14:paraId="760B55B8" w14:textId="77777777" w:rsidR="00E87855" w:rsidRPr="00E87855" w:rsidRDefault="00E87855" w:rsidP="00134195">
      <w:pPr>
        <w:rPr>
          <w:rFonts w:ascii="Times New Roman" w:hAnsi="Times New Roman" w:cs="Times New Roman"/>
          <w:sz w:val="24"/>
          <w:szCs w:val="24"/>
        </w:rPr>
      </w:pPr>
    </w:p>
    <w:p w14:paraId="1FB0F6B4" w14:textId="258ED685" w:rsidR="00E87855" w:rsidRDefault="00C7373E" w:rsidP="0013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тестирования</w:t>
      </w:r>
    </w:p>
    <w:tbl>
      <w:tblPr>
        <w:tblW w:w="6140" w:type="dxa"/>
        <w:tblLook w:val="04A0" w:firstRow="1" w:lastRow="0" w:firstColumn="1" w:lastColumn="0" w:noHBand="0" w:noVBand="1"/>
      </w:tblPr>
      <w:tblGrid>
        <w:gridCol w:w="960"/>
        <w:gridCol w:w="1560"/>
        <w:gridCol w:w="1680"/>
        <w:gridCol w:w="1940"/>
      </w:tblGrid>
      <w:tr w:rsidR="00C7373E" w:rsidRPr="00C7373E" w14:paraId="6BB2BD5A" w14:textId="77777777" w:rsidTr="00C7373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CB6A" w14:textId="77777777" w:rsidR="00C7373E" w:rsidRPr="00C7373E" w:rsidRDefault="00C7373E" w:rsidP="00C7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7BB9" w14:textId="77777777" w:rsidR="00C7373E" w:rsidRPr="00C7373E" w:rsidRDefault="00C7373E" w:rsidP="00C7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команды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365C" w14:textId="77777777" w:rsidR="00C7373E" w:rsidRPr="00C7373E" w:rsidRDefault="00C7373E" w:rsidP="00C7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2C36" w14:textId="77777777" w:rsidR="00C7373E" w:rsidRPr="00C7373E" w:rsidRDefault="00C7373E" w:rsidP="00C7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C7373E" w:rsidRPr="00C7373E" w14:paraId="0275EC64" w14:textId="77777777" w:rsidTr="00C7373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0634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D0EE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24B6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004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2352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7373E" w:rsidRPr="00C7373E" w14:paraId="67F25889" w14:textId="77777777" w:rsidTr="00C7373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6584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1A60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9FCC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3461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7373E" w:rsidRPr="00C7373E" w14:paraId="4D8557B8" w14:textId="77777777" w:rsidTr="00C7373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5DCE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801B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4000 +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3E3D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 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6700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+ 000 =&gt; A</w:t>
            </w:r>
          </w:p>
        </w:tc>
      </w:tr>
      <w:tr w:rsidR="00C7373E" w:rsidRPr="00C7373E" w14:paraId="26167079" w14:textId="77777777" w:rsidTr="00C7373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1D31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9121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7EE6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HZD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0436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&gt;&gt; 2 =&gt; A</w:t>
            </w:r>
          </w:p>
        </w:tc>
      </w:tr>
      <w:tr w:rsidR="00C7373E" w:rsidRPr="00C7373E" w14:paraId="4FD83991" w14:textId="77777777" w:rsidTr="00C7373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982A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64AB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ACB2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MOV 001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E175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=&gt; 001</w:t>
            </w:r>
          </w:p>
        </w:tc>
      </w:tr>
      <w:tr w:rsidR="00C7373E" w:rsidRPr="00C7373E" w14:paraId="27B8C9F8" w14:textId="77777777" w:rsidTr="00C7373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5774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C691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6A92E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HLT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10F8" w14:textId="77777777" w:rsidR="00C7373E" w:rsidRPr="00C7373E" w:rsidRDefault="00C7373E" w:rsidP="00C73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Остановка</w:t>
            </w:r>
          </w:p>
        </w:tc>
      </w:tr>
    </w:tbl>
    <w:p w14:paraId="574E99D1" w14:textId="77DCBB3D" w:rsidR="00C7373E" w:rsidRDefault="00C7373E" w:rsidP="0013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>Программа начинает выполнения с ячейки 002. При правильной работе команды в ячейку 001 будет записано сдвинутое на 2 бита вправо число 0004, следовательно должно быть записано 0001.</w:t>
      </w:r>
    </w:p>
    <w:p w14:paraId="6A0813CF" w14:textId="7BD37EA1" w:rsidR="00B15695" w:rsidRDefault="00B15695" w:rsidP="0013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для первой программы тестирования.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717"/>
        <w:gridCol w:w="450"/>
        <w:gridCol w:w="450"/>
        <w:gridCol w:w="584"/>
        <w:gridCol w:w="584"/>
        <w:gridCol w:w="570"/>
        <w:gridCol w:w="264"/>
        <w:gridCol w:w="584"/>
        <w:gridCol w:w="264"/>
        <w:gridCol w:w="251"/>
        <w:gridCol w:w="815"/>
      </w:tblGrid>
      <w:tr w:rsidR="00B15695" w:rsidRPr="00B15695" w14:paraId="046892B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2D1F4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СчМК до выборки 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D4E8F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BCAC0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DD288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2A0BF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D8418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17C36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7083E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4308D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77EFE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FB429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F5339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СчМК</w:t>
            </w:r>
          </w:p>
        </w:tc>
      </w:tr>
      <w:tr w:rsidR="00B15695" w:rsidRPr="00B15695" w14:paraId="1ECADA84" w14:textId="77777777" w:rsidTr="000869BB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AE2C8" w14:textId="140DB10C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800,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расположенная по адресу 002</w:t>
            </w:r>
          </w:p>
        </w:tc>
      </w:tr>
      <w:tr w:rsidR="00B15695" w:rsidRPr="00B15695" w14:paraId="4770721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23F1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C2F4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F68C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4536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10CA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E77B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4AC8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AD41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645A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BCBD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8210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87B5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</w:tr>
      <w:tr w:rsidR="00B15695" w:rsidRPr="00B15695" w14:paraId="33010A9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528F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1019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7D03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C4C5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A58F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3B2A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9900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8255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CE2D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7AF3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9D20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A685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</w:tr>
      <w:tr w:rsidR="00B15695" w:rsidRPr="00B15695" w14:paraId="67BBD0F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F7BC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B402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8017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DE78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8456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BDAC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429D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6873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CDAA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C5A6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5430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9A8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</w:tr>
      <w:tr w:rsidR="00B15695" w:rsidRPr="00B15695" w14:paraId="504BC17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BD62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2F11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7697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645A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B442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26B4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97A5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78B1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FB44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3766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26E9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9659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</w:tr>
      <w:tr w:rsidR="00B15695" w:rsidRPr="00B15695" w14:paraId="0AA6841D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A3AD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F21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46B6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953A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A92C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D616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DFA4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7D53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C04E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6301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0F34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282F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</w:tr>
      <w:tr w:rsidR="00B15695" w:rsidRPr="00B15695" w14:paraId="75C31580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70C3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CCFA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8326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2A4B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5A74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FD10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2DFF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7128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F5C9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04E5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9797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6276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</w:tr>
      <w:tr w:rsidR="00B15695" w:rsidRPr="00B15695" w14:paraId="31720196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CC36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1935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E8F0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0F2C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DA45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6695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4BA6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BBF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9BAC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F674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9890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A858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</w:tr>
      <w:tr w:rsidR="00B15695" w:rsidRPr="00B15695" w14:paraId="4FB8E5C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3940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2EE1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5CE7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D7AE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1A09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A165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914B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CF1B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20AF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C825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2570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132D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</w:tr>
      <w:tr w:rsidR="00B15695" w:rsidRPr="00B15695" w14:paraId="14E97D09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4FF6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6FE0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BB30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EE5C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2213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21D7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1452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7E59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F3FD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2377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58CF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DD24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</w:tr>
      <w:tr w:rsidR="00B15695" w:rsidRPr="00B15695" w14:paraId="5DD90F31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E8A6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14E5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82CA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6384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A7A7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95D1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4C26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29FB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709F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5858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01BC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680D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</w:tr>
      <w:tr w:rsidR="00B15695" w:rsidRPr="00B15695" w14:paraId="4CEEB16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8C44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E02A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EC5E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9738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0C86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3BA4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F1B5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928F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4949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56C6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C757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2990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4F8E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05E</w:t>
            </w:r>
          </w:p>
        </w:tc>
      </w:tr>
      <w:tr w:rsidR="00B15695" w:rsidRPr="00B15695" w14:paraId="6BE22C9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9A32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5C37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9CA5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5029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031A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E416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0669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D461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79F6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B01C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FA3C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9FDF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05F</w:t>
            </w:r>
          </w:p>
        </w:tc>
      </w:tr>
      <w:tr w:rsidR="00B15695" w:rsidRPr="00B15695" w14:paraId="7774D71F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4F6D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F790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AA6C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35F0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18D0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CE8B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888C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3FB0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2395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EE44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81C3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F01E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812C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06C</w:t>
            </w:r>
          </w:p>
        </w:tc>
      </w:tr>
      <w:tr w:rsidR="00B15695" w:rsidRPr="00B15695" w14:paraId="75D07658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DAC1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F8A2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A96F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3E2E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528A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5E3A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C645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97E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95BC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3587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6497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C36F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55D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06F</w:t>
            </w:r>
          </w:p>
        </w:tc>
      </w:tr>
      <w:tr w:rsidR="00B15695" w:rsidRPr="00B15695" w14:paraId="5BAAC147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9031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812D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8D17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8EE5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C623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08CF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C569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2B2B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E60A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FE36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2D6D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9687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073</w:t>
            </w:r>
          </w:p>
        </w:tc>
      </w:tr>
      <w:tr w:rsidR="00B15695" w:rsidRPr="00B15695" w14:paraId="1548D597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5A54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2382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14C8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24DA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9113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69B9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BA83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09D2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96E8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1317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2891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1939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074</w:t>
            </w:r>
          </w:p>
        </w:tc>
      </w:tr>
      <w:tr w:rsidR="00B15695" w:rsidRPr="00B15695" w14:paraId="563D12F0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6B66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F8DB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D781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4911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F534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9E97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E2FA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7071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6D22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8AD6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1520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5FD2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075</w:t>
            </w:r>
          </w:p>
        </w:tc>
      </w:tr>
      <w:tr w:rsidR="00B15695" w:rsidRPr="00B15695" w14:paraId="5784DC3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C585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571D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E4C5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2412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A2F7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BA7D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2EB7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0714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66EF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C8A6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61E2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FB9B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</w:tr>
      <w:tr w:rsidR="00B15695" w:rsidRPr="00B15695" w14:paraId="1683397C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0833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7BEE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2CA6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AC2D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125D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4A4D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54EF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3E2D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1AB3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252C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E17B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0EAF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</w:tr>
      <w:tr w:rsidR="00B15695" w:rsidRPr="00B15695" w14:paraId="7BEA8A74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11A8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33D4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39CC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21DB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9C6E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036D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5261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3BCA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8A97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9CB1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1062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6B78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</w:tr>
      <w:tr w:rsidR="00B15695" w:rsidRPr="00B15695" w14:paraId="473CFDD4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E85F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732D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7678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ABF8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2FEC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401F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D12A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1CFB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B402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9F93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B221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7246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</w:tr>
      <w:tr w:rsidR="00B15695" w:rsidRPr="00B15695" w14:paraId="6293D7EF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289A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7AB2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CD43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57FB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2865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8D48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D405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A1D8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B884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8DE0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A3CC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BA69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</w:tr>
      <w:tr w:rsidR="00B15695" w:rsidRPr="00B15695" w14:paraId="16E12E8F" w14:textId="77777777" w:rsidTr="008C25AC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90BA8" w14:textId="0BB286B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расположенная по адресу 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B15695" w:rsidRPr="00B15695" w14:paraId="4F768A5C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FD22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EFDD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CCD6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0363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CC15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2B70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50BE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717E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DCBF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6C00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1018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4EBC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</w:tr>
      <w:tr w:rsidR="00B15695" w:rsidRPr="00B15695" w14:paraId="44278676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6CD6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3BEE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FFB9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2940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5029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244D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78CA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AA98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6338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37E3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DB1F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1FEC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</w:tr>
      <w:tr w:rsidR="00B15695" w:rsidRPr="00B15695" w14:paraId="16CA2DEC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E2DD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25EB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752E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3BD3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E85E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4AF9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1DDB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2D05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EF84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702B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F574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43F3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</w:tr>
      <w:tr w:rsidR="00B15695" w:rsidRPr="00B15695" w14:paraId="0633538D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083C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B9F3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6DBF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253C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59FA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BEFF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1A61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D34D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010F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7A1C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7402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56D6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</w:tr>
      <w:tr w:rsidR="00B15695" w:rsidRPr="00B15695" w14:paraId="71C0DBF5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90C2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5374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5538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1AA7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4B9C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88D9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DBD5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4B1D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8805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0F81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96D9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EAD7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</w:tr>
      <w:tr w:rsidR="00B15695" w:rsidRPr="00B15695" w14:paraId="559493CF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3354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F8E3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032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D9EB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E21C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2A69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936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D624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0725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076E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E9EA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9A75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</w:tr>
      <w:tr w:rsidR="00B15695" w:rsidRPr="00B15695" w14:paraId="1A85F79F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74DA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BF21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41D9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F5E7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8528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1D82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F5B3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A31A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FBF1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3A78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DF63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CCEC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</w:tr>
      <w:tr w:rsidR="00B15695" w:rsidRPr="00B15695" w14:paraId="00ABA5FB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9593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1682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4943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65D0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C33C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B4F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F7FB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2AEA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3E29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96A9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BF11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DA47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00C</w:t>
            </w:r>
          </w:p>
        </w:tc>
      </w:tr>
      <w:tr w:rsidR="00B15695" w:rsidRPr="00B15695" w14:paraId="49850FF5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B308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07FA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F321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099A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48A7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FEFE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395D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8049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3EFA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D2C8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35CD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C82D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</w:tr>
      <w:tr w:rsidR="00B15695" w:rsidRPr="00B15695" w14:paraId="79E19CCB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2024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DE9D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EF2D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159C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D7A9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3AF4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8A6F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9252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3D69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CFF6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EFF7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A508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0AAB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</w:tr>
      <w:tr w:rsidR="00B15695" w:rsidRPr="00B15695" w14:paraId="1E3CD84F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91D0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C0E3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AC21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5430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9266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231F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41C6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1D06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5533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7381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041B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513F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</w:tr>
      <w:tr w:rsidR="00B15695" w:rsidRPr="00B15695" w14:paraId="0A27AC4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30AD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4BB0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7768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AC60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C73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A55D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AE08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5992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23B4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8C3C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C3B0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083A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</w:tr>
      <w:tr w:rsidR="00B15695" w:rsidRPr="00B15695" w14:paraId="6C1937D6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843D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074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EE27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3AC5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69FE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234A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A66D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8628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9C59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F04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64F8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5F21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451F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027</w:t>
            </w:r>
          </w:p>
        </w:tc>
      </w:tr>
      <w:tr w:rsidR="00B15695" w:rsidRPr="00B15695" w14:paraId="2F268AE6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FF50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87AD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D6DC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89BA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7DF9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849E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77A9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770C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EBF1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68B3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6672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F741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028</w:t>
            </w:r>
          </w:p>
        </w:tc>
      </w:tr>
      <w:tr w:rsidR="00B15695" w:rsidRPr="00B15695" w14:paraId="4D7F0845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B77E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3339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F89C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4F08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D550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38E1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DCF3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3047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F056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EEE6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D934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8EAA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02B</w:t>
            </w:r>
          </w:p>
        </w:tc>
      </w:tr>
      <w:tr w:rsidR="00B15695" w:rsidRPr="00B15695" w14:paraId="5E5BA3E5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D25B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CD7D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11E5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58AC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AD83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514C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B515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B524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0ADC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6D34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32E0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A362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03C</w:t>
            </w:r>
          </w:p>
        </w:tc>
      </w:tr>
      <w:tr w:rsidR="00B15695" w:rsidRPr="00B15695" w14:paraId="507E99A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B777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2B99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6B9E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5FFC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12AC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255A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CC73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2E0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AE5A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8628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987D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E6F3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03D</w:t>
            </w:r>
          </w:p>
        </w:tc>
      </w:tr>
      <w:tr w:rsidR="00B15695" w:rsidRPr="00B15695" w14:paraId="23D644C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A813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C5FD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4B54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B7B9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2754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907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109D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26D5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8A6D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4C3C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8261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A87B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03E</w:t>
            </w:r>
          </w:p>
        </w:tc>
      </w:tr>
      <w:tr w:rsidR="00B15695" w:rsidRPr="00B15695" w14:paraId="6DADA3F0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8C44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ED70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BC52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6C64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06CD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DAF3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84CF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D741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BD14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9584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D804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FED4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</w:tr>
      <w:tr w:rsidR="00B15695" w:rsidRPr="00B15695" w14:paraId="6FD7CE17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7196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6A84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2DBD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9F4A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C2B3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3012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FE7A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7754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BA6D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C9C2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0B09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41C1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</w:tr>
      <w:tr w:rsidR="00B15695" w:rsidRPr="00B15695" w14:paraId="42B5398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A39B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414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711A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DC02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0D19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53D4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CF28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1438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7FF5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A75A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F8BF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93A7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</w:tr>
      <w:tr w:rsidR="00B15695" w:rsidRPr="00B15695" w14:paraId="3580DF85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DD14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18E3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8D70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CF5B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C2C3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97B5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EBE4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7AB8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C10D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DF34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B8E7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6301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</w:tr>
      <w:tr w:rsidR="00B15695" w:rsidRPr="00B15695" w14:paraId="255A78A5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BBC0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8E95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C095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02A6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851F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D5DA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F93B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35DA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BA42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574F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5DB4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B57F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</w:tr>
      <w:tr w:rsidR="00B15695" w:rsidRPr="00B15695" w14:paraId="63B7C2D5" w14:textId="77777777" w:rsidTr="0014798B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80A7F1" w14:textId="5A1E40B2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расположенная по адресу 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B15695" w:rsidRPr="00B15695" w14:paraId="592747D2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32A9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5826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86EF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54FB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F3D6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354D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9727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96DA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0E73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2849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47E0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393B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</w:tr>
      <w:tr w:rsidR="00B15695" w:rsidRPr="00B15695" w14:paraId="23F385C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B29D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1F6A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11A3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6D7B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E628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6566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D1E8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8357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7368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4746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32BB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145E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</w:tr>
      <w:tr w:rsidR="00B15695" w:rsidRPr="00B15695" w14:paraId="252B7E05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F515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F9B9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FEF4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B5C5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1945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4FD0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B3E6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58E8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9586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0A02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D28B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F32C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</w:tr>
      <w:tr w:rsidR="00B15695" w:rsidRPr="00B15695" w14:paraId="5FBBA71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E403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1380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EF5B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4C4B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BA7E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41ED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F9EC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B2A7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9A9F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B520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6F82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B356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</w:tr>
      <w:tr w:rsidR="00B15695" w:rsidRPr="00B15695" w14:paraId="268485DC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55FC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7B03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F981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AF5C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3FFD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B343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03DD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20D1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E1CD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4D53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3B36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596B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</w:tr>
      <w:tr w:rsidR="00B15695" w:rsidRPr="00B15695" w14:paraId="56AC5572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0216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EA6D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35CF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19DC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E006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262F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B2E4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BAC3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9AF7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C3B2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5E40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944A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</w:tr>
      <w:tr w:rsidR="00B15695" w:rsidRPr="00B15695" w14:paraId="2941AC28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6E3E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13D6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D6C4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F29F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AE57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0F6A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3D70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E4B9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6C47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CA0B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E53E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5094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</w:tr>
      <w:tr w:rsidR="00B15695" w:rsidRPr="00B15695" w14:paraId="010436A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6395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1E0D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C9BF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7004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1B50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B7BB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67DD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670D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3590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E7A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266F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4797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00C</w:t>
            </w:r>
          </w:p>
        </w:tc>
      </w:tr>
      <w:tr w:rsidR="00B15695" w:rsidRPr="00B15695" w14:paraId="60913AC6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2550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4C0A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F236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E74C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28C8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6AEA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7F83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9455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711C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19E9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EC40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3160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</w:tr>
      <w:tr w:rsidR="00B15695" w:rsidRPr="00B15695" w14:paraId="15809B0F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8A02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523C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EF2D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97B4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C312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6B2D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867E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6FBC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6130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4D89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726E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B346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6CCE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</w:tr>
      <w:tr w:rsidR="00B15695" w:rsidRPr="00B15695" w14:paraId="38051DC5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944B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D4DF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596E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B5BB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B152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6B16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FFC8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6BD0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E900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9531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633D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F6A7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</w:tr>
      <w:tr w:rsidR="00B15695" w:rsidRPr="00B15695" w14:paraId="33F66F4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3D8A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C0A9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FF17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03B0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6381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39AE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B99F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E7C1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B2C4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ED3A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9523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36D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</w:tr>
      <w:tr w:rsidR="00B15695" w:rsidRPr="00B15695" w14:paraId="5E05D921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2C1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16A9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EE27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4029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3665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A068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82FC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C84A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A0BC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3BCF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4E05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0363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C9B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027</w:t>
            </w:r>
          </w:p>
        </w:tc>
      </w:tr>
      <w:tr w:rsidR="00B15695" w:rsidRPr="00B15695" w14:paraId="1EE7AFF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7ADC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3005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FE66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732D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5729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AC01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7D7B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C867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E5E8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DA48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DCB6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1DC2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028</w:t>
            </w:r>
          </w:p>
        </w:tc>
      </w:tr>
      <w:tr w:rsidR="00B15695" w:rsidRPr="00B15695" w14:paraId="6C0FF5A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7655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85C3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6124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904E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D6E6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13B8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4DF1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0432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D5D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2712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AEBC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44DF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029</w:t>
            </w:r>
          </w:p>
        </w:tc>
      </w:tr>
      <w:tr w:rsidR="00B15695" w:rsidRPr="00B15695" w14:paraId="102DA985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05B0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1783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D607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AC5E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7988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3F3F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36B6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B2C8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6F02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912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6F73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68EB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02A</w:t>
            </w:r>
          </w:p>
        </w:tc>
      </w:tr>
      <w:tr w:rsidR="00B15695" w:rsidRPr="00B15695" w14:paraId="44EBC491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D1F2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0A16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C2FB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FC77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3F25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5438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C944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0E91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A0E6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6C44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5C41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0ABC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0B0</w:t>
            </w:r>
          </w:p>
        </w:tc>
      </w:tr>
      <w:tr w:rsidR="00B15695" w:rsidRPr="00B15695" w14:paraId="5AD6A58D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0DA8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B229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AB64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F76D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F070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D40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A023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379C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3AEE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A4F4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1265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8007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0B1</w:t>
            </w:r>
          </w:p>
        </w:tc>
      </w:tr>
      <w:tr w:rsidR="00B15695" w:rsidRPr="00B15695" w14:paraId="01A7E8C0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A07A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3C3E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EED5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4625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DC33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677D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00D5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C3F6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873B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BD02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E3DF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D057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0B2</w:t>
            </w:r>
          </w:p>
        </w:tc>
      </w:tr>
      <w:tr w:rsidR="00B15695" w:rsidRPr="00B15695" w14:paraId="1B8B697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8AF8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33E4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882B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B9E2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A7F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F77B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17DE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7E48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5FD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4CD9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0436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73BB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0B3</w:t>
            </w:r>
          </w:p>
        </w:tc>
      </w:tr>
      <w:tr w:rsidR="00B15695" w:rsidRPr="00B15695" w14:paraId="2E5F7FA4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9259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0B3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2D56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1FDA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CC7B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6550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7DC1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2726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6D2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45BC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2406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E931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E2FD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0B4</w:t>
            </w:r>
          </w:p>
        </w:tc>
      </w:tr>
      <w:tr w:rsidR="00B15695" w:rsidRPr="00B15695" w14:paraId="59A51C74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0735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5DCB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1725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B170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ED7E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CD47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EB6A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15EE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2E65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C4FD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F743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B750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0B5</w:t>
            </w:r>
          </w:p>
        </w:tc>
      </w:tr>
      <w:tr w:rsidR="00B15695" w:rsidRPr="00B15695" w14:paraId="46C30F77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16D9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0B5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6702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985C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CDAB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F484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5265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D6B5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BD33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3443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BE9C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3C62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526E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</w:tr>
      <w:tr w:rsidR="00B15695" w:rsidRPr="00B15695" w14:paraId="0604B7AC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5191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FEDB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FF42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55DA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5691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E5AE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1E97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6781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AAA0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8CE6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3A17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6D7E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</w:tr>
      <w:tr w:rsidR="00B15695" w:rsidRPr="00B15695" w14:paraId="1EE0028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6E84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A88E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2989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4220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9821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F89D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7B16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DB46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DBFA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E88B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0AC7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59AC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</w:tr>
      <w:tr w:rsidR="00B15695" w:rsidRPr="00B15695" w14:paraId="0873829B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E22C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9F4E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61BD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7B91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5607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32B7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6894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E6DD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7EE2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71D9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5F24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8D3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</w:tr>
      <w:tr w:rsidR="00B15695" w:rsidRPr="00B15695" w14:paraId="47FCD321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62A2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D178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D6B3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6110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7949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CC31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53FD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E157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91B5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BA90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0877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A188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</w:tr>
      <w:tr w:rsidR="00B15695" w:rsidRPr="00B15695" w14:paraId="74F26D22" w14:textId="77777777" w:rsidTr="00700E12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EB1E33" w14:textId="1CA613EA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расположенная по адресу 002</w:t>
            </w:r>
          </w:p>
        </w:tc>
      </w:tr>
      <w:tr w:rsidR="00B15695" w:rsidRPr="00B15695" w14:paraId="5D8BBF89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C873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BDD8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DBB9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250E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62E2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509D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6A91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27FA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6D88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E27E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DE03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ED41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</w:tr>
      <w:tr w:rsidR="00B15695" w:rsidRPr="00B15695" w14:paraId="67BF3FA9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FDFA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417A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C69E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70BD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E4A4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3E2A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AF33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24B9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AD74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2204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C268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E8C0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</w:tr>
      <w:tr w:rsidR="00B15695" w:rsidRPr="00B15695" w14:paraId="2F8FE87C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A231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1FEE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BD46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15FD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7B4A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AE8F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8850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43EF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FCF3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D29D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B64D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955D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</w:tr>
      <w:tr w:rsidR="00B15695" w:rsidRPr="00B15695" w14:paraId="5E717FC1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6B7C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5729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9B2C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CE87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F0B7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71C0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B564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9561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916C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AFF3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DF30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0BAF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</w:tr>
      <w:tr w:rsidR="00B15695" w:rsidRPr="00B15695" w14:paraId="3150825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EE9C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B48E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8253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9DA9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3EAF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9AED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649C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9039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B05A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4BD0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545F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A991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</w:tr>
      <w:tr w:rsidR="00B15695" w:rsidRPr="00B15695" w14:paraId="20970136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616A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001F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795B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7E13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8540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D325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20A1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A6BF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E0CB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9FA8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DF70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A681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</w:tr>
      <w:tr w:rsidR="00B15695" w:rsidRPr="00B15695" w14:paraId="53D043C8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62E7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1476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CE86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D654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434B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7CA2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2A99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19A0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F5FD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D0F7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6A64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633D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</w:tr>
      <w:tr w:rsidR="00B15695" w:rsidRPr="00B15695" w14:paraId="151BA3E2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526B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B639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896B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A8B7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919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3483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7574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D0A9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B8EE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71F0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DE57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A1B7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00C</w:t>
            </w:r>
          </w:p>
        </w:tc>
      </w:tr>
      <w:tr w:rsidR="00B15695" w:rsidRPr="00B15695" w14:paraId="462C9496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AC2C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0516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F737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EA6E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4D41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A363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F12C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14A7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2AB2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843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8B01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8E74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</w:tr>
      <w:tr w:rsidR="00B15695" w:rsidRPr="00B15695" w14:paraId="42A67F6C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D0E8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2B77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EF2D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638F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312B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129C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BAAF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A245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FEA7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2325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30BE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C68E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0FA1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</w:tr>
      <w:tr w:rsidR="00B15695" w:rsidRPr="00B15695" w14:paraId="45E3AA2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327E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DADD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204E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3649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7D28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513E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99D5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53E2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E8FE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33EB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9323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7617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</w:tr>
      <w:tr w:rsidR="00B15695" w:rsidRPr="00B15695" w14:paraId="31F53637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3D81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6959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6BA5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9E8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6C74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8FDD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FCAC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3C0D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9AB9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844C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445D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8FD9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</w:tr>
      <w:tr w:rsidR="00B15695" w:rsidRPr="00B15695" w14:paraId="14A5DB4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DA3D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32A0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EE27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F130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8A80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3549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0C6F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248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031F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A2E3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BF17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C057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AF49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</w:tr>
      <w:tr w:rsidR="00B15695" w:rsidRPr="00B15695" w14:paraId="3F49D1B8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58B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DCB0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2EE9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7D3E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9E00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31C9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DB13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46BC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7F1E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9379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6668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9597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022</w:t>
            </w:r>
          </w:p>
        </w:tc>
      </w:tr>
      <w:tr w:rsidR="00B15695" w:rsidRPr="00B15695" w14:paraId="1862B906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F4F1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B127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0D7B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F876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B509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0861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48E7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99BC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B195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8AB0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4EAE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479D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023</w:t>
            </w:r>
          </w:p>
        </w:tc>
      </w:tr>
      <w:tr w:rsidR="00B15695" w:rsidRPr="00B15695" w14:paraId="647A370C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0CA1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57C9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99B7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D688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F635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32D9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9C98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55D0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E50F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5374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74C7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CE2E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038</w:t>
            </w:r>
          </w:p>
        </w:tc>
      </w:tr>
      <w:tr w:rsidR="00B15695" w:rsidRPr="00B15695" w14:paraId="6161DE72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EB3E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992D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42D9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58C4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3C09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FFBE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FBCB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6C4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0E72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0D8C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A003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6623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039</w:t>
            </w:r>
          </w:p>
        </w:tc>
      </w:tr>
      <w:tr w:rsidR="00B15695" w:rsidRPr="00B15695" w14:paraId="65298BA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FA3C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B573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CF8B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DCC3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FFDA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28E7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037C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9CC1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7DB5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7311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2081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CDC3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03A</w:t>
            </w:r>
          </w:p>
        </w:tc>
      </w:tr>
      <w:tr w:rsidR="00B15695" w:rsidRPr="00B15695" w14:paraId="3BB528BC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FD67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4828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05E5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F2B3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96BA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449A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B416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9A25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53F1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32A3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6F1A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212B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03B</w:t>
            </w:r>
          </w:p>
        </w:tc>
      </w:tr>
      <w:tr w:rsidR="00B15695" w:rsidRPr="00B15695" w14:paraId="5248E820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892D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6BE3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D0C7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4171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56E8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DCD8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21BB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D2DD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56BF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B1C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0D3B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763B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</w:tr>
      <w:tr w:rsidR="00B15695" w:rsidRPr="00B15695" w14:paraId="467F9BFD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DF78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CEE9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947A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D21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EC94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D35A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F7D9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0E4D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8CD2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F77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A3C7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E9B1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</w:tr>
      <w:tr w:rsidR="00B15695" w:rsidRPr="00B15695" w14:paraId="36A67B3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0176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E596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8AAD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F05E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3067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C44C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71A3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5E2A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6359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25F1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68D2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314E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</w:tr>
      <w:tr w:rsidR="00B15695" w:rsidRPr="00B15695" w14:paraId="48BDCFDC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128B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408D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3EC7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321D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7019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3C8D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C4CD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D06E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DF51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FC61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F920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14A5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</w:tr>
      <w:tr w:rsidR="00B15695" w:rsidRPr="00B15695" w14:paraId="34A421D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C061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33C2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8B30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84F2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0AB6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CAFB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EC24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FBE6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7B65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A90C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0069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9BDD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</w:tr>
      <w:tr w:rsidR="00B15695" w:rsidRPr="00B15695" w14:paraId="1A9592AC" w14:textId="77777777" w:rsidTr="00796E4E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B388D7" w14:textId="14E6DDEE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расположенная по адресу 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B15695" w:rsidRPr="00B15695" w14:paraId="14071C00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40FC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EF04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3E41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18D7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DAD0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4D83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77F9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5790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0C07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51EB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7A82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A7BA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</w:tr>
      <w:tr w:rsidR="00B15695" w:rsidRPr="00B15695" w14:paraId="63D2A766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9ED8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B84A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DD94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48ED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8D47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B33C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DC6E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5ABC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B827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8667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FEAA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8DEA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</w:tr>
      <w:tr w:rsidR="00B15695" w:rsidRPr="00B15695" w14:paraId="1EB2A066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CE24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178B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FC8F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C603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45E0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7D4A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53D7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4E12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EF2A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FEE2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0F15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76B0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</w:tr>
      <w:tr w:rsidR="00B15695" w:rsidRPr="00B15695" w14:paraId="237AB27B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0386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0AEF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53AF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495C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226D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9E20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FDB3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89B5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BA5A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EE41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1257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626C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</w:tr>
      <w:tr w:rsidR="00B15695" w:rsidRPr="00B15695" w14:paraId="6AFCFB2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DDAC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E995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DC6B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E57F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0881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309B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8A67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62BA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536A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F6D9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C963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BC40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</w:tr>
      <w:tr w:rsidR="00B15695" w:rsidRPr="00B15695" w14:paraId="2BA5BB7D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C6F4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685F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DEF8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BF57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5097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8B9E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18C9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A7DD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AF29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A077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C397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4712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</w:tr>
      <w:tr w:rsidR="00B15695" w:rsidRPr="00B15695" w14:paraId="38667E4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6677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C8E9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6CD1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782F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8F94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F082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9B73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5642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13E4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0315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2C6B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EB6C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</w:tr>
    </w:tbl>
    <w:p w14:paraId="777B09A8" w14:textId="3548D87F" w:rsidR="00244FF0" w:rsidRDefault="00244FF0" w:rsidP="00134195">
      <w:pPr>
        <w:rPr>
          <w:rFonts w:ascii="Times New Roman" w:hAnsi="Times New Roman" w:cs="Times New Roman"/>
          <w:sz w:val="24"/>
          <w:szCs w:val="24"/>
        </w:rPr>
      </w:pPr>
    </w:p>
    <w:p w14:paraId="46A65794" w14:textId="767AA1A1" w:rsidR="00B15695" w:rsidRDefault="00B15695" w:rsidP="00134195">
      <w:pPr>
        <w:rPr>
          <w:rFonts w:ascii="Times New Roman" w:hAnsi="Times New Roman" w:cs="Times New Roman"/>
          <w:sz w:val="24"/>
          <w:szCs w:val="24"/>
        </w:rPr>
      </w:pPr>
    </w:p>
    <w:p w14:paraId="599787A9" w14:textId="77777777" w:rsidR="00B15695" w:rsidRDefault="00B15695" w:rsidP="00134195">
      <w:pPr>
        <w:rPr>
          <w:rFonts w:ascii="Times New Roman" w:hAnsi="Times New Roman" w:cs="Times New Roman"/>
          <w:sz w:val="24"/>
          <w:szCs w:val="24"/>
        </w:rPr>
      </w:pPr>
    </w:p>
    <w:p w14:paraId="5AC836D7" w14:textId="3370FCF6" w:rsidR="00B15695" w:rsidRDefault="00B15695" w:rsidP="0013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для второй программы тестирования.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717"/>
        <w:gridCol w:w="450"/>
        <w:gridCol w:w="450"/>
        <w:gridCol w:w="624"/>
        <w:gridCol w:w="624"/>
        <w:gridCol w:w="570"/>
        <w:gridCol w:w="264"/>
        <w:gridCol w:w="624"/>
        <w:gridCol w:w="264"/>
        <w:gridCol w:w="251"/>
        <w:gridCol w:w="815"/>
      </w:tblGrid>
      <w:tr w:rsidR="00B15695" w:rsidRPr="00B15695" w14:paraId="10643999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BE447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СчМК до выборки 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1475E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BB73D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1940C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977FD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CE067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9B1CD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6CBE8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9533C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AD100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0F3A6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00172" w14:textId="77777777" w:rsidR="00B15695" w:rsidRPr="00B15695" w:rsidRDefault="00B15695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СчМК</w:t>
            </w:r>
          </w:p>
        </w:tc>
      </w:tr>
      <w:tr w:rsidR="00A6511C" w:rsidRPr="00B15695" w14:paraId="1624B0A1" w14:textId="77777777" w:rsidTr="002A6503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488E5" w14:textId="310BC407" w:rsidR="00A6511C" w:rsidRPr="00A6511C" w:rsidRDefault="00A6511C" w:rsidP="00B1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расположенная по адресу 00</w:t>
            </w: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B15695" w:rsidRPr="00B15695" w14:paraId="0EA101A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26B7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6A2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E7E6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33BE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D357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9642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34BE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30DB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225E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51BD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A93F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AA0A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</w:tr>
      <w:tr w:rsidR="00B15695" w:rsidRPr="00B15695" w14:paraId="64ABE015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A24B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026C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D4C8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DD0E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3088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BE7A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2069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3DFD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F273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0BA0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D965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E58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</w:tr>
      <w:tr w:rsidR="00B15695" w:rsidRPr="00B15695" w14:paraId="706FD4A5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0769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3884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0EA4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9A79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F7CB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F393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1CAB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9C37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D6E6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2012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3C9F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76EB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</w:tr>
      <w:tr w:rsidR="00B15695" w:rsidRPr="00B15695" w14:paraId="3276BB37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DC08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05F0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B454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E4AB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4A9E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75DA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FF1C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B6F0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E620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3E9F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32B0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783C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</w:tr>
      <w:tr w:rsidR="00B15695" w:rsidRPr="00B15695" w14:paraId="275426D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8EBA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406E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9CB7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EB41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FFB3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49E6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CDAA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E578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165F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1488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7A1A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087B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</w:tr>
      <w:tr w:rsidR="00B15695" w:rsidRPr="00B15695" w14:paraId="36714D6D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D7F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0AC8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72DF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BAA7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828A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C145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6062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611B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3026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12B7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CAD6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5EF7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</w:tr>
      <w:tr w:rsidR="00B15695" w:rsidRPr="00B15695" w14:paraId="416A787B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41F3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E924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E1C4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EFCD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6E7B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57F3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DA83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F90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449B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D54E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E6D0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9298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</w:tr>
      <w:tr w:rsidR="00B15695" w:rsidRPr="00B15695" w14:paraId="542386D7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CE41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402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19ED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757F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5E7C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AC49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3DCB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85EB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61EF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FDCE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B441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017F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</w:tr>
      <w:tr w:rsidR="00B15695" w:rsidRPr="00B15695" w14:paraId="468BC2D7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8BD7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99CD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3459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0949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0E7D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B7A3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CC96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849F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9793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D1F6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BABF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A10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</w:tr>
      <w:tr w:rsidR="00B15695" w:rsidRPr="00B15695" w14:paraId="6DF49158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E938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DE78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7DEE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F8B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12F4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05BB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A4A0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7A9C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8AFC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BAF0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725B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ECCD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</w:tr>
      <w:tr w:rsidR="00B15695" w:rsidRPr="00B15695" w14:paraId="35641A1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8BCE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2CA6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EC5E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B698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CE61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2FB9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A620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0DEF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6C44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5DA0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AE5E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2F68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8BCE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05E</w:t>
            </w:r>
          </w:p>
        </w:tc>
      </w:tr>
      <w:tr w:rsidR="00B15695" w:rsidRPr="00B15695" w14:paraId="37FD81AC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9262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9FC3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E87F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3572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3BBD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9782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241B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0A88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E3E1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0427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351E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925D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05F</w:t>
            </w:r>
          </w:p>
        </w:tc>
      </w:tr>
      <w:tr w:rsidR="00B15695" w:rsidRPr="00B15695" w14:paraId="7425EAF1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471C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DFEB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AA6C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286E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D46F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975A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2AF5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CFD6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8CF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3296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8608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C34D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5255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06C</w:t>
            </w:r>
          </w:p>
        </w:tc>
      </w:tr>
      <w:tr w:rsidR="00B15695" w:rsidRPr="00B15695" w14:paraId="2FF8C9E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3212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C9E7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A96F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8942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849E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6E89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50CD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A923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7F01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19CE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D5D3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E57F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11C5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06F</w:t>
            </w:r>
          </w:p>
        </w:tc>
      </w:tr>
      <w:tr w:rsidR="00B15695" w:rsidRPr="00B15695" w14:paraId="221A6739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6D21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6FCD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EDCB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6F23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6DA4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EB3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09E7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CE9B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EF63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747B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6D46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F519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073</w:t>
            </w:r>
          </w:p>
        </w:tc>
      </w:tr>
      <w:tr w:rsidR="00B15695" w:rsidRPr="00B15695" w14:paraId="490E0CC6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6CD3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BE38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50B2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AF30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AFFA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DAF7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111F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113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1293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673C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462A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94D7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074</w:t>
            </w:r>
          </w:p>
        </w:tc>
      </w:tr>
      <w:tr w:rsidR="00B15695" w:rsidRPr="00B15695" w14:paraId="759BBA90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CDE6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CBA0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AA47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4735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907E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1E19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85D9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BF7E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1FE4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5E8A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C15E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3B3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075</w:t>
            </w:r>
          </w:p>
        </w:tc>
      </w:tr>
      <w:tr w:rsidR="00B15695" w:rsidRPr="00B15695" w14:paraId="0674141C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1188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5DFC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7E50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A662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CF45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6FDF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A657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46E6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C919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AAA8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C878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856B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</w:tr>
      <w:tr w:rsidR="00B15695" w:rsidRPr="00B15695" w14:paraId="77B96A1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4374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9BF7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2164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EC0B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5366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3FCB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3756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D2BE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AB54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A509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1C5B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A945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</w:tr>
      <w:tr w:rsidR="00B15695" w:rsidRPr="00B15695" w14:paraId="7E42FDC9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75C0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16B0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2DAA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A477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3F55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91B3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722A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8D6D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74AE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1545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E427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878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</w:tr>
      <w:tr w:rsidR="00B15695" w:rsidRPr="00B15695" w14:paraId="3E734FC2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F118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FB46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9410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00F9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4001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3FDB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A533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8369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3C46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38DE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8680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BD7D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</w:tr>
      <w:tr w:rsidR="00B15695" w:rsidRPr="00B15695" w14:paraId="5828027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78F5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373A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855C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EE4F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3C53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243E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4864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F5D6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01B6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9216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443F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02D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</w:tr>
      <w:tr w:rsidR="00A6511C" w:rsidRPr="00B15695" w14:paraId="6C97B3E6" w14:textId="77777777" w:rsidTr="00F1625E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7D57A2" w14:textId="27F115A7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расположенная по адресу 00</w:t>
            </w: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15695" w:rsidRPr="00B15695" w14:paraId="1B2DC016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3F97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5D00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9695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A0FA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87C8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DF34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9BEB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510A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C785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05DE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EE2F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5461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</w:tr>
      <w:tr w:rsidR="00B15695" w:rsidRPr="00B15695" w14:paraId="7C94DE3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ED18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8F11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629B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C39D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2A79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4538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6203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DB4B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ADB2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7092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681F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4E36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</w:tr>
      <w:tr w:rsidR="00B15695" w:rsidRPr="00B15695" w14:paraId="17BC200F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E41E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3AF1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19DD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009D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615F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623B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4DBC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F3E6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9AD3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7E35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A375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99BD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</w:tr>
      <w:tr w:rsidR="00B15695" w:rsidRPr="00B15695" w14:paraId="28EFBFBC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6A59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B1F9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6E0B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844B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118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51A1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7D7D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08FB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5A72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9ACC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6179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32E9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</w:tr>
      <w:tr w:rsidR="00B15695" w:rsidRPr="00B15695" w14:paraId="149CD388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B577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6D3E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C522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8B16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BAE3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6507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A983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E308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730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45C7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BE5F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14EE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</w:tr>
      <w:tr w:rsidR="00B15695" w:rsidRPr="00B15695" w14:paraId="2ACFBD2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BCA3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8A6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7EC7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64DB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14FA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AC85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55EE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6393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D5AB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D8AE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7704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B26E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</w:tr>
      <w:tr w:rsidR="00B15695" w:rsidRPr="00B15695" w14:paraId="65A2A7B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8C0E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D7D8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506E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6662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9631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B7ED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DBFF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A5A0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D46D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28C3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97D4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81D8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</w:tr>
      <w:tr w:rsidR="00B15695" w:rsidRPr="00B15695" w14:paraId="722C343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96DE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AF16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B706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5036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06AC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D458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077A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BED7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1718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D219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E2D4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C59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</w:tr>
      <w:tr w:rsidR="00B15695" w:rsidRPr="00B15695" w14:paraId="7CCD0E12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B88B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93FA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CD69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0692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E7C9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DB57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8956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8D9E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C370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7E5A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216E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5709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</w:tr>
      <w:tr w:rsidR="00B15695" w:rsidRPr="00B15695" w14:paraId="1ECAA25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1B1B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C7A6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0739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0691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B5D8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018A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D936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BE7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67FB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EC74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FDE5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25B0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00C</w:t>
            </w:r>
          </w:p>
        </w:tc>
      </w:tr>
      <w:tr w:rsidR="00B15695" w:rsidRPr="00B15695" w14:paraId="6038C39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3A00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F090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94AB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563F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9E29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764A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BFB7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A8D3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895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5E2F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1972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11A4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</w:tr>
      <w:tr w:rsidR="00B15695" w:rsidRPr="00B15695" w14:paraId="251EDC9D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5715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A1AD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EF2D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50DF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57E5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DBA7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7F4D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80AF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93DB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1276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0EAB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471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C1F7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02D</w:t>
            </w:r>
          </w:p>
        </w:tc>
      </w:tr>
      <w:tr w:rsidR="00B15695" w:rsidRPr="00B15695" w14:paraId="3CBB66BF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22D1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935E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4E71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2E60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E7D1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2D00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448A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3346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D9A1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D8CA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96E6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E5FB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02E</w:t>
            </w:r>
          </w:p>
        </w:tc>
      </w:tr>
      <w:tr w:rsidR="00B15695" w:rsidRPr="00B15695" w14:paraId="1C9922A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170B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02E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F348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F745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FF2A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C7C2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2F62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ADD4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90C1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2D4B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7F11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99D9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F31E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02F</w:t>
            </w:r>
          </w:p>
        </w:tc>
      </w:tr>
      <w:tr w:rsidR="00B15695" w:rsidRPr="00B15695" w14:paraId="7FE43141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28CE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42A8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1124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70A5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41ED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1094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DF8C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ED50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F071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FFB3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60CA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F628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0D0</w:t>
            </w:r>
          </w:p>
        </w:tc>
      </w:tr>
      <w:tr w:rsidR="00B15695" w:rsidRPr="00B15695" w14:paraId="293BA8A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284B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B703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D16A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A8CE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C9FB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8C80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DF75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61BF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CCE3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0FAD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2D2A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9443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0D1</w:t>
            </w:r>
          </w:p>
        </w:tc>
      </w:tr>
      <w:tr w:rsidR="00B15695" w:rsidRPr="00B15695" w14:paraId="6767ADC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12BD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B9A8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48C4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5779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13B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596F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C580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998B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3DF8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3DEF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D932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32EC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0D2</w:t>
            </w:r>
          </w:p>
        </w:tc>
      </w:tr>
      <w:tr w:rsidR="00B15695" w:rsidRPr="00B15695" w14:paraId="73CAF681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207B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E538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6C19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DF1D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35D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0AC1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7260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9D5E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0853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4727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7278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33A2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0D3</w:t>
            </w:r>
          </w:p>
        </w:tc>
      </w:tr>
      <w:tr w:rsidR="00B15695" w:rsidRPr="00B15695" w14:paraId="459B1AA6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FBB3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EB6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5C84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2290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D09C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DB48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425B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8BD6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7921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BEBC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1C57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1C76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</w:tr>
      <w:tr w:rsidR="00B15695" w:rsidRPr="00B15695" w14:paraId="67BFE7D1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A2B8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55A2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037C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97EB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E80F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5E80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2669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7D00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5914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476F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3BD1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AD8E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</w:tr>
      <w:tr w:rsidR="00B15695" w:rsidRPr="00B15695" w14:paraId="1D2479D8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D1BD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2A61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A415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91B3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5F5C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3BE1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08BE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3764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C7FF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522B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151C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BC2F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</w:tr>
      <w:tr w:rsidR="00B15695" w:rsidRPr="00B15695" w14:paraId="63C55365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318B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784F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3B2F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5AE6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FBAC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DEBB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9A46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3D43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1E81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0F86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700B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2F67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</w:tr>
      <w:tr w:rsidR="00B15695" w:rsidRPr="00B15695" w14:paraId="3E796F3B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D3DA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41CF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7367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2840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FA48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6F04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BF67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9CDB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6246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F3B8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A88F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4980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</w:tr>
      <w:tr w:rsidR="00A6511C" w:rsidRPr="00B15695" w14:paraId="5458F738" w14:textId="77777777" w:rsidTr="006A6270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F9E4F" w14:textId="2838985A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3008</w:t>
            </w: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расположенная по адресу 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B15695" w:rsidRPr="00B15695" w14:paraId="5003DB4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CFBB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211D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36E4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B49D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D0DC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6868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4A15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89C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97FB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4C42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DD7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C213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</w:tr>
      <w:tr w:rsidR="00B15695" w:rsidRPr="00B15695" w14:paraId="2802E348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1176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AA82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09CD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D5C9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6C69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D09F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4E9C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A54D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556C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F039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A400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81E6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</w:tr>
      <w:tr w:rsidR="00B15695" w:rsidRPr="00B15695" w14:paraId="62548C42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60BC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EF48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90A4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C616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229F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129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17BC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F5E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5ADD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AD22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E125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369F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</w:tr>
      <w:tr w:rsidR="00B15695" w:rsidRPr="00B15695" w14:paraId="0B70D142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598E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83A2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BA84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3C24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FE0E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3B49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4DBC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12F7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7134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BF20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0987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6B1D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</w:tr>
      <w:tr w:rsidR="00B15695" w:rsidRPr="00B15695" w14:paraId="16B6E586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8902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E93A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2B6E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F687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8773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3A50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F8C3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1C43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11CF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1F9C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8991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5F7F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</w:tr>
      <w:tr w:rsidR="00B15695" w:rsidRPr="00B15695" w14:paraId="2E7C5939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005E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EEF3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C06B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9A75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6113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E7B6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1599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6C5A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982A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69C4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65EF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6A17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</w:tr>
      <w:tr w:rsidR="00B15695" w:rsidRPr="00B15695" w14:paraId="39F8F02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7AC3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6588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FF74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D773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5E5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3064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44B6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E5D9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8D8F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81D9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4545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38A2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</w:tr>
      <w:tr w:rsidR="00B15695" w:rsidRPr="00B15695" w14:paraId="31D39A3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137F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DFDD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FF08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B599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7C01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0A62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29BF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6AB0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CD46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D8CF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500B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986C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00C</w:t>
            </w:r>
          </w:p>
        </w:tc>
      </w:tr>
      <w:tr w:rsidR="00B15695" w:rsidRPr="00B15695" w14:paraId="7450AFE4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1073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F199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536F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B0A8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EAF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5940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D381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CEEB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EDD1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38EF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FB57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1E1D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</w:tr>
      <w:tr w:rsidR="00B15695" w:rsidRPr="00B15695" w14:paraId="70C32CEF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8BB0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C0FD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EF2D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7FD6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113B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146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4F94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CF42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FA60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1524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E51A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0123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6D26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</w:tr>
      <w:tr w:rsidR="00B15695" w:rsidRPr="00B15695" w14:paraId="3D56B307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FB36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2438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1BA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1F94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51A7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63DB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AB5E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134B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0033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7E0F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E665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8955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</w:tr>
      <w:tr w:rsidR="00B15695" w:rsidRPr="00B15695" w14:paraId="2452CD24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EEDC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3F9A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C5A4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FFF8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ABE8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CFF4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9979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9453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0FBC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83FA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00B8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7ADC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</w:tr>
      <w:tr w:rsidR="00B15695" w:rsidRPr="00B15695" w14:paraId="22A5AE18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49EB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AAF7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EE27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B782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C271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3569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CFD0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2BA7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7924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2EEE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4EB1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BA7E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4F48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</w:tr>
      <w:tr w:rsidR="00B15695" w:rsidRPr="00B15695" w14:paraId="257FC99B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49A6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4001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34AD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A081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473B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7A01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4D11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6578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9307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4E4E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F2B9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740D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022</w:t>
            </w:r>
          </w:p>
        </w:tc>
      </w:tr>
      <w:tr w:rsidR="00B15695" w:rsidRPr="00B15695" w14:paraId="08BEC43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6140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C214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5392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E1B8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3EBA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35F8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5527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908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1B21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9543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0057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D7C8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023</w:t>
            </w:r>
          </w:p>
        </w:tc>
      </w:tr>
      <w:tr w:rsidR="00B15695" w:rsidRPr="00B15695" w14:paraId="72C66EA7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98F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C8D9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FE53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869C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E12F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A5F4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50C1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CBEA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A8B1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6F8A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EE05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114C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038</w:t>
            </w:r>
          </w:p>
        </w:tc>
      </w:tr>
      <w:tr w:rsidR="00B15695" w:rsidRPr="00B15695" w14:paraId="470666D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FF98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3859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8760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5B12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A1C9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82E5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A24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E86B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39C1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7BDE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D0C7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3873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039</w:t>
            </w:r>
          </w:p>
        </w:tc>
      </w:tr>
      <w:tr w:rsidR="00B15695" w:rsidRPr="00B15695" w14:paraId="07BCC299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3887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61E1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CECF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B715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7AD2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ACB4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5EE7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911A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6509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F6BE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C5B9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23FF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03A</w:t>
            </w:r>
          </w:p>
        </w:tc>
      </w:tr>
      <w:tr w:rsidR="00B15695" w:rsidRPr="00B15695" w14:paraId="1AAA53F9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20F3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EB48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183E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EFAE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D628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9249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C948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A242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9DFB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8000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65EF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51F3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03B</w:t>
            </w:r>
          </w:p>
        </w:tc>
      </w:tr>
      <w:tr w:rsidR="00B15695" w:rsidRPr="00B15695" w14:paraId="7AD8BC7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441A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6DD5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50A6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CB7B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06DA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A691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D982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1F3A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CC99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FB9F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D42F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E03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</w:tr>
      <w:tr w:rsidR="00B15695" w:rsidRPr="00B15695" w14:paraId="2E8F24B4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386B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4C23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BDC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696C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3FE6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39DA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38FD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2CB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CBEE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4385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384E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E7D7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</w:tr>
      <w:tr w:rsidR="00B15695" w:rsidRPr="00B15695" w14:paraId="7BE790DD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FE04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B402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8315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AB4E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A958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80C5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DBEA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7886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87D5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CFC4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6CD7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5255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</w:tr>
      <w:tr w:rsidR="00B15695" w:rsidRPr="00B15695" w14:paraId="70DFEC81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691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58C7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AADD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BC73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600B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72D4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FBAE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1204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03C3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26CC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32E7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327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</w:tr>
      <w:tr w:rsidR="00B15695" w:rsidRPr="00B15695" w14:paraId="0DE4A491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0FDC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5CC3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8F21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B289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17F2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7C18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8210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7B9D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27FE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2476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9AC2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F4D4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</w:tr>
      <w:tr w:rsidR="00A6511C" w:rsidRPr="00B15695" w14:paraId="732F837B" w14:textId="77777777" w:rsidTr="000711C1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C9A0EE" w14:textId="6120A4FD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расположенная по адресу 00</w:t>
            </w: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B15695" w:rsidRPr="00B15695" w14:paraId="29B632C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A074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4DB0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4290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80C2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6F6A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05CC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2F88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6526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3113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7DA0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D64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C319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</w:tr>
      <w:tr w:rsidR="00B15695" w:rsidRPr="00B15695" w14:paraId="6B0A3A9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6275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F75B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4C4A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9113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6169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D6D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8693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9569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BE98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B820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7AB5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52B4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</w:tr>
      <w:tr w:rsidR="00B15695" w:rsidRPr="00B15695" w14:paraId="46E5FCC5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710C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C167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76B9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84B5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F124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C5D0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969F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44C1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873F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486A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E343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61EB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</w:tr>
      <w:tr w:rsidR="00B15695" w:rsidRPr="00B15695" w14:paraId="703ADCC2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EEFA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D9F1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CBD4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6FE9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131E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374D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5DF0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9ECA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9A09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2582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CE32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41DE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</w:tr>
      <w:tr w:rsidR="00B15695" w:rsidRPr="00B15695" w14:paraId="640660B0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3FC2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C6F5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8C91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6E7F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EF27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9588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56EC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7F3A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B375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5FC9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8D2E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EABE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</w:tr>
      <w:tr w:rsidR="00B15695" w:rsidRPr="00B15695" w14:paraId="4E621FA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8259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7E48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70FD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7B48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5577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9417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0D51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B6D9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7B6C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C05C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6651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09C8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</w:tr>
      <w:tr w:rsidR="00B15695" w:rsidRPr="00B15695" w14:paraId="1D07AD7D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AC2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B180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4E08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5EEF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E1AE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A01C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3199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A929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5D2A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FA5B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43A4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CEB3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</w:tr>
      <w:tr w:rsidR="00B15695" w:rsidRPr="00B15695" w14:paraId="1EC9F255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7637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F718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3CCD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45A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7EBD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E63B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4B64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0B3B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BD7C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2257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4325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C84A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</w:tr>
      <w:tr w:rsidR="00B15695" w:rsidRPr="00B15695" w14:paraId="7F0BCE18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25D8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9E14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50CB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63FE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E05A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B291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3256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EAB0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4C1E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F8CE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CD5B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024A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</w:tr>
      <w:tr w:rsidR="00B15695" w:rsidRPr="00B15695" w14:paraId="58F48721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E796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4936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6A8B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4237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2618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4603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B24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3B26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13BB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DC5A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5A65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C04E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</w:tr>
      <w:tr w:rsidR="00B15695" w:rsidRPr="00B15695" w14:paraId="1E802902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0D0D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85F0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EC5E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2A61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9FD8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FB04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99E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C369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72EF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0EFE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1342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AD34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8F29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05E</w:t>
            </w:r>
          </w:p>
        </w:tc>
      </w:tr>
      <w:tr w:rsidR="00B15695" w:rsidRPr="00B15695" w14:paraId="55D70A88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1FF8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3C02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0165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54CC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FA4A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D124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4208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11EA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2DD2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B7A1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7721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FA20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05F</w:t>
            </w:r>
          </w:p>
        </w:tc>
      </w:tr>
      <w:tr w:rsidR="00B15695" w:rsidRPr="00B15695" w14:paraId="75603C62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BDB2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30F2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AA6C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A316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6002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0D0E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A131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C356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9592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F0C5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9E65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54A1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7B1E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06C</w:t>
            </w:r>
          </w:p>
        </w:tc>
      </w:tr>
      <w:tr w:rsidR="00B15695" w:rsidRPr="00B15695" w14:paraId="16FA5D5B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38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7725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A96F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A321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0AF4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18B4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74D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3551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3FAB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5400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528D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C04E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54BD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06F</w:t>
            </w:r>
          </w:p>
        </w:tc>
      </w:tr>
      <w:tr w:rsidR="00B15695" w:rsidRPr="00B15695" w14:paraId="346C893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C2A0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50A5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A5D2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3BDA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FF43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859B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7823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C9BF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7BD2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04F0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4421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84CF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073</w:t>
            </w:r>
          </w:p>
        </w:tc>
      </w:tr>
      <w:tr w:rsidR="00B15695" w:rsidRPr="00B15695" w14:paraId="0B34C34C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8469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8D94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3A0F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3752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24D4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C980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0431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9C1C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D0BE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F41F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2636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CCCA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074</w:t>
            </w:r>
          </w:p>
        </w:tc>
      </w:tr>
      <w:tr w:rsidR="00B15695" w:rsidRPr="00B15695" w14:paraId="456D531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4E1C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728E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7E41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5C7C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E087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6A72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73D5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7FE1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C15B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916E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F2E4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DFA6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075</w:t>
            </w:r>
          </w:p>
        </w:tc>
      </w:tr>
      <w:tr w:rsidR="00B15695" w:rsidRPr="00B15695" w14:paraId="4239AC75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9F3E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F78A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4894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3C7E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9CC7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553A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6515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BF24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ADFB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6543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993C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806C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</w:tr>
      <w:tr w:rsidR="00B15695" w:rsidRPr="00B15695" w14:paraId="7654FAC9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9D10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3FEA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D776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B8F3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27CD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CE72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BA35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6565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A11C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7F90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921D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3F39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</w:tr>
      <w:tr w:rsidR="00B15695" w:rsidRPr="00B15695" w14:paraId="05682A21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5F8C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63C5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4CE9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61E3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1258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8885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2B66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CD2D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1E70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8348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1CF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48FA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</w:tr>
      <w:tr w:rsidR="00B15695" w:rsidRPr="00B15695" w14:paraId="1C1EEA5C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4DE6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4C18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2178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DD06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05C3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E027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2802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C277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320B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B5C4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F1DE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AFD2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</w:tr>
      <w:tr w:rsidR="00B15695" w:rsidRPr="00B15695" w14:paraId="4773E529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1847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2C5A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5995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9951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9B3C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2AF0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0D82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08C9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E104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2B5E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9376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F7E7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</w:tr>
      <w:tr w:rsidR="00A6511C" w:rsidRPr="00B15695" w14:paraId="606681AC" w14:textId="77777777" w:rsidTr="00B55609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0AAD5" w14:textId="6CE747D9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расположенная по адресу 00</w:t>
            </w: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B15695" w:rsidRPr="00B15695" w14:paraId="558D4B6D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B43B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28E7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F444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BB06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B8AB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4FE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3E65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8B26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123F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D689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222A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72FB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</w:tr>
      <w:tr w:rsidR="00B15695" w:rsidRPr="00B15695" w14:paraId="6B2C5B8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3824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A4E1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28FD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4E98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F78E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EB4E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EBA3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9AD1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035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67B4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4B4B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529A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</w:tr>
      <w:tr w:rsidR="00B15695" w:rsidRPr="00B15695" w14:paraId="50557A76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F9B1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C930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026D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ED6A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DA8A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AC17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BD22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B2F8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A97B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B53A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5C18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F36C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</w:tr>
      <w:tr w:rsidR="00B15695" w:rsidRPr="00B15695" w14:paraId="3522905D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7D89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DA70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E513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DE33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1F4E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DA99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01E5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8953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1666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1535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6B14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BE30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</w:tr>
      <w:tr w:rsidR="00B15695" w:rsidRPr="00B15695" w14:paraId="1C88F630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9186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AE2D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E2D3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AB87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4246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5FFA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C866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CD8C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4854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A103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C1D5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F526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</w:tr>
      <w:tr w:rsidR="00B15695" w:rsidRPr="00B15695" w14:paraId="1A122DD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94ED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1E81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29D3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62A6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5D97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52DA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4738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979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0DAD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7336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CE2F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B2B8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</w:tr>
      <w:tr w:rsidR="00B15695" w:rsidRPr="00B15695" w14:paraId="55B3E87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6644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2E93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8C30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E052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7C84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B77A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B1BE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AA15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C95C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B6B0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4F28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93E3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</w:tr>
      <w:tr w:rsidR="00B15695" w:rsidRPr="00B15695" w14:paraId="286E0898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B0BE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5815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0361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79C0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A38B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EEC3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9FB0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0736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89FF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DCDA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844D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66BA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</w:tr>
      <w:tr w:rsidR="00B15695" w:rsidRPr="00B15695" w14:paraId="6294080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C77E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093B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083B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8E27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4957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6027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9772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D10E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E197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33F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77DC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0951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</w:tr>
      <w:tr w:rsidR="00B15695" w:rsidRPr="00B15695" w14:paraId="44B5EF35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5576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7E1B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BF42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1D2D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11ED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947E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7E69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63D3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76BA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ABFF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4153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C3B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00C</w:t>
            </w:r>
          </w:p>
        </w:tc>
      </w:tr>
      <w:tr w:rsidR="00B15695" w:rsidRPr="00B15695" w14:paraId="45E1B1CB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6ADE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A551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FACA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F2CD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88B2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F167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E592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0142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1D8D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94EB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D46F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8BAC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</w:tr>
      <w:tr w:rsidR="00B15695" w:rsidRPr="00B15695" w14:paraId="75D5049B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E8DC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0EE8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EF2D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C24A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6487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719D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6CBF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C409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6A39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FB82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9264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F72A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D3A5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02D</w:t>
            </w:r>
          </w:p>
        </w:tc>
      </w:tr>
      <w:tr w:rsidR="00B15695" w:rsidRPr="00B15695" w14:paraId="3E3A0BD7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EB40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E5FC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CC48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B950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20E3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8C69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7BB4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7F7D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AFE2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4968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F7EA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A9CB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02E</w:t>
            </w:r>
          </w:p>
        </w:tc>
      </w:tr>
      <w:tr w:rsidR="00B15695" w:rsidRPr="00B15695" w14:paraId="0AEFD757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134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1019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6577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7569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296B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C772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394A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B2FE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8705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B0D9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4BB4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1B52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02F</w:t>
            </w:r>
          </w:p>
        </w:tc>
      </w:tr>
      <w:tr w:rsidR="00B15695" w:rsidRPr="00B15695" w14:paraId="36B45C5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4E3B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FFB4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6D36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96B7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B910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7EEF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68A3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2153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4844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41C9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ABE7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A296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0D0</w:t>
            </w:r>
          </w:p>
        </w:tc>
      </w:tr>
      <w:tr w:rsidR="00B15695" w:rsidRPr="00B15695" w14:paraId="5BFED480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8624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F3FB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C4E5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6009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0DE3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ADE5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1A0E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789B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A7D8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F8F2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3611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1C49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</w:tr>
      <w:tr w:rsidR="00B15695" w:rsidRPr="00B15695" w14:paraId="5C56018F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B2CE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79F0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C669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9B98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E583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BF5D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36FE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9DF1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0693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075F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A2D3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48DF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</w:tr>
      <w:tr w:rsidR="00B15695" w:rsidRPr="00B15695" w14:paraId="499AD939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6AED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DD9B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67ED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C3EB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ED93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FA13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8A87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32C1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ECF1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C48D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2B6D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C6CE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</w:tr>
      <w:tr w:rsidR="00B15695" w:rsidRPr="00B15695" w14:paraId="4A1C051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C2A7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6BB8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4F3C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8C29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D84D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D839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D47B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4081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6924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66B4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F946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D4A6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</w:tr>
      <w:tr w:rsidR="00B15695" w:rsidRPr="00B15695" w14:paraId="225CE966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D367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FCA5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2A4F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FF33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1A00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5F93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6EC2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D817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C4CA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68D9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3F88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174D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</w:tr>
      <w:tr w:rsidR="00A6511C" w:rsidRPr="00B15695" w14:paraId="2B41DB86" w14:textId="77777777" w:rsidTr="00E373EB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B5B086" w14:textId="42A77366" w:rsidR="00A6511C" w:rsidRPr="00B15695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расположенная по адресу 006</w:t>
            </w:r>
          </w:p>
        </w:tc>
      </w:tr>
      <w:tr w:rsidR="00B15695" w:rsidRPr="00B15695" w14:paraId="59CC770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2C0D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D3A0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7AEF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F980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78EF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49EC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D0F1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8BF6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4527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BD2C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2F82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80AA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</w:tr>
      <w:tr w:rsidR="00B15695" w:rsidRPr="00B15695" w14:paraId="4C6B1ED6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E949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7514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5E44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2C58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0375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8BF8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8889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CF96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8914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B093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E7A7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C490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</w:tr>
      <w:tr w:rsidR="00B15695" w:rsidRPr="00B15695" w14:paraId="04DB40A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ACA8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8EA6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6065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E91B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936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66E1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9680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7C28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DCE6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3B22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6B4F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890E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</w:tr>
      <w:tr w:rsidR="00B15695" w:rsidRPr="00B15695" w14:paraId="4E088871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C785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0D55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4D4C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49BC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9234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BD3B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589F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A9FF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6F13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1815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B815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E53F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</w:tr>
      <w:tr w:rsidR="00B15695" w:rsidRPr="00B15695" w14:paraId="587B89C6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7431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5ED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4C75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F715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B638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52A5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6740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EB06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304C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8B6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2AAB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CD09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</w:tr>
      <w:tr w:rsidR="00B15695" w:rsidRPr="00B15695" w14:paraId="48B36310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1450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0E33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8D8F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879D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6D51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AB99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E999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7177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CE3E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F4E4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A2F2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03B6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</w:tr>
      <w:tr w:rsidR="00B15695" w:rsidRPr="00B15695" w14:paraId="347DFBF6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C40D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064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6022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C607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C883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2BCE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5239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20FA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1FF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9CCE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5832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5E1A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</w:tr>
      <w:tr w:rsidR="00B15695" w:rsidRPr="00B15695" w14:paraId="2A6E7EB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7ECC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4458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CD3D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8B47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09B7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7FFD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EA10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3DBF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B41F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E7E6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39E4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B6BA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00C</w:t>
            </w:r>
          </w:p>
        </w:tc>
      </w:tr>
      <w:tr w:rsidR="00B15695" w:rsidRPr="00B15695" w14:paraId="33ED14CB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065D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07CE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50EA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0CB6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71B7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6365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EAC3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0F42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3248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E31C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78E9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6B3C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</w:tr>
      <w:tr w:rsidR="00B15695" w:rsidRPr="00B15695" w14:paraId="3E737BA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38EA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5885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EF2D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D723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3695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C314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A428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6626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9AF8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0C5E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4D2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00FF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1E8F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</w:tr>
      <w:tr w:rsidR="00B15695" w:rsidRPr="00B15695" w14:paraId="60F0362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BEF1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11AE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1009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01B9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0147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D656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71FC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A80C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A9B8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D1F9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2FC9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100F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</w:tr>
      <w:tr w:rsidR="00B15695" w:rsidRPr="00B15695" w14:paraId="08B7118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AC8F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B9DA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C73F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A02E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E43E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F51D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3F1B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D957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B936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1BCF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B299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97B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</w:tr>
      <w:tr w:rsidR="00B15695" w:rsidRPr="00B15695" w14:paraId="62D6712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793B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BF95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EE27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8D79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2BD9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0945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6931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66F0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EB2C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CE4C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10BB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A72F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A777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</w:tr>
      <w:tr w:rsidR="00B15695" w:rsidRPr="00B15695" w14:paraId="7D56D91D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03D0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267E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7BB8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27BB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17F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4DA7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ED33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A9F4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E4C8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9AA2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2A53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813A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022</w:t>
            </w:r>
          </w:p>
        </w:tc>
      </w:tr>
      <w:tr w:rsidR="00B15695" w:rsidRPr="00B15695" w14:paraId="147E2FF9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4198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3605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330A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E9B6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DDB9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D5F9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9A8E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19FD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D4FC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B1F8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620E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98FC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023</w:t>
            </w:r>
          </w:p>
        </w:tc>
      </w:tr>
      <w:tr w:rsidR="00B15695" w:rsidRPr="00B15695" w14:paraId="017143EC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3130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E273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37F3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41BB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871A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C1D2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66D8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5B00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E2B3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DE6A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67B8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E6C6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038</w:t>
            </w:r>
          </w:p>
        </w:tc>
      </w:tr>
      <w:tr w:rsidR="00B15695" w:rsidRPr="00B15695" w14:paraId="4858E1CA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7776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D370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540B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F99C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B01B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EB46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CDB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D05B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16F4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71EA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F01E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88E5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039</w:t>
            </w:r>
          </w:p>
        </w:tc>
      </w:tr>
      <w:tr w:rsidR="00B15695" w:rsidRPr="00B15695" w14:paraId="27D99E5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AE1D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6DEA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906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68FE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C20E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74BC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2256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17E5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7AF2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87C0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B369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9359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03A</w:t>
            </w:r>
          </w:p>
        </w:tc>
      </w:tr>
      <w:tr w:rsidR="00B15695" w:rsidRPr="00B15695" w14:paraId="5CF553B5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BA00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7307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C269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1606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AFD7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AC01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7B72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A1E9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5903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AF27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385C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0345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03B</w:t>
            </w:r>
          </w:p>
        </w:tc>
      </w:tr>
      <w:tr w:rsidR="00B15695" w:rsidRPr="00B15695" w14:paraId="5062860B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93FF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8A2B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6AC6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0E38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5926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E438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137C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6C8A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CA14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52A1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C9EC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3294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</w:tr>
      <w:tr w:rsidR="00B15695" w:rsidRPr="00B15695" w14:paraId="57051A02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D2F4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AD9F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863E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D249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11A2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6547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244F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BE63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B677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DA68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BA3B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4E01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</w:tr>
      <w:tr w:rsidR="00B15695" w:rsidRPr="00B15695" w14:paraId="3575FA89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3A82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6A97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F6D2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A685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2049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7AC3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58D4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9761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545D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6683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89E2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93E3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</w:tr>
      <w:tr w:rsidR="00B15695" w:rsidRPr="00B15695" w14:paraId="12B2E0DB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9392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6FC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6DA4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04CA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9765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EA38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35DE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6898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6469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E431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1243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7682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</w:tr>
      <w:tr w:rsidR="00B15695" w:rsidRPr="00B15695" w14:paraId="0DF4EB99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8F8B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B59E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5CF4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D01F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195F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3A6F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7F61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9A7D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83C1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5400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61CF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11F9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</w:tr>
      <w:tr w:rsidR="00A6511C" w:rsidRPr="00B15695" w14:paraId="24A523A5" w14:textId="77777777" w:rsidTr="005C6150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FA621" w14:textId="5B985B53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расположенная по адресу 00</w:t>
            </w: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B15695" w:rsidRPr="00B15695" w14:paraId="716CF6D0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F11F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1123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4878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FD45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2752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47D8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09EA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2404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7FF8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3299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0A67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EAD5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</w:tr>
      <w:tr w:rsidR="00B15695" w:rsidRPr="00B15695" w14:paraId="6C799CA5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56E5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6E54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6E7B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4ABF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674C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9EF4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D1E2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9CB2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377F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E7F6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9394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7238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</w:tr>
      <w:tr w:rsidR="00B15695" w:rsidRPr="00B15695" w14:paraId="74A74F2E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B5A2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E7FE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CC24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66BC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14B1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9B79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53C0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DA5E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2470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C265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7E46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1DC25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</w:tr>
      <w:tr w:rsidR="00B15695" w:rsidRPr="00B15695" w14:paraId="46433223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58C7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9F19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0C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6E81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2236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5F67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D4CB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3AF6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D472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0891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878A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A2A3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</w:tr>
      <w:tr w:rsidR="00B15695" w:rsidRPr="00B15695" w14:paraId="6566619C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7499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F471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7861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FEB6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7DB4F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56BA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076A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3F3E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0B09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3A29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16B5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F1B48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</w:tr>
      <w:tr w:rsidR="00B15695" w:rsidRPr="00B15695" w14:paraId="072E1571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B905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C237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9038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99C4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D0CC9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04F5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F972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6FDB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F94E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FD927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A7D6B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A39F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</w:tr>
      <w:tr w:rsidR="00B15695" w:rsidRPr="00B15695" w14:paraId="6C916BDB" w14:textId="77777777" w:rsidTr="00B15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954B0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2A61A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AF5D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5C3AC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0687D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5566E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19DB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B6012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18B66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DA171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760A3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33F54" w14:textId="77777777" w:rsidR="00B15695" w:rsidRPr="00B15695" w:rsidRDefault="00B15695" w:rsidP="00B1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</w:tr>
    </w:tbl>
    <w:p w14:paraId="10A5253D" w14:textId="77777777" w:rsidR="00B15695" w:rsidRPr="00B15695" w:rsidRDefault="00B15695" w:rsidP="001341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188533" w14:textId="662A2CE6" w:rsidR="00244FF0" w:rsidRDefault="00A6511C" w:rsidP="0013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для третьей программы тестирования.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717"/>
        <w:gridCol w:w="450"/>
        <w:gridCol w:w="450"/>
        <w:gridCol w:w="637"/>
        <w:gridCol w:w="637"/>
        <w:gridCol w:w="570"/>
        <w:gridCol w:w="264"/>
        <w:gridCol w:w="637"/>
        <w:gridCol w:w="264"/>
        <w:gridCol w:w="251"/>
        <w:gridCol w:w="815"/>
      </w:tblGrid>
      <w:tr w:rsidR="00A6511C" w:rsidRPr="00A6511C" w14:paraId="0790AF60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A0257" w14:textId="77777777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СчМК до выборки 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8A6E3" w14:textId="77777777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71FCB" w14:textId="77777777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B739B" w14:textId="77777777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ED861" w14:textId="77777777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FB743" w14:textId="77777777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65DC1" w14:textId="77777777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79BD6" w14:textId="77777777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26225" w14:textId="77777777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BF398" w14:textId="77777777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CD302" w14:textId="77777777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79D77" w14:textId="77777777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СчМК</w:t>
            </w:r>
          </w:p>
        </w:tc>
      </w:tr>
      <w:tr w:rsidR="00A6511C" w:rsidRPr="00A6511C" w14:paraId="0A37084A" w14:textId="77777777" w:rsidTr="0000181B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4C466F" w14:textId="743154F5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расположенная по адресу 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A6511C" w:rsidRPr="00A6511C" w14:paraId="22402E21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4BD3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B711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E939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FE01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4B7F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2178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D9AF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ED86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1167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71F9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4516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2C86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</w:tr>
      <w:tr w:rsidR="00A6511C" w:rsidRPr="00A6511C" w14:paraId="37AEB26D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67FB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EF74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26B6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E9F1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90A7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284E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0F1A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255F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8286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33BE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D0A9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D2E1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</w:tr>
      <w:tr w:rsidR="00A6511C" w:rsidRPr="00A6511C" w14:paraId="42B232DA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FD9B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0EED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79D6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D3B9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4409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F8D5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D44C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5474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C9B0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5324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62DC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7D5C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</w:tr>
      <w:tr w:rsidR="00A6511C" w:rsidRPr="00A6511C" w14:paraId="5EF02917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5A81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D69F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7281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A8BE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696B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14E0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BA1C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97E4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EF5E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BDC0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40AC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E23C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</w:tr>
      <w:tr w:rsidR="00A6511C" w:rsidRPr="00A6511C" w14:paraId="6C5C6958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54B5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84FB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672F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5985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2324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06EA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16C0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A62A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82C4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8CC0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7459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4812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</w:tr>
      <w:tr w:rsidR="00A6511C" w:rsidRPr="00A6511C" w14:paraId="1923D572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589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E84C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8CF4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418A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38ED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CDBA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44D7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BE0D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D441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9F1B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B88C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BC93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</w:tr>
      <w:tr w:rsidR="00A6511C" w:rsidRPr="00A6511C" w14:paraId="4ABC6246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0374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66A5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ACF5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0415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7D4E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EF55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6BB2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6E25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62AA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E221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F217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3291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</w:tr>
      <w:tr w:rsidR="00A6511C" w:rsidRPr="00A6511C" w14:paraId="0DB1C165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2E82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0058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0766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AA13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7680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E1B4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A152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9DA7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E357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6A95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C546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E409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00C</w:t>
            </w:r>
          </w:p>
        </w:tc>
      </w:tr>
      <w:tr w:rsidR="00A6511C" w:rsidRPr="00A6511C" w14:paraId="23F74CAE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50AE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0C14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4580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2C39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63BA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BD15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B7FC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1C87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88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F784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6F53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A37B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</w:tr>
      <w:tr w:rsidR="00A6511C" w:rsidRPr="00A6511C" w14:paraId="03F21299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57EB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ADB3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EF2D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9AC2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ED4D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9546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750F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9653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C371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A0D8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4BE7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CBD3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2DD5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</w:tr>
      <w:tr w:rsidR="00A6511C" w:rsidRPr="00A6511C" w14:paraId="1DE28871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02FB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2E81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F13E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A378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187B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F73F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1469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EF1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DD51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5D8D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C43A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C93E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</w:tr>
      <w:tr w:rsidR="00A6511C" w:rsidRPr="00A6511C" w14:paraId="0C45DED1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91F3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F0B0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6A5B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F603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A69C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7FA2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4EA0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4224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30B8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E13C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AB6E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7996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</w:tr>
      <w:tr w:rsidR="00A6511C" w:rsidRPr="00A6511C" w14:paraId="6BE5C572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1A0D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4125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EE27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FD93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DBFE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779A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2BDC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676E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C0A9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FA6D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13BD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23D0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B90F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027</w:t>
            </w:r>
          </w:p>
        </w:tc>
      </w:tr>
      <w:tr w:rsidR="00A6511C" w:rsidRPr="00A6511C" w14:paraId="57D7209C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4A59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08EF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91A5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3F3B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A70B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382F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3AD3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A253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2FCA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3AA0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E7EB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0512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028</w:t>
            </w:r>
          </w:p>
        </w:tc>
      </w:tr>
      <w:tr w:rsidR="00A6511C" w:rsidRPr="00A6511C" w14:paraId="5230B9F8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AE4C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7738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87FD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CA3D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5141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092A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77B9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C548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3734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9E8B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0CB3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0823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02B</w:t>
            </w:r>
          </w:p>
        </w:tc>
      </w:tr>
      <w:tr w:rsidR="00A6511C" w:rsidRPr="00A6511C" w14:paraId="0F7FBCB8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B433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DC8C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C5E8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3FC3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EF41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7D06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1FCF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286F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FA50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A5FC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9EAA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CD97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03C</w:t>
            </w:r>
          </w:p>
        </w:tc>
      </w:tr>
      <w:tr w:rsidR="00A6511C" w:rsidRPr="00A6511C" w14:paraId="4ACAC84A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7967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33E5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BB93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E625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006E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702C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23AD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782C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0C2C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CB51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B1B2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E6A8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03D</w:t>
            </w:r>
          </w:p>
        </w:tc>
      </w:tr>
      <w:tr w:rsidR="00A6511C" w:rsidRPr="00A6511C" w14:paraId="2BB82DDB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2AA1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4A4E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601C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E6E4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89A5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5D69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5662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C81B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A29D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5244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EAB7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3BF2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03E</w:t>
            </w:r>
          </w:p>
        </w:tc>
      </w:tr>
      <w:tr w:rsidR="00A6511C" w:rsidRPr="00A6511C" w14:paraId="7CF8FACB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3EE5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C74C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7B31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EE5F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999A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7D8A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07C9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80CC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F5EB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2BC8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7335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8DE6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</w:tr>
      <w:tr w:rsidR="00A6511C" w:rsidRPr="00A6511C" w14:paraId="6450364F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A34B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5D4D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3B73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7A04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C969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9EDA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0095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36CB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E194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C4AC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D7E8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C9AE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</w:tr>
      <w:tr w:rsidR="00A6511C" w:rsidRPr="00A6511C" w14:paraId="0BD3E22B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0681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609B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F260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2494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33E1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1722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47FA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1384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9C2A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C807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9373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E91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</w:tr>
      <w:tr w:rsidR="00A6511C" w:rsidRPr="00A6511C" w14:paraId="1DC5C7C2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83CF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8F76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6F79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4396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B52C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369C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D7D5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F279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F68C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49E9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42AE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F582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</w:tr>
      <w:tr w:rsidR="00A6511C" w:rsidRPr="00A6511C" w14:paraId="37C98D58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D0D0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AB90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97E2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8E5D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592B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A3FC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CE83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47D3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5540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5FD6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6C58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4FB4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</w:tr>
      <w:tr w:rsidR="00A6511C" w:rsidRPr="00A6511C" w14:paraId="5FDCE01C" w14:textId="77777777" w:rsidTr="00E07907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06202" w14:textId="61875744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расположенная по адресу 00</w:t>
            </w: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6511C" w:rsidRPr="00A6511C" w14:paraId="697416EC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030A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302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CBAD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9709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08B6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0934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F191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211F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935B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D507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3DF0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029E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</w:tr>
      <w:tr w:rsidR="00A6511C" w:rsidRPr="00A6511C" w14:paraId="06D7B6A9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048A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1191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C9E6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6032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4B7C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C273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A1AF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A2ED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4645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972D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7358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CBE2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</w:tr>
      <w:tr w:rsidR="00A6511C" w:rsidRPr="00A6511C" w14:paraId="574284F9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738C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AEE4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429E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781E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EEA1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204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24EE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952B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7718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A23B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9637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8F45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</w:tr>
      <w:tr w:rsidR="00A6511C" w:rsidRPr="00A6511C" w14:paraId="2D809DC4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4165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A68F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A9A2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7FD9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871A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C1D4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C2D4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283C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6CBA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F956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3015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7ECB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</w:tr>
      <w:tr w:rsidR="00A6511C" w:rsidRPr="00A6511C" w14:paraId="0C814B4F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1430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4CFF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BE71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D307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8968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472D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6973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4158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A181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AC13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2F77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BF7E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</w:tr>
      <w:tr w:rsidR="00A6511C" w:rsidRPr="00A6511C" w14:paraId="0D55D0BD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2BDA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1E8E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2070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5124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A18C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4BFD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F79A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A2B6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0937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6362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7CAD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E343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</w:tr>
      <w:tr w:rsidR="00A6511C" w:rsidRPr="00A6511C" w14:paraId="633F7D67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5A35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777A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5121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4A5F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0073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1A6F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E3CD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12DB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4B4D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AFF7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6494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5D74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</w:tr>
      <w:tr w:rsidR="00A6511C" w:rsidRPr="00A6511C" w14:paraId="4343CA94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AB96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6735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4884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E0A2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50B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D281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7C94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0A6B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8AE1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BB2F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DD5A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9F6F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</w:tr>
      <w:tr w:rsidR="00A6511C" w:rsidRPr="00A6511C" w14:paraId="11AFBEF2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F64B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8596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A03A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C067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0345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4707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AE83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C146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7554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FAF4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3335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6866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</w:tr>
      <w:tr w:rsidR="00A6511C" w:rsidRPr="00A6511C" w14:paraId="462315B6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CF7F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2C05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88C4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9BFF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5D6C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D295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6FBE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A302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5DED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3EC4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C1C6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ABFF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</w:tr>
      <w:tr w:rsidR="00A6511C" w:rsidRPr="00A6511C" w14:paraId="5951B8FF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4BCC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A4FE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EC5E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8C45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1DD0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94D0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DE10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FE78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1C8C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191D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449A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B85F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FCBF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05E</w:t>
            </w:r>
          </w:p>
        </w:tc>
      </w:tr>
      <w:tr w:rsidR="00A6511C" w:rsidRPr="00A6511C" w14:paraId="20C655E5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2F3C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F6E7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D9C2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649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C390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43CD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E337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9E4C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B74A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5E42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FB28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165A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05F</w:t>
            </w:r>
          </w:p>
        </w:tc>
      </w:tr>
      <w:tr w:rsidR="00A6511C" w:rsidRPr="00A6511C" w14:paraId="002869D7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A06E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8E96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AA6C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DC6B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E29B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2F7E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DD32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B594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C391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78B8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FFE1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3F94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FA7E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060</w:t>
            </w:r>
          </w:p>
        </w:tc>
      </w:tr>
      <w:tr w:rsidR="00A6511C" w:rsidRPr="00A6511C" w14:paraId="7107A3A1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0FD6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616E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9BD3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DA9D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9B7C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B63B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D664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A9DB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17E7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CDD1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B8B8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5C79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0E0</w:t>
            </w:r>
          </w:p>
        </w:tc>
      </w:tr>
      <w:tr w:rsidR="00A6511C" w:rsidRPr="00A6511C" w14:paraId="1A2E04F5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504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D5FC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020A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362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3936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B13E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7B9A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9CD4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4EA9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7AB7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AF36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8FFE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0E2</w:t>
            </w:r>
          </w:p>
        </w:tc>
      </w:tr>
      <w:tr w:rsidR="00A6511C" w:rsidRPr="00A6511C" w14:paraId="35607DF6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0DBC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C6B0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A88F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2268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D247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BF89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D78B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D3B6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BE0D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D617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0BF0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DADF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698C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0E3</w:t>
            </w:r>
          </w:p>
        </w:tc>
      </w:tr>
      <w:tr w:rsidR="00A6511C" w:rsidRPr="00A6511C" w14:paraId="42E94E32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D148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8F71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C708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6650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DAF6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EECA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A257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C8C9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968F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BF6A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3918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3E9B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0E4</w:t>
            </w:r>
          </w:p>
        </w:tc>
      </w:tr>
      <w:tr w:rsidR="00A6511C" w:rsidRPr="00A6511C" w14:paraId="4DD4E55A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9A9A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E758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FEB0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73DE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FD8F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094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39D9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16C5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53DC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F2F9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288B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3461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0E5</w:t>
            </w:r>
          </w:p>
        </w:tc>
      </w:tr>
      <w:tr w:rsidR="00A6511C" w:rsidRPr="00A6511C" w14:paraId="14E72B9D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F975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DE92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6637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1E3E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184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AF89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FC90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F8A9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4075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B4C1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29E8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8F6F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0E6</w:t>
            </w:r>
          </w:p>
        </w:tc>
      </w:tr>
      <w:tr w:rsidR="00A6511C" w:rsidRPr="00A6511C" w14:paraId="5B42540C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0DD4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501C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2BA4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07D4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3BF1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710E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03A3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566B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1FFB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C517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E4CB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13C4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0E7</w:t>
            </w:r>
          </w:p>
        </w:tc>
      </w:tr>
      <w:tr w:rsidR="00A6511C" w:rsidRPr="00A6511C" w14:paraId="6C9DE704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F2B8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675D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4C7F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78A4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F6C2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3EE4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8EDC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7299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42D9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61DF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7C52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4174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</w:tr>
      <w:tr w:rsidR="00A6511C" w:rsidRPr="00A6511C" w14:paraId="14F3A28B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477C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3890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C777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FA56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90CC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BF62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EF11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2C3D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EC39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2B7E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5BB0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42E5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</w:tr>
      <w:tr w:rsidR="00A6511C" w:rsidRPr="00A6511C" w14:paraId="54350309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F728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9A28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DB83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0EA4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8668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246D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4CBB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55D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DB5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F885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DAB5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25A7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</w:tr>
      <w:tr w:rsidR="00A6511C" w:rsidRPr="00A6511C" w14:paraId="484524D9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2438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4F13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7027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6FC4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A0B1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8212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CF76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B747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001D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2DA9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88BA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2535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</w:tr>
      <w:tr w:rsidR="00A6511C" w:rsidRPr="00A6511C" w14:paraId="538A90F3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381A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1E84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4C0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7818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062E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FB38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719E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C22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68A2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31B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420C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9B17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</w:tr>
      <w:tr w:rsidR="00A6511C" w:rsidRPr="00A6511C" w14:paraId="0B81AB93" w14:textId="77777777" w:rsidTr="00AD5BDA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CA7F46" w14:textId="589CAE52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расположенная по адресу 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A6511C" w:rsidRPr="00A6511C" w14:paraId="6A1FB0B3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7AF3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AA5C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5BAD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DF99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CD8E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A78A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36AD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7BC6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4DCD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213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CE1A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6C7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</w:tr>
      <w:tr w:rsidR="00A6511C" w:rsidRPr="00A6511C" w14:paraId="5B6412F3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A7F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A2F2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0D4F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819F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8348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4E4A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5D0C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7863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5961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CF36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3D0C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E1C6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</w:tr>
      <w:tr w:rsidR="00A6511C" w:rsidRPr="00A6511C" w14:paraId="5DBF79D4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7E06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8870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075C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23A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EED3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F93F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BAED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0291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5BBF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8AD5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E24C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638D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</w:tr>
      <w:tr w:rsidR="00A6511C" w:rsidRPr="00A6511C" w14:paraId="17A8E43D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19F2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416B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7C85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C858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A2A3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221A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0BFF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0E2C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814A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C38C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B37C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6E4E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</w:tr>
      <w:tr w:rsidR="00A6511C" w:rsidRPr="00A6511C" w14:paraId="61E09065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8BBF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001B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DD30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539F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E6A3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D888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ADCD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6D00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6EDD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0AE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F350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24A1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</w:tr>
      <w:tr w:rsidR="00A6511C" w:rsidRPr="00A6511C" w14:paraId="76658D35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0563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79E6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4679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8444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0725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075C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3809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972F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F7C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D279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4C2C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0BD2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</w:tr>
      <w:tr w:rsidR="00A6511C" w:rsidRPr="00A6511C" w14:paraId="2F34E9CA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716C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09E3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17A7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5128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5C92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372E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CD50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61D3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C1B2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B76C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533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D0AD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</w:tr>
      <w:tr w:rsidR="00A6511C" w:rsidRPr="00A6511C" w14:paraId="34E3C0C1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9B98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E99E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2049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5C82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C50B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1607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D680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BB48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8469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8587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65F4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26B1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00C</w:t>
            </w:r>
          </w:p>
        </w:tc>
      </w:tr>
      <w:tr w:rsidR="00A6511C" w:rsidRPr="00A6511C" w14:paraId="01C00378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66CB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4FEE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3784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AE50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1538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F1FE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8A52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5518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5083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85EC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9B9E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D040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</w:tr>
      <w:tr w:rsidR="00A6511C" w:rsidRPr="00A6511C" w14:paraId="098234F8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1C94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40CA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EF2D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63B4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E1AF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6AB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2F6E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68CE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942E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6E5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ADD3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4759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11FE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</w:tr>
      <w:tr w:rsidR="00A6511C" w:rsidRPr="00A6511C" w14:paraId="6ABEA005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6C35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1CC9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33FE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6985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E45B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6A6E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E935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8124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2102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354C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84C9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FA8E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</w:tr>
      <w:tr w:rsidR="00A6511C" w:rsidRPr="00A6511C" w14:paraId="4F333EBC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DC95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0F8A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0CCE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2964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B4D0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7B4D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1F3D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3BD5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2BA3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DEDF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F532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6F0D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</w:tr>
      <w:tr w:rsidR="00A6511C" w:rsidRPr="00A6511C" w14:paraId="5525C088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A864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EB67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EE27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B27E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5E07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12D7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B02B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39B9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5C94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76A3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23CA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EDFB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936B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</w:tr>
      <w:tr w:rsidR="00A6511C" w:rsidRPr="00A6511C" w14:paraId="205AE7CE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8138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1C7A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558E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0DD8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F59B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0801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ED35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D7F8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315B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60BD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10D9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28B6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022</w:t>
            </w:r>
          </w:p>
        </w:tc>
      </w:tr>
      <w:tr w:rsidR="00A6511C" w:rsidRPr="00A6511C" w14:paraId="4ECF3B4C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B873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EA6A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C9A4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88E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FD9B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037B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6599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80E9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364D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013E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8343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7539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023</w:t>
            </w:r>
          </w:p>
        </w:tc>
      </w:tr>
      <w:tr w:rsidR="00A6511C" w:rsidRPr="00A6511C" w14:paraId="548E46DD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2B24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EBF5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01DA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DE1B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9DC3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2DC3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6EB8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70AF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B720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35DE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6201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9DC8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038</w:t>
            </w:r>
          </w:p>
        </w:tc>
      </w:tr>
      <w:tr w:rsidR="00A6511C" w:rsidRPr="00A6511C" w14:paraId="6ADACF74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176F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E6E3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66D7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297C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229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A88A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A0BC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263E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E640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FA68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5326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CA38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039</w:t>
            </w:r>
          </w:p>
        </w:tc>
      </w:tr>
      <w:tr w:rsidR="00A6511C" w:rsidRPr="00A6511C" w14:paraId="1AC2682B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58BA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C537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B2AD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64FF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5BD5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DCF4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5CFB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EF2D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77EB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442E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7D31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9E92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03A</w:t>
            </w:r>
          </w:p>
        </w:tc>
      </w:tr>
      <w:tr w:rsidR="00A6511C" w:rsidRPr="00A6511C" w14:paraId="00FAB2A4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2FBC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2106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C3D1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FCCE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4B36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2549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3580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5E3F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703F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F41D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EAB4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E980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03B</w:t>
            </w:r>
          </w:p>
        </w:tc>
      </w:tr>
      <w:tr w:rsidR="00A6511C" w:rsidRPr="00A6511C" w14:paraId="05817BA7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3E13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4F30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CEB7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1023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FB87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558C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C453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8A7F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0D67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1943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FBFC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DC95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</w:tr>
      <w:tr w:rsidR="00A6511C" w:rsidRPr="00A6511C" w14:paraId="2592E51D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16AD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D9F2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EEF6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365F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C626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77B1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AA06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8C1A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AC20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302D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048E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956C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</w:tr>
      <w:tr w:rsidR="00A6511C" w:rsidRPr="00A6511C" w14:paraId="52638341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C54B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9C4E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360A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0C4B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82BC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33B3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39E5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E8F5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E536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34D5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C080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C0E0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</w:tr>
      <w:tr w:rsidR="00A6511C" w:rsidRPr="00A6511C" w14:paraId="7BF02F51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F247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79B0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2A67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A18E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A035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E63D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8FD0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FF22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9784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7A81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8369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366E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</w:tr>
      <w:tr w:rsidR="00A6511C" w:rsidRPr="00A6511C" w14:paraId="565ACFC3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4307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4DAD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C431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7CE0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7031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E2D4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AA3F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087D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8A99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EAED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655B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3C8C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</w:tr>
      <w:tr w:rsidR="00A6511C" w:rsidRPr="00A6511C" w14:paraId="5F409F27" w14:textId="77777777" w:rsidTr="00AB3048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81C3C7" w14:textId="181C60BC" w:rsidR="00A6511C" w:rsidRPr="00A6511C" w:rsidRDefault="00A6511C" w:rsidP="00A65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  <w:r w:rsidRPr="00B156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расположенная по адресу 00</w:t>
            </w: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6511C" w:rsidRPr="00A6511C" w14:paraId="2FBE1C34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158B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5150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4C8B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51B8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CE37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FA16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FBD5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F930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8B7B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C62C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59BC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4BE1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</w:tr>
      <w:tr w:rsidR="00A6511C" w:rsidRPr="00A6511C" w14:paraId="7D53F911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CBD4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5093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FF32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EF28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B386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0927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F325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B61B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16E9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C9C6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8031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B58A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</w:tr>
      <w:tr w:rsidR="00A6511C" w:rsidRPr="00A6511C" w14:paraId="0496D28B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706A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5EEE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C134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B629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1A9E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09AA1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8C87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E422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FD3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D681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0118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D3E9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</w:tr>
      <w:tr w:rsidR="00A6511C" w:rsidRPr="00A6511C" w14:paraId="1571A7A5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7CE1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995D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6BC1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992E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62AC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9D6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6D1A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6DD9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F105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1CAF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35F6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F18A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</w:tr>
      <w:tr w:rsidR="00A6511C" w:rsidRPr="00A6511C" w14:paraId="6FADC274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92AC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AD2D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80F1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80F5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2687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E2C25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0409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B913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ED528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421C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04BE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D6FF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</w:tr>
      <w:tr w:rsidR="00A6511C" w:rsidRPr="00A6511C" w14:paraId="6647C59C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9C6E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0D2B4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0192F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2F91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AB91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BFAC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17AF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63BC0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F2A8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FB84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DC5A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4582E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</w:tr>
      <w:tr w:rsidR="00A6511C" w:rsidRPr="00A6511C" w14:paraId="1454E496" w14:textId="77777777" w:rsidTr="00A651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4D6E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51E9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3ED1D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C2BFA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009BB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24B23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94F77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A423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B752C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B0B79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40FC6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E1192" w14:textId="77777777" w:rsidR="00A6511C" w:rsidRPr="00A6511C" w:rsidRDefault="00A6511C" w:rsidP="00A65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007</w:t>
            </w:r>
          </w:p>
        </w:tc>
      </w:tr>
    </w:tbl>
    <w:p w14:paraId="7B09582E" w14:textId="77777777" w:rsidR="00A6511C" w:rsidRPr="00A6511C" w:rsidRDefault="00A6511C" w:rsidP="0013419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6511C" w:rsidRPr="00A6511C" w:rsidSect="002B1CC4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BC51E" w14:textId="77777777" w:rsidR="000E26F1" w:rsidRDefault="000E26F1" w:rsidP="008B4CCB">
      <w:pPr>
        <w:spacing w:after="0" w:line="240" w:lineRule="auto"/>
      </w:pPr>
      <w:r>
        <w:separator/>
      </w:r>
    </w:p>
  </w:endnote>
  <w:endnote w:type="continuationSeparator" w:id="0">
    <w:p w14:paraId="01391A18" w14:textId="77777777" w:rsidR="000E26F1" w:rsidRDefault="000E26F1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EndPr/>
    <w:sdtContent>
      <w:p w14:paraId="6789F4EA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85AFF7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54709" w14:textId="77777777" w:rsidR="000E26F1" w:rsidRDefault="000E26F1" w:rsidP="008B4CCB">
      <w:pPr>
        <w:spacing w:after="0" w:line="240" w:lineRule="auto"/>
      </w:pPr>
      <w:r>
        <w:separator/>
      </w:r>
    </w:p>
  </w:footnote>
  <w:footnote w:type="continuationSeparator" w:id="0">
    <w:p w14:paraId="272A10C6" w14:textId="77777777" w:rsidR="000E26F1" w:rsidRDefault="000E26F1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2E6D5383"/>
    <w:multiLevelType w:val="hybridMultilevel"/>
    <w:tmpl w:val="A7A4B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C6"/>
    <w:rsid w:val="0001090D"/>
    <w:rsid w:val="00082BD1"/>
    <w:rsid w:val="00097B55"/>
    <w:rsid w:val="000B2925"/>
    <w:rsid w:val="000E26F1"/>
    <w:rsid w:val="00101C64"/>
    <w:rsid w:val="00102A48"/>
    <w:rsid w:val="00124D6F"/>
    <w:rsid w:val="001315DD"/>
    <w:rsid w:val="00134195"/>
    <w:rsid w:val="00150E57"/>
    <w:rsid w:val="001703DA"/>
    <w:rsid w:val="00174439"/>
    <w:rsid w:val="001B4479"/>
    <w:rsid w:val="002144C1"/>
    <w:rsid w:val="00226A77"/>
    <w:rsid w:val="002364AE"/>
    <w:rsid w:val="00244FF0"/>
    <w:rsid w:val="002724D7"/>
    <w:rsid w:val="002B1CC4"/>
    <w:rsid w:val="002C7D8E"/>
    <w:rsid w:val="0034270C"/>
    <w:rsid w:val="00352D64"/>
    <w:rsid w:val="00375CBE"/>
    <w:rsid w:val="00383316"/>
    <w:rsid w:val="003D5DB5"/>
    <w:rsid w:val="0045097B"/>
    <w:rsid w:val="00451742"/>
    <w:rsid w:val="00572255"/>
    <w:rsid w:val="00595447"/>
    <w:rsid w:val="005A24A2"/>
    <w:rsid w:val="005A3A0C"/>
    <w:rsid w:val="005B46F6"/>
    <w:rsid w:val="006361A0"/>
    <w:rsid w:val="00641AA8"/>
    <w:rsid w:val="006F2E32"/>
    <w:rsid w:val="007659DF"/>
    <w:rsid w:val="007D2D3F"/>
    <w:rsid w:val="00817854"/>
    <w:rsid w:val="0085778C"/>
    <w:rsid w:val="00860FD2"/>
    <w:rsid w:val="008B4CCB"/>
    <w:rsid w:val="008F5805"/>
    <w:rsid w:val="00942970"/>
    <w:rsid w:val="00980A79"/>
    <w:rsid w:val="009C63C6"/>
    <w:rsid w:val="00A41D0A"/>
    <w:rsid w:val="00A6511C"/>
    <w:rsid w:val="00AA093A"/>
    <w:rsid w:val="00AA436C"/>
    <w:rsid w:val="00AC1B7A"/>
    <w:rsid w:val="00AF30C2"/>
    <w:rsid w:val="00B15695"/>
    <w:rsid w:val="00B444C0"/>
    <w:rsid w:val="00B830D5"/>
    <w:rsid w:val="00BF6CCD"/>
    <w:rsid w:val="00C43A83"/>
    <w:rsid w:val="00C44EEA"/>
    <w:rsid w:val="00C7373E"/>
    <w:rsid w:val="00C84347"/>
    <w:rsid w:val="00CA26A3"/>
    <w:rsid w:val="00D863C4"/>
    <w:rsid w:val="00D9334E"/>
    <w:rsid w:val="00DD1C7B"/>
    <w:rsid w:val="00DD5517"/>
    <w:rsid w:val="00E87855"/>
    <w:rsid w:val="00F41F2F"/>
    <w:rsid w:val="00FC1363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15F5"/>
  <w15:chartTrackingRefBased/>
  <w15:docId w15:val="{C4824822-EE4A-4C0F-A021-0C1B11D2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AA093A"/>
    <w:pPr>
      <w:keepLines/>
      <w:spacing w:after="80" w:line="240" w:lineRule="auto"/>
      <w:ind w:right="567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character" w:customStyle="1" w:styleId="a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paragraph" w:customStyle="1" w:styleId="af">
    <w:name w:val="нумерация"/>
    <w:basedOn w:val="a5"/>
    <w:qFormat/>
    <w:rsid w:val="00942970"/>
    <w:pPr>
      <w:numPr>
        <w:numId w:val="6"/>
      </w:numPr>
    </w:pPr>
  </w:style>
  <w:style w:type="paragraph" w:styleId="af0">
    <w:name w:val="List Paragraph"/>
    <w:basedOn w:val="a0"/>
    <w:uiPriority w:val="34"/>
    <w:rsid w:val="00134195"/>
    <w:pPr>
      <w:ind w:left="720"/>
      <w:contextualSpacing/>
    </w:pPr>
  </w:style>
  <w:style w:type="paragraph" w:customStyle="1" w:styleId="msonormal0">
    <w:name w:val="msonormal"/>
    <w:basedOn w:val="a0"/>
    <w:rsid w:val="00A6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ze\Desktop\Labs_EVM\&#1096;&#1072;&#1073;&#1083;&#1086;&#1085;_&#1072;&#1086;&#1074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шаблон_аовм.dotx</Template>
  <TotalTime>1432</TotalTime>
  <Pages>13</Pages>
  <Words>2975</Words>
  <Characters>16958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Freze ᠌ ᠌ ᠌ ᠌ ᠌</dc:creator>
  <cp:keywords/>
  <dc:description/>
  <cp:lastModifiedBy>Freze ᠌ ᠌ ᠌ ᠌ ᠌</cp:lastModifiedBy>
  <cp:revision>15</cp:revision>
  <dcterms:created xsi:type="dcterms:W3CDTF">2024-04-24T18:59:00Z</dcterms:created>
  <dcterms:modified xsi:type="dcterms:W3CDTF">2024-05-01T20:55:00Z</dcterms:modified>
</cp:coreProperties>
</file>